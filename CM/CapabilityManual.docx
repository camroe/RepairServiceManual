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25E" w:rsidRDefault="007A025E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</w:p>
    <w:p w:rsidR="007A025E" w:rsidRPr="000A5F7A" w:rsidRDefault="00221BFF" w:rsidP="007A025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ALTA AVIONICS, LLC</w:t>
      </w:r>
    </w:p>
    <w:p w:rsidR="007A025E" w:rsidRPr="000A5F7A" w:rsidRDefault="007A025E" w:rsidP="007A025E">
      <w:pPr>
        <w:jc w:val="center"/>
        <w:rPr>
          <w:b/>
          <w:sz w:val="48"/>
          <w:szCs w:val="48"/>
        </w:rPr>
      </w:pPr>
    </w:p>
    <w:p w:rsidR="007A025E" w:rsidRPr="000A5F7A" w:rsidRDefault="007A025E" w:rsidP="007A025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CAPABILIT</w:t>
      </w:r>
      <w:r w:rsidR="00A025A5">
        <w:rPr>
          <w:b/>
          <w:sz w:val="48"/>
          <w:szCs w:val="48"/>
        </w:rPr>
        <w:t>Y</w:t>
      </w:r>
      <w:r>
        <w:rPr>
          <w:b/>
          <w:sz w:val="48"/>
          <w:szCs w:val="48"/>
        </w:rPr>
        <w:t xml:space="preserve"> LIST</w:t>
      </w:r>
    </w:p>
    <w:p w:rsidR="007A025E" w:rsidRDefault="007A025E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</w:p>
    <w:p w:rsidR="007A025E" w:rsidRDefault="0028409B" w:rsidP="00221BFF">
      <w:pPr>
        <w:jc w:val="center"/>
        <w:rPr>
          <w:b/>
          <w:sz w:val="36"/>
        </w:rPr>
      </w:pPr>
      <w:r>
        <w:rPr>
          <w:b/>
          <w:sz w:val="36"/>
        </w:rPr>
        <w:t xml:space="preserve">CRS# </w:t>
      </w:r>
      <w:r w:rsidR="00221BFF">
        <w:rPr>
          <w:b/>
          <w:sz w:val="36"/>
        </w:rPr>
        <w:t>TBD</w:t>
      </w:r>
    </w:p>
    <w:p w:rsidR="007A025E" w:rsidRDefault="007A025E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</w:p>
    <w:p w:rsidR="00C10D34" w:rsidRDefault="00C10D34" w:rsidP="007A025E">
      <w:pPr>
        <w:jc w:val="center"/>
        <w:rPr>
          <w:b/>
          <w:sz w:val="36"/>
        </w:rPr>
      </w:pPr>
    </w:p>
    <w:p w:rsidR="007A025E" w:rsidRDefault="007A025E">
      <w:pPr>
        <w:spacing w:after="200" w:line="276" w:lineRule="auto"/>
      </w:pPr>
      <w:r>
        <w:br w:type="page"/>
      </w:r>
    </w:p>
    <w:p w:rsidR="008A23B9" w:rsidRDefault="008A23B9"/>
    <w:p w:rsidR="00086F69" w:rsidRDefault="00086F69"/>
    <w:p w:rsidR="00086F69" w:rsidRDefault="00086F69" w:rsidP="00086F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Capability List </w:t>
      </w:r>
    </w:p>
    <w:p w:rsidR="00086F69" w:rsidRDefault="00086F69" w:rsidP="00086F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(RECORD OF REVISIONS)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6836"/>
        <w:gridCol w:w="2064"/>
      </w:tblGrid>
      <w:tr w:rsidR="00086F69" w:rsidTr="00221BFF">
        <w:tc>
          <w:tcPr>
            <w:tcW w:w="1890" w:type="dxa"/>
          </w:tcPr>
          <w:p w:rsidR="00086F6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REV.</w:t>
            </w:r>
          </w:p>
          <w:p w:rsidR="00086F69" w:rsidRPr="00001FD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836" w:type="dxa"/>
            <w:vAlign w:val="center"/>
          </w:tcPr>
          <w:p w:rsidR="00086F69" w:rsidRPr="00001FD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 OF REVISION</w:t>
            </w:r>
          </w:p>
        </w:tc>
        <w:tc>
          <w:tcPr>
            <w:tcW w:w="2064" w:type="dxa"/>
            <w:vAlign w:val="center"/>
          </w:tcPr>
          <w:p w:rsidR="00086F6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REV. </w:t>
            </w:r>
          </w:p>
          <w:p w:rsidR="00086F69" w:rsidRPr="00001FD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</w:t>
            </w:r>
          </w:p>
        </w:tc>
      </w:tr>
      <w:tr w:rsidR="00086F69" w:rsidTr="00221BFF">
        <w:tc>
          <w:tcPr>
            <w:tcW w:w="1890" w:type="dxa"/>
          </w:tcPr>
          <w:p w:rsidR="00086F69" w:rsidRPr="00001FD9" w:rsidRDefault="00221BFF" w:rsidP="004F3FB3">
            <w:pPr>
              <w:jc w:val="center"/>
            </w:pPr>
            <w:r>
              <w:t>2020-05-25</w:t>
            </w:r>
          </w:p>
        </w:tc>
        <w:tc>
          <w:tcPr>
            <w:tcW w:w="6836" w:type="dxa"/>
          </w:tcPr>
          <w:p w:rsidR="00086F69" w:rsidRPr="00001FD9" w:rsidRDefault="00086F69" w:rsidP="00D663FB">
            <w:pPr>
              <w:jc w:val="both"/>
            </w:pPr>
            <w:r>
              <w:t>Complete</w:t>
            </w:r>
            <w:r w:rsidR="00294CE1">
              <w:t xml:space="preserve"> Manual Rev 0</w:t>
            </w:r>
          </w:p>
        </w:tc>
        <w:tc>
          <w:tcPr>
            <w:tcW w:w="2064" w:type="dxa"/>
          </w:tcPr>
          <w:p w:rsidR="00086F69" w:rsidRPr="00001FD9" w:rsidRDefault="00221BFF" w:rsidP="004F3FB3">
            <w:pPr>
              <w:jc w:val="center"/>
            </w:pPr>
            <w:r>
              <w:t>J.N.</w:t>
            </w:r>
          </w:p>
        </w:tc>
      </w:tr>
    </w:tbl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C792C" w:rsidRDefault="00FC792C" w:rsidP="00FC792C">
      <w:pPr>
        <w:jc w:val="center"/>
        <w:rPr>
          <w:b/>
          <w:sz w:val="28"/>
          <w:szCs w:val="28"/>
          <w:u w:val="single"/>
        </w:rPr>
      </w:pPr>
    </w:p>
    <w:p w:rsidR="00FC792C" w:rsidRDefault="00FC792C" w:rsidP="00FC7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List of Aircraft by Make</w:t>
      </w:r>
    </w:p>
    <w:p w:rsidR="0007683A" w:rsidRDefault="0007683A" w:rsidP="00FC792C">
      <w:pPr>
        <w:jc w:val="center"/>
        <w:rPr>
          <w:b/>
          <w:sz w:val="28"/>
          <w:szCs w:val="28"/>
          <w:u w:val="single"/>
        </w:rPr>
      </w:pPr>
    </w:p>
    <w:tbl>
      <w:tblPr>
        <w:tblW w:w="10905" w:type="dxa"/>
        <w:tblInd w:w="93" w:type="dxa"/>
        <w:tblLook w:val="04A0" w:firstRow="1" w:lastRow="0" w:firstColumn="1" w:lastColumn="0" w:noHBand="0" w:noVBand="1"/>
      </w:tblPr>
      <w:tblGrid>
        <w:gridCol w:w="5500"/>
        <w:gridCol w:w="960"/>
        <w:gridCol w:w="4445"/>
      </w:tblGrid>
      <w:tr w:rsidR="00221BFF" w:rsidRPr="00B5573C" w:rsidTr="00221BFF">
        <w:trPr>
          <w:trHeight w:val="593"/>
          <w:tblHeader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21BFF" w:rsidRPr="00B5573C" w:rsidRDefault="00221BFF" w:rsidP="00B55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5573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LIST OF AIRCRAFT BY MAKE / TYPE CERTIFICATE HOLDER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21BFF" w:rsidRPr="00B5573C" w:rsidRDefault="00221BFF" w:rsidP="00B55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5573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ADDED DATE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221BFF" w:rsidRPr="00B5573C" w:rsidRDefault="00221BFF" w:rsidP="00B55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5573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PREVIOUS HOLDER</w:t>
            </w:r>
          </w:p>
        </w:tc>
      </w:tr>
      <w:tr w:rsidR="00221BFF" w:rsidRPr="00B5573C" w:rsidTr="00B5573C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AEROSTAR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AGUSTA S.p.A.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AGUSTA WESTLAND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221BFF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AIR TRACTOR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AIRBUS HELICOPTERS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AIRBUS INDUSTRIES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1BFF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7/2016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221BFF" w:rsidRPr="00B5573C" w:rsidTr="00221BFF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773B14" w:rsidRDefault="00221BFF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ALEXANDRIA AIRCRAFT LLC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221BFF" w:rsidRPr="00B5573C" w:rsidTr="00221BFF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AMERICAN CHAMPION AIRCRAFT CORPORATION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AUGUSTAIR INC.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AVIAT AIRCRAFT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BAE SYSTEMS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BEECHCRAFT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BELL HELICOPTER TEXTRON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BOEING AIRCRAFT COMPANY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BOMBARDIER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BRITISH AEROSPACE AIRCRAFT GROUP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BRITISH AEROSPACE REGIONAL AIRCRAFT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BURKHART GROB LUFT-UND RAUMFAHRT GmbH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CESSNA AIRCRAFT COMPANY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CIRRUS DESIGN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COMMANDER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CUB CRAFTERS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CUNNINGHAM HALL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DASSAULT AVIATION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DIAMOND AIRCRAFT INDUSTRIES GMBH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DIAMOND AIRCRAFT INDUSTRIES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ECLIPSE AEROSPACE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EMBRAER S.A.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ENSTROM HELICOPTER CORPORATION, THE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EUROCOPTER FRANCE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EXTRA FLUGZEUGPRODUKTIONS-UND VERTRIEBS-GMBH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FOKKER SERVICES B.V.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GULFSTREAM AEROSPACE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ISRAEL AIRCRAFT INDUSTRIES LTD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221BFF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KAMAN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1BFF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BFF" w:rsidRPr="00B5573C" w:rsidRDefault="00221BFF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773B14" w:rsidRDefault="00773B14"/>
    <w:p w:rsidR="00773B14" w:rsidRDefault="00773B14"/>
    <w:p w:rsidR="00206D34" w:rsidRDefault="00206D34"/>
    <w:p w:rsidR="00773B14" w:rsidRDefault="00773B14" w:rsidP="00773B1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List of Aircraft by Make</w:t>
      </w:r>
    </w:p>
    <w:p w:rsidR="00773B14" w:rsidRDefault="00773B14"/>
    <w:p w:rsidR="00773B14" w:rsidRDefault="00773B14"/>
    <w:tbl>
      <w:tblPr>
        <w:tblW w:w="10905" w:type="dxa"/>
        <w:tblInd w:w="93" w:type="dxa"/>
        <w:tblLook w:val="04A0" w:firstRow="1" w:lastRow="0" w:firstColumn="1" w:lastColumn="0" w:noHBand="0" w:noVBand="1"/>
      </w:tblPr>
      <w:tblGrid>
        <w:gridCol w:w="5500"/>
        <w:gridCol w:w="960"/>
        <w:gridCol w:w="4445"/>
      </w:tblGrid>
      <w:tr w:rsidR="0007683A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LEARJET INCORPORATED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LUSCOMBE AIRCRAFT CORPORATION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M7 AEROSPACE LLC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MAULE AEROSPACE TECHNOLOGY INCORPORATED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MD HELICOPTERS INCORPORATED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MITSUBISHI HEAVY INDUSTRIES LTD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341CD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MOONEY AIRCRAFT CORPORATION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MOONEY INTERNATIONAL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D3241F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PIAGGIO AERO INDUSTRIES S.p.A.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PILATUS AIRCRAFT LIMITED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PIPER AIRCRAFT INCORPORATED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 xml:space="preserve">POLSKIE ZAKLADY LOTNICZE </w:t>
            </w:r>
            <w:proofErr w:type="spellStart"/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Sp.z</w:t>
            </w:r>
            <w:proofErr w:type="spellEnd"/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o.o</w:t>
            </w:r>
            <w:proofErr w:type="spellEnd"/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QUEST AIRCRAFT DESIGN</w:t>
            </w:r>
            <w:r w:rsidR="009D2BB0">
              <w:rPr>
                <w:rFonts w:ascii="Calibri" w:hAnsi="Calibri"/>
                <w:color w:val="000000"/>
                <w:sz w:val="22"/>
                <w:szCs w:val="22"/>
              </w:rPr>
              <w:t xml:space="preserve"> LLC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03A5D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A5D" w:rsidRPr="00B5573C" w:rsidRDefault="00203A5D" w:rsidP="00B557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REVO INCORPORATED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3A5D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A5D" w:rsidRPr="00B5573C" w:rsidRDefault="00203A5D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ROBINSON HELICOPTER COMPANY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SAAB AB, SAAB AEROSYSTEMS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SIERRA HOTEL AERO INCORPORATED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SIKORSKY AIRCRAFT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SOCATA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SWIFT MUSEUM FOUNDATION INCORPORATED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SYBERJET AIRCRAFT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TRUE FLIGHT HOLDINGS LLC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TWIN COMMANDER AIRCRAFT LLC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UNIVAIR AIRCRAFT CORPORATION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VIKING AIR LIMITED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WACO CLASSIC AIRCRAFT COMPANY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221BFF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ZENAIR LTD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221BFF" w:rsidP="0007683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5/2020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773B14" w:rsidRDefault="00773B14">
      <w:pPr>
        <w:spacing w:after="200" w:line="276" w:lineRule="auto"/>
      </w:pPr>
    </w:p>
    <w:p w:rsidR="00773B14" w:rsidRDefault="00773B14">
      <w:pPr>
        <w:spacing w:after="200" w:line="276" w:lineRule="auto"/>
      </w:pPr>
      <w:r>
        <w:br w:type="page"/>
      </w:r>
    </w:p>
    <w:p w:rsidR="00812D01" w:rsidRDefault="00812D01">
      <w:pPr>
        <w:spacing w:after="200" w:line="276" w:lineRule="auto"/>
      </w:pPr>
    </w:p>
    <w:p w:rsidR="00812D01" w:rsidRDefault="00812D01" w:rsidP="00812D01">
      <w:pPr>
        <w:jc w:val="center"/>
        <w:rPr>
          <w:b/>
          <w:sz w:val="28"/>
          <w:szCs w:val="28"/>
          <w:u w:val="single"/>
        </w:rPr>
      </w:pPr>
      <w:r w:rsidRPr="00FB0C89">
        <w:rPr>
          <w:b/>
          <w:sz w:val="28"/>
          <w:szCs w:val="28"/>
          <w:u w:val="single"/>
        </w:rPr>
        <w:t>Capability List</w:t>
      </w:r>
    </w:p>
    <w:p w:rsidR="00812D01" w:rsidRDefault="00812D01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RP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Pr="00275795" w:rsidRDefault="00275795" w:rsidP="00275795">
            <w:pPr>
              <w:jc w:val="center"/>
              <w:rPr>
                <w:color w:val="000000"/>
                <w:sz w:val="20"/>
                <w:szCs w:val="20"/>
              </w:rPr>
            </w:pPr>
            <w:r w:rsidRPr="00275795">
              <w:rPr>
                <w:color w:val="000000"/>
                <w:sz w:val="20"/>
                <w:szCs w:val="20"/>
              </w:rPr>
              <w:t>VARIOUS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Avionics maintenance including 14 CFR Part 91 §§ 91.411 &amp; 91.413; test and inspections including RVSM test and inspections.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ERJ 135 thru 145 series</w:t>
            </w:r>
          </w:p>
        </w:tc>
      </w:tr>
      <w:tr w:rsidR="00275795" w:rsidTr="00754E5B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Avionics maintenance including 14 CFR Part 91 §§ 91.411 &amp; 91.413; test and inspections including RVSM test and inspections.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COMPANY, THE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DC-9X, MD-8X series</w:t>
            </w:r>
          </w:p>
        </w:tc>
      </w:tr>
      <w:tr w:rsidR="00754E5B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5B" w:rsidRDefault="00754E5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Avionics maintenance including 14 CFR Part 91 §§ 91.411 &amp; 91.413; test and inspections including RVSM test and inspections.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5B" w:rsidRDefault="00754E5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5B" w:rsidRDefault="00754E5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INDUSTRIES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5B" w:rsidRDefault="00754E5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A300-X SERIES</w:t>
            </w:r>
          </w:p>
        </w:tc>
      </w:tr>
    </w:tbl>
    <w:p w:rsidR="00812D01" w:rsidRDefault="00812D01"/>
    <w:p w:rsidR="00C5137E" w:rsidRDefault="00812D01" w:rsidP="00C5137E">
      <w:r>
        <w:br w:type="page"/>
      </w: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C5137E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AEROSTAR AIRCRAFT CORPORATION</w:t>
            </w:r>
          </w:p>
        </w:tc>
      </w:tr>
      <w:tr w:rsidR="00C5137E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C5137E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C5137E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</w:tbl>
    <w:p w:rsidR="00C5137E" w:rsidRDefault="00C5137E" w:rsidP="00C5137E"/>
    <w:p w:rsidR="00C5137E" w:rsidRDefault="00C5137E" w:rsidP="00C5137E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0B1C56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0B1C56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</w:tbl>
    <w:p w:rsidR="000B1C56" w:rsidRDefault="000B1C56" w:rsidP="000B1C56"/>
    <w:p w:rsidR="000B1C56" w:rsidRDefault="000B1C56" w:rsidP="000B1C56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221BFF" w:rsidRDefault="00221BFF" w:rsidP="00221BFF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21BFF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AIR TRACTOR INCORPORATED</w:t>
            </w:r>
          </w:p>
        </w:tc>
      </w:tr>
      <w:tr w:rsidR="00221BFF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221BFF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221BFF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221BFF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</w:tbl>
    <w:p w:rsidR="00221BFF" w:rsidRDefault="00221BFF" w:rsidP="00221BFF">
      <w:pPr>
        <w:spacing w:after="200" w:line="276" w:lineRule="auto"/>
      </w:pPr>
    </w:p>
    <w:p w:rsidR="00221BFF" w:rsidRDefault="00221BFF" w:rsidP="00221BFF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221BFF" w:rsidRDefault="00221BFF" w:rsidP="00221BFF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21BFF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ALEXANDRIA AIRCRAFT LLC</w:t>
            </w:r>
          </w:p>
        </w:tc>
      </w:tr>
      <w:tr w:rsidR="00221BFF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221BFF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221BFF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221BFF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</w:tbl>
    <w:p w:rsidR="00221BFF" w:rsidRDefault="00221BFF" w:rsidP="00221BFF">
      <w:pPr>
        <w:spacing w:after="200" w:line="276" w:lineRule="auto"/>
      </w:pPr>
    </w:p>
    <w:p w:rsidR="00221BFF" w:rsidRDefault="00221BFF" w:rsidP="00221BFF">
      <w:pPr>
        <w:spacing w:after="200" w:line="276" w:lineRule="auto"/>
      </w:pPr>
    </w:p>
    <w:p w:rsidR="00221BFF" w:rsidRDefault="00221BFF" w:rsidP="00221BFF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0B1C56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0B1C56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</w:tbl>
    <w:p w:rsidR="000B1C56" w:rsidRDefault="000B1C56" w:rsidP="000B1C56"/>
    <w:p w:rsidR="000001C5" w:rsidRDefault="000B1C56" w:rsidP="000001C5">
      <w:r>
        <w:br w:type="page"/>
      </w: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AUGUSTAIR INC.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4A20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4A21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4A22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4A23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4A24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4A25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4A26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A49EU, A41NM, A24EU, A27NM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0001C5" w:rsidTr="00EB7B7D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BEECHCRAFT CORPORATION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A24CE, A38CE, A00010WI, T00013WI, A3EU</w:t>
            </w:r>
          </w:p>
        </w:tc>
      </w:tr>
      <w:tr w:rsidR="000B1C56" w:rsidTr="00EB7B7D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0B1C56" w:rsidTr="00EB7B7D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0B1C56" w:rsidTr="00EB7B7D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0B1C56" w:rsidTr="00EB7B7D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0B1C56" w:rsidTr="00EB7B7D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0B1C56" w:rsidTr="00EB7B7D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0B1C56" w:rsidTr="00EB7B7D">
        <w:trPr>
          <w:trHeight w:val="1601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A14SW, A00010WI, T00013WI</w:t>
            </w:r>
          </w:p>
        </w:tc>
      </w:tr>
      <w:tr w:rsidR="000B1C56" w:rsidTr="00EB7B7D">
        <w:trPr>
          <w:trHeight w:val="178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31AEA" w:rsidRDefault="000B1C56" w:rsidP="00EB7B7D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Pr="0087354F" w:rsidRDefault="000B1C56" w:rsidP="00EB7B7D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A3EU</w:t>
            </w:r>
          </w:p>
        </w:tc>
      </w:tr>
    </w:tbl>
    <w:p w:rsidR="007E7EA8" w:rsidRDefault="000B1C56" w:rsidP="007E7EA8">
      <w:r>
        <w:br w:type="page"/>
      </w: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BELL HELICOPTER TEXTRON INCORPORATED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C5137E" w:rsidRDefault="00C5137E" w:rsidP="00C5137E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C5137E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COMPANY, THE</w:t>
            </w:r>
          </w:p>
        </w:tc>
      </w:tr>
      <w:tr w:rsidR="00C5137E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C5137E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</w:tbl>
    <w:p w:rsidR="00C5137E" w:rsidRDefault="00C5137E" w:rsidP="00C5137E"/>
    <w:p w:rsidR="00C5137E" w:rsidRDefault="00C5137E" w:rsidP="00C5137E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0B1C56" w:rsidTr="00EB7B7D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</w:tbl>
    <w:p w:rsidR="000001C5" w:rsidRDefault="000B1C56" w:rsidP="000001C5">
      <w:r>
        <w:br w:type="page"/>
      </w: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BRITISH AEROSPACE, AIRCRAFT GROUP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Pr="00386369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Pr="00386369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Pr="00386369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Pr="00386369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Pr="00386369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Pr="00386369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001C5" w:rsidTr="00EB7B7D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Pr="00386369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C5137E" w:rsidRDefault="00C5137E" w:rsidP="00C5137E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C5137E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</w:tr>
      <w:tr w:rsidR="00C5137E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C5137E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C5137E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</w:tbl>
    <w:p w:rsidR="00C5137E" w:rsidRDefault="00C5137E" w:rsidP="00C5137E"/>
    <w:p w:rsidR="000001C5" w:rsidRDefault="00C5137E" w:rsidP="000001C5">
      <w:r>
        <w:br w:type="page"/>
      </w: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BURKHART GROB LUFT-UND RAUMFAHRT GmbH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</w:tbl>
    <w:p w:rsidR="000001C5" w:rsidRDefault="000001C5" w:rsidP="000001C5">
      <w:pPr>
        <w:spacing w:after="200" w:line="276" w:lineRule="auto"/>
      </w:pPr>
    </w:p>
    <w:p w:rsidR="000001C5" w:rsidRDefault="000001C5" w:rsidP="000001C5">
      <w:pPr>
        <w:spacing w:after="200" w:line="276" w:lineRule="auto"/>
      </w:pPr>
      <w:r>
        <w:br w:type="page"/>
      </w: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CESSNA AIRCRAFT COMPANY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831AEA">
        <w:trPr>
          <w:trHeight w:val="6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A22CE, A00014WI, A1WI, A27CE</w:t>
            </w:r>
          </w:p>
        </w:tc>
      </w:tr>
      <w:tr w:rsidR="00275795" w:rsidTr="00831AEA">
        <w:trPr>
          <w:trHeight w:val="908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178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097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187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124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944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583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A27CE, A28CE, A37CE, A00014WI</w:t>
            </w:r>
          </w:p>
        </w:tc>
      </w:tr>
      <w:tr w:rsidR="00275795" w:rsidTr="00831AEA">
        <w:trPr>
          <w:trHeight w:val="1754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A22CE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0B1C56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0B1C56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</w:tbl>
    <w:p w:rsidR="000B1C56" w:rsidRDefault="000B1C56" w:rsidP="000B1C56"/>
    <w:p w:rsidR="000B1C56" w:rsidRDefault="000B1C56" w:rsidP="000B1C56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221BFF" w:rsidRDefault="00221BFF" w:rsidP="00221BFF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21BFF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CUB CRAFTERS INCORPORATED</w:t>
            </w:r>
          </w:p>
        </w:tc>
      </w:tr>
      <w:tr w:rsidR="00221BFF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A00006SE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221BFF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221BFF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221BFF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</w:tbl>
    <w:p w:rsidR="00221BFF" w:rsidRDefault="00221BFF" w:rsidP="00221BFF">
      <w:pPr>
        <w:spacing w:after="200" w:line="276" w:lineRule="auto"/>
      </w:pPr>
    </w:p>
    <w:p w:rsidR="00221BFF" w:rsidRDefault="00221BFF" w:rsidP="00221BFF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0B1C56" w:rsidTr="00EB7B7D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</w:tbl>
    <w:p w:rsidR="000B1C56" w:rsidRDefault="000B1C56" w:rsidP="000B1C56"/>
    <w:p w:rsidR="000B1C56" w:rsidRDefault="000B1C56" w:rsidP="000B1C56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0B1C56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0B1C56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</w:tbl>
    <w:p w:rsidR="000B1C56" w:rsidRDefault="000B1C56" w:rsidP="000B1C56"/>
    <w:p w:rsidR="000B1C56" w:rsidRDefault="000B1C56" w:rsidP="000B1C56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0B1C56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</w:tbl>
    <w:p w:rsidR="000B1C56" w:rsidRDefault="000B1C56" w:rsidP="000B1C56"/>
    <w:p w:rsidR="000B1C56" w:rsidRDefault="000B1C56" w:rsidP="000B1C56">
      <w:pPr>
        <w:spacing w:after="200" w:line="276" w:lineRule="auto"/>
      </w:pPr>
      <w:r>
        <w:br w:type="page"/>
      </w:r>
    </w:p>
    <w:p w:rsidR="00C5137E" w:rsidRDefault="00C5137E" w:rsidP="00C5137E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C5137E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AEROSACE INCORPORATED</w:t>
            </w:r>
          </w:p>
        </w:tc>
      </w:tr>
      <w:tr w:rsidR="00C5137E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C5137E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C5137E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</w:tbl>
    <w:p w:rsidR="00C5137E" w:rsidRDefault="00C5137E" w:rsidP="00C5137E"/>
    <w:p w:rsidR="00C5137E" w:rsidRDefault="00C5137E" w:rsidP="00C5137E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0B1C56" w:rsidTr="00EB7B7D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</w:tbl>
    <w:p w:rsidR="000B1C56" w:rsidRDefault="000B1C56" w:rsidP="000B1C56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H1EU, H8EU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0001C5" w:rsidTr="00EB7B7D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21BFF" w:rsidRDefault="00221BFF" w:rsidP="00221BFF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21BFF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ISRAEL AIRCRAFT INDUSTRIES LTD</w:t>
            </w:r>
          </w:p>
        </w:tc>
      </w:tr>
      <w:tr w:rsidR="00221BFF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221BFF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221BFF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221BFF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</w:tbl>
    <w:p w:rsidR="00221BFF" w:rsidRDefault="00221BFF" w:rsidP="00221BFF"/>
    <w:p w:rsidR="00221BFF" w:rsidRDefault="00221BFF" w:rsidP="00221BFF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0B1C56" w:rsidRDefault="000B1C56" w:rsidP="000B1C56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B1C56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</w:tr>
      <w:tr w:rsidR="000B1C56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0B1C56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0B1C56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0B1C56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0B1C56" w:rsidTr="00EB7B7D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C56" w:rsidRDefault="000B1C56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</w:tbl>
    <w:p w:rsidR="000B1C56" w:rsidRDefault="000B1C56" w:rsidP="000B1C56"/>
    <w:p w:rsidR="000B1C56" w:rsidRDefault="000B1C56" w:rsidP="000B1C56">
      <w:pPr>
        <w:spacing w:after="200" w:line="276" w:lineRule="auto"/>
      </w:pPr>
      <w:r>
        <w:br w:type="page"/>
      </w:r>
    </w:p>
    <w:p w:rsidR="00221BFF" w:rsidRDefault="00221BFF" w:rsidP="00221BFF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21BFF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LUSCOMBE AIRCRAFT CORPORATION</w:t>
            </w:r>
          </w:p>
        </w:tc>
      </w:tr>
      <w:tr w:rsidR="00221BFF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A-804, A-694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C0372" w:rsidRDefault="00221BFF" w:rsidP="00EB7B7D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  <w:tr w:rsidR="00221BFF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C0372" w:rsidRDefault="00221BFF" w:rsidP="00EB7B7D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C0372" w:rsidRDefault="00221BFF" w:rsidP="00EB7B7D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  <w:tr w:rsidR="00221BFF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C0372" w:rsidRDefault="00221BFF" w:rsidP="00EB7B7D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C0372" w:rsidRDefault="00221BFF" w:rsidP="00EB7B7D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</w:tbl>
    <w:p w:rsidR="00221BFF" w:rsidRDefault="00221BFF" w:rsidP="00221BFF">
      <w:pPr>
        <w:spacing w:after="200" w:line="276" w:lineRule="auto"/>
      </w:pPr>
      <w:r>
        <w:br w:type="page"/>
      </w:r>
    </w:p>
    <w:p w:rsidR="00C5137E" w:rsidRDefault="00C5137E" w:rsidP="00C5137E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C5137E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 (MERLIN)</w:t>
            </w:r>
          </w:p>
        </w:tc>
      </w:tr>
      <w:tr w:rsidR="00C5137E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C5137E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</w:tbl>
    <w:p w:rsidR="00C5137E" w:rsidRDefault="00C5137E" w:rsidP="00C5137E"/>
    <w:p w:rsidR="00C5137E" w:rsidRDefault="00C5137E" w:rsidP="00C5137E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3A24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3A25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3A26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3A27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3A28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3A29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3A30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221BFF" w:rsidRDefault="00221BFF" w:rsidP="00221BFF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21BFF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MITSUBISHI HEAVY INDUSTRIES LTD</w:t>
            </w:r>
          </w:p>
        </w:tc>
      </w:tr>
      <w:tr w:rsidR="00221BFF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A2PC, A10SW, A1PC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221BFF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221BFF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221BFF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E37988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</w:tbl>
    <w:p w:rsidR="00221BFF" w:rsidRDefault="00221BFF" w:rsidP="00221BFF">
      <w:pPr>
        <w:spacing w:after="200" w:line="276" w:lineRule="auto"/>
      </w:pPr>
    </w:p>
    <w:p w:rsidR="00221BFF" w:rsidRDefault="00221BFF" w:rsidP="00221BFF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2A4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2A5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2A6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2A7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2A8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2A9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2A10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C5137E" w:rsidRDefault="00C5137E" w:rsidP="00C5137E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C5137E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</w:tr>
      <w:tr w:rsidR="00C5137E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C5137E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C5137E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</w:tbl>
    <w:p w:rsidR="00C5137E" w:rsidRDefault="00C5137E" w:rsidP="00C5137E"/>
    <w:p w:rsidR="00C5137E" w:rsidRDefault="00C5137E" w:rsidP="00C5137E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 listed on FAA Type Certificate (as revised); A20SO, A8EA, </w:t>
            </w:r>
          </w:p>
        </w:tc>
      </w:tr>
      <w:tr w:rsidR="00275795" w:rsidTr="00275795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1A2, 1A4, 1A6, 1A10, 1A15, 2A13, A20SO, A3SO, A7SO, A1EA, A23SO, A32SO,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C5137E" w:rsidRDefault="00C5137E" w:rsidP="00C5137E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C5137E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POLSKIE ZAKLADY LOTNICZE </w:t>
            </w:r>
            <w:proofErr w:type="spellStart"/>
            <w:r>
              <w:rPr>
                <w:color w:val="000000"/>
                <w:sz w:val="20"/>
                <w:szCs w:val="20"/>
              </w:rPr>
              <w:t>Sp.z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o.o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C5137E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POLSKIE ZAKLADY LOTNICZE </w:t>
            </w:r>
            <w:proofErr w:type="spellStart"/>
            <w:r>
              <w:rPr>
                <w:color w:val="000000"/>
                <w:sz w:val="20"/>
                <w:szCs w:val="20"/>
              </w:rPr>
              <w:t>Sp.z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o.o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POLSKIE ZAKLADY LOTNICZE </w:t>
            </w:r>
            <w:proofErr w:type="spellStart"/>
            <w:r>
              <w:rPr>
                <w:color w:val="000000"/>
                <w:sz w:val="20"/>
                <w:szCs w:val="20"/>
              </w:rPr>
              <w:t>Sp.z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o.o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POLSKIE ZAKLADY LOTNICZE </w:t>
            </w:r>
            <w:proofErr w:type="spellStart"/>
            <w:r>
              <w:rPr>
                <w:color w:val="000000"/>
                <w:sz w:val="20"/>
                <w:szCs w:val="20"/>
              </w:rPr>
              <w:t>Sp.z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o.o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POLSKIE ZAKLADY LOTNICZE </w:t>
            </w:r>
            <w:proofErr w:type="spellStart"/>
            <w:r>
              <w:rPr>
                <w:color w:val="000000"/>
                <w:sz w:val="20"/>
                <w:szCs w:val="20"/>
              </w:rPr>
              <w:t>Sp.z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o.o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C5137E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POLSKIE ZAKLADY LOTNICZE </w:t>
            </w:r>
            <w:proofErr w:type="spellStart"/>
            <w:r>
              <w:rPr>
                <w:color w:val="000000"/>
                <w:sz w:val="20"/>
                <w:szCs w:val="20"/>
              </w:rPr>
              <w:t>Sp.z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o.o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POLSKIE ZAKLADY LOTNICZE </w:t>
            </w:r>
            <w:proofErr w:type="spellStart"/>
            <w:r>
              <w:rPr>
                <w:color w:val="000000"/>
                <w:sz w:val="20"/>
                <w:szCs w:val="20"/>
              </w:rPr>
              <w:t>Sp.z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o.o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C5137E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POLSKIE ZAKLADY LOTNICZE </w:t>
            </w:r>
            <w:proofErr w:type="spellStart"/>
            <w:r>
              <w:rPr>
                <w:color w:val="000000"/>
                <w:sz w:val="20"/>
                <w:szCs w:val="20"/>
              </w:rPr>
              <w:t>Sp.z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o.o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</w:tbl>
    <w:p w:rsidR="00C5137E" w:rsidRDefault="00C5137E" w:rsidP="00C5137E"/>
    <w:p w:rsidR="00C5137E" w:rsidRDefault="00C5137E" w:rsidP="00C5137E">
      <w:pPr>
        <w:spacing w:after="200" w:line="276" w:lineRule="auto"/>
      </w:pPr>
      <w:r>
        <w:br w:type="page"/>
      </w:r>
    </w:p>
    <w:p w:rsidR="00C5137E" w:rsidRDefault="00C5137E" w:rsidP="00C5137E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C5137E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</w:tr>
      <w:tr w:rsidR="00C5137E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C5137E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C5137E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C5137E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C5137E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37E" w:rsidRDefault="00C5137E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</w:tbl>
    <w:p w:rsidR="00C5137E" w:rsidRDefault="00C5137E" w:rsidP="00C5137E"/>
    <w:p w:rsidR="00C5137E" w:rsidRDefault="00C5137E" w:rsidP="00C5137E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0001C5" w:rsidRDefault="000001C5" w:rsidP="000001C5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REVO INCORPORATED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</w:tbl>
    <w:p w:rsidR="000001C5" w:rsidRDefault="000001C5" w:rsidP="000001C5">
      <w:pPr>
        <w:spacing w:after="200" w:line="276" w:lineRule="auto"/>
      </w:pPr>
    </w:p>
    <w:p w:rsidR="000001C5" w:rsidRDefault="000001C5" w:rsidP="000001C5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7E7EA8" w:rsidTr="00EB7B7D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7E7EA8" w:rsidRDefault="007E7EA8" w:rsidP="007E7EA8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7EA8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</w:tr>
      <w:tr w:rsidR="007E7EA8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7E7EA8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7E7EA8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7E7EA8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7E7EA8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EA8" w:rsidRDefault="007E7EA8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</w:tbl>
    <w:p w:rsidR="007E7EA8" w:rsidRDefault="007E7EA8" w:rsidP="007E7EA8"/>
    <w:p w:rsidR="007E7EA8" w:rsidRDefault="007E7EA8" w:rsidP="007E7EA8">
      <w:pPr>
        <w:spacing w:after="200" w:line="276" w:lineRule="auto"/>
      </w:pPr>
      <w:r>
        <w:br w:type="page"/>
      </w:r>
    </w:p>
    <w:p w:rsidR="00221BFF" w:rsidRDefault="00221BFF" w:rsidP="00221BFF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21BFF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SIKORSKY AIRCRAFT CORPORATION</w:t>
            </w:r>
          </w:p>
        </w:tc>
      </w:tr>
      <w:tr w:rsidR="00221BFF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221BFF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221BFF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221BFF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Pr="00B72025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</w:t>
            </w:r>
          </w:p>
        </w:tc>
      </w:tr>
      <w:tr w:rsidR="00221BFF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29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H1NE, 1H13, R00024B0</w:t>
            </w:r>
          </w:p>
        </w:tc>
      </w:tr>
    </w:tbl>
    <w:p w:rsidR="00221BFF" w:rsidRDefault="00221BFF" w:rsidP="00221BFF">
      <w:pPr>
        <w:spacing w:after="200" w:line="276" w:lineRule="auto"/>
      </w:pPr>
    </w:p>
    <w:p w:rsidR="00221BFF" w:rsidRDefault="00221BFF" w:rsidP="00221BFF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B521B9" w:rsidTr="00B521B9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1B9" w:rsidRDefault="00B521B9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1B9" w:rsidRDefault="00D27F7E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1B9" w:rsidRDefault="00B521B9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1B9" w:rsidRDefault="00B521B9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0001C5" w:rsidRDefault="000001C5" w:rsidP="000001C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0001C5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</w:tr>
      <w:tr w:rsidR="000001C5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2A4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0001C5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0001C5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0001C5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0001C5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01C5" w:rsidRDefault="000001C5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</w:tbl>
    <w:p w:rsidR="000001C5" w:rsidRDefault="000001C5" w:rsidP="000001C5"/>
    <w:p w:rsidR="000001C5" w:rsidRDefault="000001C5" w:rsidP="000001C5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 w:rsidP="00CB27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</w:t>
            </w:r>
            <w:r w:rsidR="00CB2796">
              <w:rPr>
                <w:color w:val="000000"/>
                <w:sz w:val="20"/>
                <w:szCs w:val="20"/>
              </w:rPr>
              <w:t>as revised); A9EA, A-806, A-815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 w:rsidP="00CB27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DA3078">
              <w:rPr>
                <w:color w:val="000000"/>
                <w:sz w:val="20"/>
                <w:szCs w:val="20"/>
              </w:rPr>
              <w:t>As listed on FAA Type Certificate (as revised); 1A19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221BFF" w:rsidRDefault="00221BFF" w:rsidP="00221BFF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21BFF" w:rsidTr="00EB7B7D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WACO CLASSIC AIRCRAFT COMPANY</w:t>
            </w:r>
          </w:p>
        </w:tc>
      </w:tr>
      <w:tr w:rsidR="00221BFF" w:rsidTr="00EB7B7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221BFF" w:rsidTr="00EB7B7D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221BFF" w:rsidTr="00EB7B7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221BFF" w:rsidTr="00EB7B7D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221BFF" w:rsidTr="00EB7B7D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D27F7E" w:rsidP="00EB7B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1BFF" w:rsidRDefault="00221BFF" w:rsidP="00EB7B7D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</w:tbl>
    <w:p w:rsidR="00221BFF" w:rsidRDefault="00221BFF" w:rsidP="00221BFF">
      <w:pPr>
        <w:spacing w:after="200" w:line="276" w:lineRule="auto"/>
      </w:pPr>
    </w:p>
    <w:p w:rsidR="00221BFF" w:rsidRDefault="00221BFF" w:rsidP="00221BFF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D27F7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70592C" w:rsidRDefault="0070592C">
      <w:pPr>
        <w:spacing w:after="200" w:line="276" w:lineRule="auto"/>
      </w:pPr>
    </w:p>
    <w:p w:rsidR="00FC792C" w:rsidRDefault="00FC792C"/>
    <w:p w:rsidR="0070592C" w:rsidRDefault="0070592C"/>
    <w:p w:rsidR="0070592C" w:rsidRDefault="0070592C" w:rsidP="0070592C">
      <w:pPr>
        <w:jc w:val="center"/>
        <w:rPr>
          <w:sz w:val="36"/>
          <w:szCs w:val="36"/>
        </w:rPr>
      </w:pPr>
      <w:r w:rsidRPr="0070592C">
        <w:rPr>
          <w:sz w:val="36"/>
          <w:szCs w:val="36"/>
        </w:rPr>
        <w:t>CAPABILITY LIST RECORD OF APPROVAL</w:t>
      </w: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Pr="0070592C" w:rsidRDefault="0070592C" w:rsidP="0070592C">
      <w:pPr>
        <w:jc w:val="center"/>
        <w:rPr>
          <w:sz w:val="36"/>
          <w:szCs w:val="36"/>
        </w:rPr>
      </w:pPr>
    </w:p>
    <w:p w:rsidR="00F00862" w:rsidRDefault="00F00862" w:rsidP="00F00862">
      <w:pPr>
        <w:jc w:val="center"/>
        <w:rPr>
          <w:b/>
          <w:sz w:val="28"/>
          <w:szCs w:val="28"/>
          <w:u w:val="single"/>
        </w:rPr>
      </w:pPr>
    </w:p>
    <w:tbl>
      <w:tblPr>
        <w:tblW w:w="9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3431"/>
        <w:gridCol w:w="2229"/>
        <w:gridCol w:w="2059"/>
      </w:tblGrid>
      <w:tr w:rsidR="00562B97" w:rsidRPr="00ED18D8" w:rsidTr="00412735">
        <w:trPr>
          <w:trHeight w:hRule="exact" w:val="477"/>
        </w:trPr>
        <w:tc>
          <w:tcPr>
            <w:tcW w:w="1721" w:type="dxa"/>
            <w:vMerge w:val="restart"/>
            <w:vAlign w:val="center"/>
          </w:tcPr>
          <w:p w:rsidR="00562B97" w:rsidRPr="001805B8" w:rsidRDefault="00562B97" w:rsidP="00562B97">
            <w:pPr>
              <w:rPr>
                <w:u w:val="single"/>
              </w:rPr>
            </w:pPr>
            <w:r w:rsidRPr="00ED18D8">
              <w:t>APPROVED:</w:t>
            </w:r>
          </w:p>
        </w:tc>
        <w:tc>
          <w:tcPr>
            <w:tcW w:w="3431" w:type="dxa"/>
          </w:tcPr>
          <w:p w:rsidR="00562B97" w:rsidRPr="00ED18D8" w:rsidRDefault="00562B97" w:rsidP="004F3FB3"/>
        </w:tc>
        <w:tc>
          <w:tcPr>
            <w:tcW w:w="4288" w:type="dxa"/>
            <w:gridSpan w:val="2"/>
            <w:tcBorders>
              <w:bottom w:val="single" w:sz="4" w:space="0" w:color="auto"/>
            </w:tcBorders>
          </w:tcPr>
          <w:p w:rsidR="00562B97" w:rsidRPr="0089463D" w:rsidRDefault="00B15B46" w:rsidP="00BC2297">
            <w:pPr>
              <w:ind w:left="1296"/>
              <w:jc w:val="right"/>
            </w:pPr>
            <w:r>
              <w:t>26/05/2020</w:t>
            </w:r>
          </w:p>
        </w:tc>
      </w:tr>
      <w:tr w:rsidR="00562B97" w:rsidRPr="00ED18D8" w:rsidTr="00412735">
        <w:trPr>
          <w:trHeight w:hRule="exact" w:val="335"/>
        </w:trPr>
        <w:tc>
          <w:tcPr>
            <w:tcW w:w="1721" w:type="dxa"/>
            <w:vMerge/>
            <w:tcBorders>
              <w:top w:val="single" w:sz="4" w:space="0" w:color="auto"/>
            </w:tcBorders>
          </w:tcPr>
          <w:p w:rsidR="00562B97" w:rsidRPr="00ED18D8" w:rsidRDefault="00562B97" w:rsidP="004F3FB3"/>
        </w:tc>
        <w:tc>
          <w:tcPr>
            <w:tcW w:w="3431" w:type="dxa"/>
            <w:tcBorders>
              <w:top w:val="single" w:sz="4" w:space="0" w:color="auto"/>
            </w:tcBorders>
          </w:tcPr>
          <w:p w:rsidR="00562B97" w:rsidRPr="00FC0C6D" w:rsidRDefault="00562B97" w:rsidP="009052F9">
            <w:pPr>
              <w:jc w:val="center"/>
            </w:pPr>
            <w:r w:rsidRPr="00FC0C6D">
              <w:rPr>
                <w:rFonts w:eastAsiaTheme="minorHAnsi"/>
                <w:color w:val="000000"/>
              </w:rPr>
              <w:t>Accountable Manager</w:t>
            </w:r>
          </w:p>
        </w:tc>
        <w:tc>
          <w:tcPr>
            <w:tcW w:w="2229" w:type="dxa"/>
            <w:tcBorders>
              <w:top w:val="single" w:sz="4" w:space="0" w:color="auto"/>
            </w:tcBorders>
          </w:tcPr>
          <w:p w:rsidR="00562B97" w:rsidRPr="00FC0C6D" w:rsidRDefault="00562B97" w:rsidP="00562B97">
            <w:pPr>
              <w:jc w:val="right"/>
            </w:pPr>
          </w:p>
        </w:tc>
        <w:tc>
          <w:tcPr>
            <w:tcW w:w="2059" w:type="dxa"/>
            <w:tcBorders>
              <w:top w:val="single" w:sz="4" w:space="0" w:color="auto"/>
            </w:tcBorders>
          </w:tcPr>
          <w:p w:rsidR="00562B97" w:rsidRPr="00ED18D8" w:rsidRDefault="009052F9" w:rsidP="00562B97">
            <w:pPr>
              <w:jc w:val="center"/>
            </w:pPr>
            <w:r>
              <w:t xml:space="preserve">                </w:t>
            </w:r>
            <w:r w:rsidR="00562B97">
              <w:t>Date</w:t>
            </w:r>
          </w:p>
        </w:tc>
      </w:tr>
    </w:tbl>
    <w:p w:rsidR="00515912" w:rsidRDefault="00515912" w:rsidP="00C5487F"/>
    <w:p w:rsidR="0070592C" w:rsidRDefault="0070592C">
      <w:pPr>
        <w:spacing w:after="200" w:line="276" w:lineRule="auto"/>
      </w:pPr>
      <w:r>
        <w:br w:type="page"/>
      </w:r>
    </w:p>
    <w:p w:rsidR="007D2B8D" w:rsidRDefault="007D2B8D" w:rsidP="007D2B8D">
      <w:pPr>
        <w:spacing w:after="200" w:line="276" w:lineRule="auto"/>
        <w:jc w:val="center"/>
      </w:pPr>
    </w:p>
    <w:p w:rsidR="001C639C" w:rsidRDefault="00515912" w:rsidP="001C639C">
      <w:pPr>
        <w:spacing w:after="200" w:line="276" w:lineRule="auto"/>
        <w:jc w:val="center"/>
        <w:rPr>
          <w:sz w:val="36"/>
          <w:szCs w:val="36"/>
        </w:rPr>
      </w:pPr>
      <w:r w:rsidRPr="007E6532">
        <w:rPr>
          <w:sz w:val="36"/>
          <w:szCs w:val="36"/>
        </w:rPr>
        <w:t>Appendix I</w:t>
      </w:r>
    </w:p>
    <w:p w:rsidR="00515912" w:rsidRDefault="00515912" w:rsidP="001C639C">
      <w:pPr>
        <w:spacing w:after="20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Capability Self Evaluations</w:t>
      </w:r>
    </w:p>
    <w:p w:rsidR="00443A7B" w:rsidRDefault="00443A7B" w:rsidP="00515912">
      <w:pPr>
        <w:jc w:val="center"/>
        <w:rPr>
          <w:sz w:val="36"/>
          <w:szCs w:val="36"/>
        </w:rPr>
      </w:pPr>
    </w:p>
    <w:p w:rsidR="00515912" w:rsidRDefault="00515912" w:rsidP="00515912">
      <w:pPr>
        <w:rPr>
          <w:sz w:val="36"/>
          <w:szCs w:val="36"/>
        </w:rPr>
      </w:pPr>
      <w:r>
        <w:rPr>
          <w:sz w:val="36"/>
          <w:szCs w:val="36"/>
        </w:rPr>
        <w:t>Index of Evaluations</w:t>
      </w:r>
    </w:p>
    <w:tbl>
      <w:tblPr>
        <w:tblStyle w:val="TableGrid"/>
        <w:tblW w:w="10260" w:type="dxa"/>
        <w:tblInd w:w="108" w:type="dxa"/>
        <w:tblLook w:val="04A0" w:firstRow="1" w:lastRow="0" w:firstColumn="1" w:lastColumn="0" w:noHBand="0" w:noVBand="1"/>
      </w:tblPr>
      <w:tblGrid>
        <w:gridCol w:w="1769"/>
        <w:gridCol w:w="1337"/>
        <w:gridCol w:w="1664"/>
        <w:gridCol w:w="4320"/>
        <w:gridCol w:w="1170"/>
      </w:tblGrid>
      <w:tr w:rsidR="00515912" w:rsidRPr="00EF6E10" w:rsidTr="005C57E6">
        <w:trPr>
          <w:trHeight w:val="602"/>
        </w:trPr>
        <w:tc>
          <w:tcPr>
            <w:tcW w:w="1769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Evaluation Completed By</w:t>
            </w: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Completed Date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CL Amended Date</w:t>
            </w:r>
          </w:p>
        </w:tc>
        <w:tc>
          <w:tcPr>
            <w:tcW w:w="4320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Capability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Manual Rev. No.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</w:tbl>
    <w:p w:rsidR="001C639C" w:rsidRDefault="001C639C" w:rsidP="00443A7B">
      <w:pPr>
        <w:jc w:val="center"/>
        <w:rPr>
          <w:sz w:val="36"/>
          <w:szCs w:val="36"/>
        </w:rPr>
      </w:pPr>
    </w:p>
    <w:p w:rsidR="001C639C" w:rsidRDefault="001C639C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43A7B" w:rsidRDefault="00443A7B" w:rsidP="00443A7B">
      <w:pPr>
        <w:jc w:val="center"/>
        <w:rPr>
          <w:sz w:val="36"/>
          <w:szCs w:val="36"/>
        </w:rPr>
      </w:pPr>
    </w:p>
    <w:p w:rsidR="00443A7B" w:rsidRDefault="00443A7B" w:rsidP="00443A7B">
      <w:pPr>
        <w:jc w:val="center"/>
        <w:rPr>
          <w:sz w:val="36"/>
          <w:szCs w:val="36"/>
        </w:rPr>
      </w:pPr>
      <w:r w:rsidRPr="007E6532">
        <w:rPr>
          <w:sz w:val="36"/>
          <w:szCs w:val="36"/>
        </w:rPr>
        <w:t>Appendix I</w:t>
      </w:r>
      <w:r>
        <w:rPr>
          <w:sz w:val="36"/>
          <w:szCs w:val="36"/>
        </w:rPr>
        <w:t>I</w:t>
      </w:r>
    </w:p>
    <w:p w:rsidR="001C639C" w:rsidRPr="007E6532" w:rsidRDefault="001C639C" w:rsidP="00443A7B">
      <w:pPr>
        <w:jc w:val="center"/>
        <w:rPr>
          <w:sz w:val="36"/>
          <w:szCs w:val="36"/>
        </w:rPr>
      </w:pPr>
    </w:p>
    <w:p w:rsidR="00443A7B" w:rsidRDefault="00443A7B" w:rsidP="00443A7B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Technical Data – Tooling/Equipment Access Letters of Authorization</w:t>
      </w:r>
    </w:p>
    <w:p w:rsidR="00443A7B" w:rsidRDefault="00443A7B" w:rsidP="00443A7B">
      <w:pPr>
        <w:jc w:val="center"/>
        <w:rPr>
          <w:sz w:val="36"/>
          <w:szCs w:val="36"/>
        </w:rPr>
      </w:pPr>
    </w:p>
    <w:p w:rsidR="00443A7B" w:rsidRDefault="00443A7B" w:rsidP="00443A7B">
      <w:pPr>
        <w:rPr>
          <w:sz w:val="36"/>
          <w:szCs w:val="36"/>
        </w:rPr>
      </w:pPr>
      <w:r>
        <w:rPr>
          <w:sz w:val="36"/>
          <w:szCs w:val="36"/>
        </w:rPr>
        <w:t>Index of Authorizations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5040"/>
        <w:gridCol w:w="2610"/>
        <w:gridCol w:w="2250"/>
      </w:tblGrid>
      <w:tr w:rsidR="00443A7B" w:rsidRPr="00EF6E10" w:rsidTr="008C4AA7">
        <w:trPr>
          <w:trHeight w:val="602"/>
        </w:trPr>
        <w:tc>
          <w:tcPr>
            <w:tcW w:w="5040" w:type="dxa"/>
          </w:tcPr>
          <w:p w:rsidR="00443A7B" w:rsidRPr="00EF6E10" w:rsidRDefault="00443A7B" w:rsidP="008C4AA7">
            <w:pPr>
              <w:jc w:val="center"/>
              <w:rPr>
                <w:b/>
              </w:rPr>
            </w:pPr>
            <w:r>
              <w:rPr>
                <w:b/>
              </w:rPr>
              <w:t>Authorization From</w:t>
            </w:r>
          </w:p>
        </w:tc>
        <w:tc>
          <w:tcPr>
            <w:tcW w:w="2610" w:type="dxa"/>
          </w:tcPr>
          <w:p w:rsidR="00443A7B" w:rsidRPr="00EF6E10" w:rsidRDefault="00443A7B" w:rsidP="008C4AA7">
            <w:pPr>
              <w:jc w:val="center"/>
              <w:rPr>
                <w:b/>
              </w:rPr>
            </w:pPr>
            <w:r>
              <w:rPr>
                <w:b/>
              </w:rPr>
              <w:t>Date Issued</w:t>
            </w:r>
          </w:p>
        </w:tc>
        <w:tc>
          <w:tcPr>
            <w:tcW w:w="2250" w:type="dxa"/>
          </w:tcPr>
          <w:p w:rsidR="00443A7B" w:rsidRPr="00EF6E10" w:rsidRDefault="00443A7B" w:rsidP="008C4AA7">
            <w:pPr>
              <w:jc w:val="center"/>
              <w:rPr>
                <w:b/>
              </w:rPr>
            </w:pPr>
            <w:r>
              <w:rPr>
                <w:b/>
              </w:rPr>
              <w:t>Expiration</w:t>
            </w:r>
          </w:p>
        </w:tc>
      </w:tr>
      <w:tr w:rsidR="00443A7B" w:rsidRPr="00443A7B" w:rsidTr="008C4AA7">
        <w:tc>
          <w:tcPr>
            <w:tcW w:w="5040" w:type="dxa"/>
          </w:tcPr>
          <w:p w:rsidR="00443A7B" w:rsidRPr="00443A7B" w:rsidRDefault="00443A7B" w:rsidP="00443A7B">
            <w:bookmarkStart w:id="0" w:name="_GoBack"/>
            <w:bookmarkEnd w:id="0"/>
          </w:p>
        </w:tc>
        <w:tc>
          <w:tcPr>
            <w:tcW w:w="2610" w:type="dxa"/>
          </w:tcPr>
          <w:p w:rsidR="00443A7B" w:rsidRPr="00443A7B" w:rsidRDefault="00443A7B" w:rsidP="008C4AA7">
            <w:pPr>
              <w:jc w:val="center"/>
            </w:pPr>
          </w:p>
        </w:tc>
        <w:tc>
          <w:tcPr>
            <w:tcW w:w="2250" w:type="dxa"/>
          </w:tcPr>
          <w:p w:rsidR="00443A7B" w:rsidRPr="00443A7B" w:rsidRDefault="00443A7B" w:rsidP="008C4AA7">
            <w:pPr>
              <w:jc w:val="center"/>
            </w:pPr>
          </w:p>
        </w:tc>
      </w:tr>
      <w:tr w:rsidR="00443A7B" w:rsidRPr="00443A7B" w:rsidTr="008C4AA7">
        <w:tc>
          <w:tcPr>
            <w:tcW w:w="5040" w:type="dxa"/>
          </w:tcPr>
          <w:p w:rsidR="00443A7B" w:rsidRPr="00443A7B" w:rsidRDefault="00443A7B" w:rsidP="00443A7B"/>
        </w:tc>
        <w:tc>
          <w:tcPr>
            <w:tcW w:w="2610" w:type="dxa"/>
          </w:tcPr>
          <w:p w:rsidR="00443A7B" w:rsidRPr="00443A7B" w:rsidRDefault="00443A7B" w:rsidP="008C4AA7">
            <w:pPr>
              <w:jc w:val="center"/>
            </w:pPr>
          </w:p>
        </w:tc>
        <w:tc>
          <w:tcPr>
            <w:tcW w:w="2250" w:type="dxa"/>
          </w:tcPr>
          <w:p w:rsidR="00443A7B" w:rsidRPr="00443A7B" w:rsidRDefault="00443A7B" w:rsidP="008C4AA7">
            <w:pPr>
              <w:jc w:val="center"/>
            </w:pPr>
          </w:p>
        </w:tc>
      </w:tr>
      <w:tr w:rsidR="00443A7B" w:rsidRPr="00443A7B" w:rsidTr="008C4AA7">
        <w:tc>
          <w:tcPr>
            <w:tcW w:w="5040" w:type="dxa"/>
          </w:tcPr>
          <w:p w:rsidR="00443A7B" w:rsidRPr="00443A7B" w:rsidRDefault="00443A7B" w:rsidP="00443A7B"/>
        </w:tc>
        <w:tc>
          <w:tcPr>
            <w:tcW w:w="2610" w:type="dxa"/>
          </w:tcPr>
          <w:p w:rsidR="00443A7B" w:rsidRPr="00443A7B" w:rsidRDefault="00443A7B" w:rsidP="008C4AA7">
            <w:pPr>
              <w:jc w:val="center"/>
            </w:pPr>
          </w:p>
        </w:tc>
        <w:tc>
          <w:tcPr>
            <w:tcW w:w="2250" w:type="dxa"/>
          </w:tcPr>
          <w:p w:rsidR="00443A7B" w:rsidRPr="00443A7B" w:rsidRDefault="00443A7B" w:rsidP="008C4AA7">
            <w:pPr>
              <w:jc w:val="center"/>
            </w:pPr>
          </w:p>
        </w:tc>
      </w:tr>
      <w:tr w:rsidR="00443A7B" w:rsidRPr="00443A7B" w:rsidTr="008C4AA7">
        <w:tc>
          <w:tcPr>
            <w:tcW w:w="5040" w:type="dxa"/>
          </w:tcPr>
          <w:p w:rsidR="00443A7B" w:rsidRPr="00443A7B" w:rsidRDefault="00443A7B" w:rsidP="00443A7B"/>
        </w:tc>
        <w:tc>
          <w:tcPr>
            <w:tcW w:w="2610" w:type="dxa"/>
          </w:tcPr>
          <w:p w:rsidR="00443A7B" w:rsidRPr="00443A7B" w:rsidRDefault="00443A7B" w:rsidP="008C4AA7">
            <w:pPr>
              <w:jc w:val="center"/>
            </w:pPr>
          </w:p>
        </w:tc>
        <w:tc>
          <w:tcPr>
            <w:tcW w:w="2250" w:type="dxa"/>
          </w:tcPr>
          <w:p w:rsidR="00443A7B" w:rsidRPr="00443A7B" w:rsidRDefault="00443A7B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</w:tbl>
    <w:p w:rsidR="00443A7B" w:rsidRDefault="00443A7B" w:rsidP="00C5487F"/>
    <w:sectPr w:rsidR="00443A7B" w:rsidSect="009D7D17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3C3" w:rsidRDefault="003A73C3" w:rsidP="00F00862">
      <w:r>
        <w:separator/>
      </w:r>
    </w:p>
  </w:endnote>
  <w:endnote w:type="continuationSeparator" w:id="0">
    <w:p w:rsidR="003A73C3" w:rsidRDefault="003A73C3" w:rsidP="00F0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88" w:rsidRDefault="007D7F8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5431EC">
      <w:rPr>
        <w:rFonts w:asciiTheme="majorHAnsi" w:eastAsiaTheme="majorEastAsia" w:hAnsiTheme="majorHAnsi" w:cstheme="majorBidi"/>
        <w:noProof/>
      </w:rPr>
      <w:t>66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D7F88" w:rsidRDefault="007D7F88">
    <w:pPr>
      <w:pStyle w:val="Footer"/>
    </w:pPr>
    <w:r>
      <w:tab/>
    </w:r>
    <w:r>
      <w:tab/>
      <w:t xml:space="preserve">Dated </w:t>
    </w:r>
    <w:r w:rsidR="0054494D">
      <w:t>2020-05-25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3C3" w:rsidRDefault="003A73C3" w:rsidP="00F00862">
      <w:r>
        <w:separator/>
      </w:r>
    </w:p>
  </w:footnote>
  <w:footnote w:type="continuationSeparator" w:id="0">
    <w:p w:rsidR="003A73C3" w:rsidRDefault="003A73C3" w:rsidP="00F00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88" w:rsidRDefault="00221BFF" w:rsidP="00086F69">
    <w:pPr>
      <w:pStyle w:val="Header"/>
      <w:jc w:val="center"/>
    </w:pPr>
    <w:r>
      <w:t>Alta Avionics, LLC</w:t>
    </w:r>
    <w:r w:rsidR="007D7F88">
      <w:t xml:space="preserve"> </w:t>
    </w:r>
  </w:p>
  <w:p w:rsidR="007D7F88" w:rsidRDefault="007D7F88" w:rsidP="00086F69">
    <w:pPr>
      <w:pStyle w:val="Header"/>
      <w:jc w:val="center"/>
    </w:pPr>
    <w:r>
      <w:t xml:space="preserve">Capability List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62"/>
    <w:rsid w:val="000001C5"/>
    <w:rsid w:val="00012C44"/>
    <w:rsid w:val="00022801"/>
    <w:rsid w:val="00033806"/>
    <w:rsid w:val="00037FE9"/>
    <w:rsid w:val="00053210"/>
    <w:rsid w:val="00056CE0"/>
    <w:rsid w:val="00056F95"/>
    <w:rsid w:val="00065514"/>
    <w:rsid w:val="00072699"/>
    <w:rsid w:val="0007683A"/>
    <w:rsid w:val="00082464"/>
    <w:rsid w:val="00086F69"/>
    <w:rsid w:val="00095570"/>
    <w:rsid w:val="000B1C56"/>
    <w:rsid w:val="000B1CF1"/>
    <w:rsid w:val="000D0771"/>
    <w:rsid w:val="000E0BCF"/>
    <w:rsid w:val="000F0F80"/>
    <w:rsid w:val="000F707D"/>
    <w:rsid w:val="00107406"/>
    <w:rsid w:val="001131DD"/>
    <w:rsid w:val="0012216E"/>
    <w:rsid w:val="00133CA2"/>
    <w:rsid w:val="00161C11"/>
    <w:rsid w:val="001966FB"/>
    <w:rsid w:val="00196C12"/>
    <w:rsid w:val="001B002F"/>
    <w:rsid w:val="001B434A"/>
    <w:rsid w:val="001C20EF"/>
    <w:rsid w:val="001C47C9"/>
    <w:rsid w:val="001C481C"/>
    <w:rsid w:val="001C542C"/>
    <w:rsid w:val="001C639C"/>
    <w:rsid w:val="001D1528"/>
    <w:rsid w:val="001E6AE9"/>
    <w:rsid w:val="001F4878"/>
    <w:rsid w:val="001F48B8"/>
    <w:rsid w:val="00203383"/>
    <w:rsid w:val="00203A5D"/>
    <w:rsid w:val="00206C63"/>
    <w:rsid w:val="00206D34"/>
    <w:rsid w:val="002075F8"/>
    <w:rsid w:val="00221BFF"/>
    <w:rsid w:val="00223B7B"/>
    <w:rsid w:val="00233F17"/>
    <w:rsid w:val="00237762"/>
    <w:rsid w:val="0026489F"/>
    <w:rsid w:val="00275795"/>
    <w:rsid w:val="0028409B"/>
    <w:rsid w:val="002863D1"/>
    <w:rsid w:val="00294CE1"/>
    <w:rsid w:val="002A5C91"/>
    <w:rsid w:val="002B04FC"/>
    <w:rsid w:val="002B6F90"/>
    <w:rsid w:val="002D00B9"/>
    <w:rsid w:val="002D1C64"/>
    <w:rsid w:val="002D474C"/>
    <w:rsid w:val="00313D33"/>
    <w:rsid w:val="0032533C"/>
    <w:rsid w:val="00326CEE"/>
    <w:rsid w:val="00341CD0"/>
    <w:rsid w:val="0034773D"/>
    <w:rsid w:val="00360E7C"/>
    <w:rsid w:val="00361B8D"/>
    <w:rsid w:val="00385519"/>
    <w:rsid w:val="00386B40"/>
    <w:rsid w:val="0039141D"/>
    <w:rsid w:val="003A73C3"/>
    <w:rsid w:val="003B73DE"/>
    <w:rsid w:val="003C15D1"/>
    <w:rsid w:val="003C4E46"/>
    <w:rsid w:val="003D25C1"/>
    <w:rsid w:val="003F16E8"/>
    <w:rsid w:val="003F5B3E"/>
    <w:rsid w:val="00403414"/>
    <w:rsid w:val="00412735"/>
    <w:rsid w:val="00433D2D"/>
    <w:rsid w:val="00437BEE"/>
    <w:rsid w:val="00440ED1"/>
    <w:rsid w:val="004410BB"/>
    <w:rsid w:val="00443A7B"/>
    <w:rsid w:val="0045743E"/>
    <w:rsid w:val="00463B1A"/>
    <w:rsid w:val="004746A9"/>
    <w:rsid w:val="004A62E3"/>
    <w:rsid w:val="004B0D37"/>
    <w:rsid w:val="004E4ABA"/>
    <w:rsid w:val="004F3FB3"/>
    <w:rsid w:val="004F43A7"/>
    <w:rsid w:val="00512467"/>
    <w:rsid w:val="00515912"/>
    <w:rsid w:val="005431EC"/>
    <w:rsid w:val="0054494D"/>
    <w:rsid w:val="005478E3"/>
    <w:rsid w:val="005541D8"/>
    <w:rsid w:val="00554CFC"/>
    <w:rsid w:val="00562B97"/>
    <w:rsid w:val="00581502"/>
    <w:rsid w:val="005845F1"/>
    <w:rsid w:val="0058738B"/>
    <w:rsid w:val="00590BAE"/>
    <w:rsid w:val="005C42A6"/>
    <w:rsid w:val="005C57E6"/>
    <w:rsid w:val="00612087"/>
    <w:rsid w:val="0063638B"/>
    <w:rsid w:val="00636967"/>
    <w:rsid w:val="00647E62"/>
    <w:rsid w:val="006562D3"/>
    <w:rsid w:val="00657522"/>
    <w:rsid w:val="0066082F"/>
    <w:rsid w:val="00670583"/>
    <w:rsid w:val="00677679"/>
    <w:rsid w:val="00682CE0"/>
    <w:rsid w:val="006A6372"/>
    <w:rsid w:val="006E6715"/>
    <w:rsid w:val="00700758"/>
    <w:rsid w:val="00700E5C"/>
    <w:rsid w:val="007024BA"/>
    <w:rsid w:val="0070592C"/>
    <w:rsid w:val="00707BFC"/>
    <w:rsid w:val="00754E5B"/>
    <w:rsid w:val="0075584E"/>
    <w:rsid w:val="0076499A"/>
    <w:rsid w:val="00764CAA"/>
    <w:rsid w:val="00773B14"/>
    <w:rsid w:val="007771E3"/>
    <w:rsid w:val="00792635"/>
    <w:rsid w:val="00795C63"/>
    <w:rsid w:val="007A025E"/>
    <w:rsid w:val="007B7EAC"/>
    <w:rsid w:val="007D2B8D"/>
    <w:rsid w:val="007D7F88"/>
    <w:rsid w:val="007E4E75"/>
    <w:rsid w:val="007E7AF9"/>
    <w:rsid w:val="007E7EA8"/>
    <w:rsid w:val="007F2C50"/>
    <w:rsid w:val="00800FCD"/>
    <w:rsid w:val="00812D01"/>
    <w:rsid w:val="00813298"/>
    <w:rsid w:val="00831AEA"/>
    <w:rsid w:val="0083249C"/>
    <w:rsid w:val="0083580D"/>
    <w:rsid w:val="0084363C"/>
    <w:rsid w:val="0087354F"/>
    <w:rsid w:val="00887188"/>
    <w:rsid w:val="00894465"/>
    <w:rsid w:val="0089463D"/>
    <w:rsid w:val="00894FB2"/>
    <w:rsid w:val="008A23B9"/>
    <w:rsid w:val="008B426F"/>
    <w:rsid w:val="008C4AA7"/>
    <w:rsid w:val="009052F9"/>
    <w:rsid w:val="009055F7"/>
    <w:rsid w:val="0091481B"/>
    <w:rsid w:val="00922EA4"/>
    <w:rsid w:val="00934376"/>
    <w:rsid w:val="00936161"/>
    <w:rsid w:val="009465E7"/>
    <w:rsid w:val="009825EE"/>
    <w:rsid w:val="00987CA6"/>
    <w:rsid w:val="00996C2E"/>
    <w:rsid w:val="009A4EDA"/>
    <w:rsid w:val="009A59F9"/>
    <w:rsid w:val="009B6132"/>
    <w:rsid w:val="009B6F62"/>
    <w:rsid w:val="009D2BB0"/>
    <w:rsid w:val="009D7D17"/>
    <w:rsid w:val="009E273B"/>
    <w:rsid w:val="009F222F"/>
    <w:rsid w:val="00A025A5"/>
    <w:rsid w:val="00A055FC"/>
    <w:rsid w:val="00A10CFB"/>
    <w:rsid w:val="00A13E0C"/>
    <w:rsid w:val="00A273DC"/>
    <w:rsid w:val="00A30C3C"/>
    <w:rsid w:val="00A6022C"/>
    <w:rsid w:val="00A63E03"/>
    <w:rsid w:val="00A873E3"/>
    <w:rsid w:val="00A90915"/>
    <w:rsid w:val="00AB033F"/>
    <w:rsid w:val="00AB656B"/>
    <w:rsid w:val="00AD120E"/>
    <w:rsid w:val="00AD3CBD"/>
    <w:rsid w:val="00AD7559"/>
    <w:rsid w:val="00B04DD2"/>
    <w:rsid w:val="00B078A5"/>
    <w:rsid w:val="00B15B46"/>
    <w:rsid w:val="00B36388"/>
    <w:rsid w:val="00B50A34"/>
    <w:rsid w:val="00B521B9"/>
    <w:rsid w:val="00B55569"/>
    <w:rsid w:val="00B5573C"/>
    <w:rsid w:val="00B63132"/>
    <w:rsid w:val="00B66937"/>
    <w:rsid w:val="00B76513"/>
    <w:rsid w:val="00BB56E2"/>
    <w:rsid w:val="00BC2297"/>
    <w:rsid w:val="00BC7529"/>
    <w:rsid w:val="00BD3614"/>
    <w:rsid w:val="00C10D34"/>
    <w:rsid w:val="00C26F55"/>
    <w:rsid w:val="00C278A9"/>
    <w:rsid w:val="00C47807"/>
    <w:rsid w:val="00C5137E"/>
    <w:rsid w:val="00C5487F"/>
    <w:rsid w:val="00C80925"/>
    <w:rsid w:val="00C82C51"/>
    <w:rsid w:val="00C83289"/>
    <w:rsid w:val="00C8529F"/>
    <w:rsid w:val="00C863A9"/>
    <w:rsid w:val="00C92846"/>
    <w:rsid w:val="00CB0887"/>
    <w:rsid w:val="00CB1901"/>
    <w:rsid w:val="00CB2796"/>
    <w:rsid w:val="00CC0305"/>
    <w:rsid w:val="00CC43A4"/>
    <w:rsid w:val="00CD4A0D"/>
    <w:rsid w:val="00CE3917"/>
    <w:rsid w:val="00CE7EDA"/>
    <w:rsid w:val="00D122C7"/>
    <w:rsid w:val="00D16B66"/>
    <w:rsid w:val="00D2762E"/>
    <w:rsid w:val="00D27F7E"/>
    <w:rsid w:val="00D3241F"/>
    <w:rsid w:val="00D36313"/>
    <w:rsid w:val="00D40054"/>
    <w:rsid w:val="00D47D0C"/>
    <w:rsid w:val="00D663FB"/>
    <w:rsid w:val="00D81F09"/>
    <w:rsid w:val="00D943A9"/>
    <w:rsid w:val="00DA3078"/>
    <w:rsid w:val="00DA32E2"/>
    <w:rsid w:val="00DA3DFF"/>
    <w:rsid w:val="00DD531F"/>
    <w:rsid w:val="00DE3D7C"/>
    <w:rsid w:val="00DF0A90"/>
    <w:rsid w:val="00E06B12"/>
    <w:rsid w:val="00E17E7B"/>
    <w:rsid w:val="00E24C68"/>
    <w:rsid w:val="00E30DA9"/>
    <w:rsid w:val="00E34C02"/>
    <w:rsid w:val="00E6198C"/>
    <w:rsid w:val="00E65092"/>
    <w:rsid w:val="00E74AD2"/>
    <w:rsid w:val="00E91BC0"/>
    <w:rsid w:val="00E93A32"/>
    <w:rsid w:val="00E95473"/>
    <w:rsid w:val="00EA08F4"/>
    <w:rsid w:val="00EC5C7D"/>
    <w:rsid w:val="00ED701C"/>
    <w:rsid w:val="00F00862"/>
    <w:rsid w:val="00F14039"/>
    <w:rsid w:val="00F16450"/>
    <w:rsid w:val="00F31E3E"/>
    <w:rsid w:val="00F3386F"/>
    <w:rsid w:val="00F44D8C"/>
    <w:rsid w:val="00F55296"/>
    <w:rsid w:val="00F67781"/>
    <w:rsid w:val="00F704D8"/>
    <w:rsid w:val="00F8373C"/>
    <w:rsid w:val="00F903E7"/>
    <w:rsid w:val="00F9317A"/>
    <w:rsid w:val="00FA6C52"/>
    <w:rsid w:val="00FB0CFB"/>
    <w:rsid w:val="00FB25A6"/>
    <w:rsid w:val="00FB2C54"/>
    <w:rsid w:val="00FB421F"/>
    <w:rsid w:val="00FC0C6D"/>
    <w:rsid w:val="00FC205E"/>
    <w:rsid w:val="00FC4A30"/>
    <w:rsid w:val="00FC685D"/>
    <w:rsid w:val="00FC792C"/>
    <w:rsid w:val="00F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263E"/>
  <w15:docId w15:val="{AE77B49E-D9B1-480A-AB0A-4F92BFE6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F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08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0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8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0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86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6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7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C51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oe10/Library/Group%20Containers/UBF8T346G9.Office/User%20Content.localized/Templates.localized/Alta%20Avionics%20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Alta Avionics Master.dotx</Template>
  <TotalTime>17</TotalTime>
  <Pages>70</Pages>
  <Words>19397</Words>
  <Characters>110565</Characters>
  <Application>Microsoft Office Word</Application>
  <DocSecurity>0</DocSecurity>
  <Lines>921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</dc:creator>
  <cp:lastModifiedBy>Roe, Cameron (C.)</cp:lastModifiedBy>
  <cp:revision>5</cp:revision>
  <cp:lastPrinted>2020-05-26T17:31:00Z</cp:lastPrinted>
  <dcterms:created xsi:type="dcterms:W3CDTF">2020-05-26T17:23:00Z</dcterms:created>
  <dcterms:modified xsi:type="dcterms:W3CDTF">2020-05-26T18:47:00Z</dcterms:modified>
</cp:coreProperties>
</file>