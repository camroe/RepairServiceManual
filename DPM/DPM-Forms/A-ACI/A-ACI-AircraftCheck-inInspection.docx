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17552" w14:textId="77777777" w:rsidR="00D661E9" w:rsidRDefault="006C7C74" w:rsidP="006B03E0">
      <w:r>
        <w:t>__ N-_________________</w:t>
      </w:r>
    </w:p>
    <w:p w14:paraId="3FDE866F" w14:textId="77777777" w:rsidR="006C7C74" w:rsidRDefault="006C7C74" w:rsidP="006B03E0">
      <w:r>
        <w:t>__ S/N _______________</w:t>
      </w:r>
      <w:r w:rsidR="007D69A3">
        <w:t>_</w:t>
      </w:r>
    </w:p>
    <w:p w14:paraId="56D81A47" w14:textId="77777777" w:rsidR="007D69A3" w:rsidRDefault="007D69A3" w:rsidP="007D69A3">
      <w:r>
        <w:t>__ Make ____________________________________________________________________________</w:t>
      </w:r>
    </w:p>
    <w:p w14:paraId="3B74FA59" w14:textId="77777777" w:rsidR="007D69A3" w:rsidRDefault="007D69A3" w:rsidP="007D69A3">
      <w:r>
        <w:t>__ Model ____________________________________________________________________________</w:t>
      </w:r>
    </w:p>
    <w:p w14:paraId="11B4F908" w14:textId="77777777" w:rsidR="007D69A3" w:rsidRDefault="007D69A3" w:rsidP="007D69A3">
      <w:r>
        <w:t>__ HO</w:t>
      </w:r>
      <w:r w:rsidR="00E83719">
        <w:t>B</w:t>
      </w:r>
      <w:r>
        <w:t>BS/Tach ______________________________________________________________________</w:t>
      </w:r>
    </w:p>
    <w:p w14:paraId="66C2736F" w14:textId="77777777" w:rsidR="007D69A3" w:rsidRDefault="007D69A3" w:rsidP="006B03E0">
      <w:r>
        <w:t>__ Color _____________________________________________________________________________</w:t>
      </w:r>
    </w:p>
    <w:p w14:paraId="4CD346C2" w14:textId="77777777" w:rsidR="007D69A3" w:rsidRDefault="007D69A3" w:rsidP="006B03E0">
      <w:r>
        <w:tab/>
        <w:t>Paint Condition _______________________________________________________________</w:t>
      </w:r>
    </w:p>
    <w:p w14:paraId="604E6DB8" w14:textId="77777777" w:rsidR="007D69A3" w:rsidRDefault="007D69A3" w:rsidP="006B03E0">
      <w:r>
        <w:t>WALK-AROUND (Starting at nose and working clockwise, note condition</w:t>
      </w:r>
      <w:r w:rsidR="00C61AC3">
        <w:t xml:space="preserve">, antenna’s, </w:t>
      </w:r>
      <w:r>
        <w:t>specific damage or significant/noticeable conditions</w:t>
      </w:r>
      <w:r w:rsidR="00C61AC3">
        <w:t>, etc.</w:t>
      </w:r>
      <w:r>
        <w:t>)</w:t>
      </w:r>
    </w:p>
    <w:p w14:paraId="3BD4259A" w14:textId="77777777" w:rsidR="00B45D53" w:rsidRDefault="00B45D53" w:rsidP="00B45D53">
      <w:r>
        <w:t>__ Nose/Tail Wheel ___________________________________________________________________</w:t>
      </w:r>
    </w:p>
    <w:p w14:paraId="54B36527" w14:textId="77777777" w:rsidR="00804205" w:rsidRDefault="00804205" w:rsidP="006B03E0">
      <w:r>
        <w:t>(</w:t>
      </w:r>
      <w:r w:rsidR="009827B8">
        <w:t>Starboard</w:t>
      </w:r>
      <w:r w:rsidR="00B45D53">
        <w:t xml:space="preserve"> or </w:t>
      </w:r>
      <w:r>
        <w:t>Single Engine</w:t>
      </w:r>
      <w:r w:rsidR="00B45D53">
        <w:t xml:space="preserve"> use </w:t>
      </w:r>
      <w:r w:rsidR="009827B8">
        <w:t>Starboard section</w:t>
      </w:r>
      <w:r w:rsidR="00B45D53">
        <w:t xml:space="preserve"> and mark Port as N/A</w:t>
      </w:r>
      <w:r>
        <w:t>:  If twi</w:t>
      </w:r>
      <w:r w:rsidR="00B45D53">
        <w:t>n, describe both Engines in appropriate locations</w:t>
      </w:r>
      <w:r>
        <w:t xml:space="preserve">.) </w:t>
      </w:r>
    </w:p>
    <w:p w14:paraId="013C6BB4" w14:textId="77777777" w:rsidR="00C61AC3" w:rsidRPr="00C61AC3" w:rsidRDefault="00C61AC3" w:rsidP="006B03E0">
      <w:pPr>
        <w:rPr>
          <w:b/>
        </w:rPr>
      </w:pPr>
      <w:r w:rsidRPr="00C61AC3">
        <w:rPr>
          <w:b/>
        </w:rPr>
        <w:t>Starboard Side or Single</w:t>
      </w:r>
    </w:p>
    <w:p w14:paraId="05FC8667" w14:textId="77777777" w:rsidR="007D69A3" w:rsidRDefault="007D69A3" w:rsidP="007D69A3">
      <w:r>
        <w:t>__ Spinner _____________________________________________________</w:t>
      </w:r>
      <w:r w:rsidR="00C61AC3">
        <w:t>____</w:t>
      </w:r>
      <w:r>
        <w:t>__________________</w:t>
      </w:r>
    </w:p>
    <w:p w14:paraId="43BCBEC3" w14:textId="77777777" w:rsidR="007D69A3" w:rsidRDefault="007D69A3" w:rsidP="007D69A3">
      <w:r>
        <w:t>__ Propeller _____________________________________________________</w:t>
      </w:r>
      <w:r w:rsidR="00C61AC3">
        <w:t>____</w:t>
      </w:r>
      <w:r>
        <w:t>________________</w:t>
      </w:r>
    </w:p>
    <w:p w14:paraId="3AEF1DA8" w14:textId="77777777" w:rsidR="007D69A3" w:rsidRDefault="007D69A3" w:rsidP="007D69A3">
      <w:r>
        <w:tab/>
        <w:t>__ Make/Model ________________________________________________________________</w:t>
      </w:r>
    </w:p>
    <w:p w14:paraId="02519651" w14:textId="77777777" w:rsidR="007D69A3" w:rsidRDefault="007D69A3" w:rsidP="007D69A3">
      <w:r>
        <w:tab/>
        <w:t>__ S/N (</w:t>
      </w:r>
      <w:proofErr w:type="spellStart"/>
      <w:r>
        <w:t>ea</w:t>
      </w:r>
      <w:proofErr w:type="spellEnd"/>
      <w:r>
        <w:t xml:space="preserve"> blade) _______________________________________________________________</w:t>
      </w:r>
    </w:p>
    <w:p w14:paraId="0F006491" w14:textId="77777777" w:rsidR="007D69A3" w:rsidRDefault="007D69A3" w:rsidP="007D69A3">
      <w:r>
        <w:t>__ Engine Cowl ____________________________________________________</w:t>
      </w:r>
      <w:r w:rsidR="00C61AC3">
        <w:t>____</w:t>
      </w:r>
      <w:r>
        <w:t>______________</w:t>
      </w:r>
    </w:p>
    <w:p w14:paraId="1D1EB891" w14:textId="77777777" w:rsidR="00B45D53" w:rsidRDefault="00B45D53" w:rsidP="007D69A3">
      <w:r>
        <w:t>__ Engine compartment _______________________________________________________________</w:t>
      </w:r>
    </w:p>
    <w:p w14:paraId="3E9B4B66" w14:textId="77777777" w:rsidR="00B45D53" w:rsidRDefault="00B45D53" w:rsidP="00B45D53">
      <w:pPr>
        <w:ind w:firstLine="720"/>
      </w:pPr>
      <w:r>
        <w:t>__ Oil Level ___________________________________________________________________</w:t>
      </w:r>
    </w:p>
    <w:p w14:paraId="66A84EC9" w14:textId="77777777" w:rsidR="008725A3" w:rsidRDefault="008725A3" w:rsidP="008725A3">
      <w:r>
        <w:t>__ Passenger Door Area _______________________________________________________________</w:t>
      </w:r>
    </w:p>
    <w:p w14:paraId="61E360D7" w14:textId="77777777" w:rsidR="007D69A3" w:rsidRDefault="008725A3" w:rsidP="006B03E0">
      <w:r>
        <w:t>__ Wing _________________________________________________________</w:t>
      </w:r>
      <w:r w:rsidR="00C61AC3">
        <w:t>____</w:t>
      </w:r>
      <w:r>
        <w:t>________________</w:t>
      </w:r>
    </w:p>
    <w:p w14:paraId="6B07008E" w14:textId="77777777" w:rsidR="008725A3" w:rsidRDefault="008725A3" w:rsidP="006B03E0">
      <w:r>
        <w:t>__ Main Gear _________________________________________________________</w:t>
      </w:r>
      <w:r w:rsidR="00C61AC3">
        <w:t>____</w:t>
      </w:r>
      <w:r>
        <w:t>___________</w:t>
      </w:r>
    </w:p>
    <w:p w14:paraId="06AD295F" w14:textId="77777777" w:rsidR="00B45D53" w:rsidRDefault="008725A3" w:rsidP="00B45D53">
      <w:r>
        <w:t xml:space="preserve">__ </w:t>
      </w:r>
      <w:r w:rsidR="00B45D53">
        <w:t>Lights ___________________________________________________________</w:t>
      </w:r>
      <w:r w:rsidR="00C61AC3">
        <w:t>____</w:t>
      </w:r>
      <w:r w:rsidR="00B45D53">
        <w:t>_____________</w:t>
      </w:r>
    </w:p>
    <w:p w14:paraId="3C18D6A3" w14:textId="77777777" w:rsidR="00B45D53" w:rsidRDefault="00B45D53" w:rsidP="00B45D53">
      <w:r>
        <w:t>__ Control Surfaces _______________________________________________</w:t>
      </w:r>
      <w:r w:rsidR="00C61AC3">
        <w:t>____</w:t>
      </w:r>
      <w:r>
        <w:t>________________</w:t>
      </w:r>
    </w:p>
    <w:p w14:paraId="1FEEFCBD" w14:textId="77777777" w:rsidR="00B45D53" w:rsidRDefault="00B45D53" w:rsidP="00B45D53">
      <w:r>
        <w:t>__ Fuselage _________________________________________________</w:t>
      </w:r>
      <w:r w:rsidR="00C61AC3">
        <w:t>_____</w:t>
      </w:r>
      <w:r>
        <w:t>____________________</w:t>
      </w:r>
    </w:p>
    <w:p w14:paraId="2E62AA1D" w14:textId="77777777" w:rsidR="00B45D53" w:rsidRDefault="00B45D53" w:rsidP="00B45D53">
      <w:r>
        <w:t>__ Rudder ___________________________________________________</w:t>
      </w:r>
      <w:r w:rsidR="00C61AC3">
        <w:t>____</w:t>
      </w:r>
      <w:r>
        <w:t>____________________</w:t>
      </w:r>
    </w:p>
    <w:p w14:paraId="1A24F101" w14:textId="77777777" w:rsidR="00B45D53" w:rsidRDefault="00B45D53" w:rsidP="00B45D53">
      <w:r>
        <w:t>__ Elevator _________________________________________________</w:t>
      </w:r>
      <w:r w:rsidR="00C61AC3">
        <w:t>____</w:t>
      </w:r>
      <w:r>
        <w:t>_____________________</w:t>
      </w:r>
    </w:p>
    <w:p w14:paraId="163E7E5F" w14:textId="77777777" w:rsidR="008725A3" w:rsidRPr="006B03E0" w:rsidRDefault="00C61AC3" w:rsidP="006B03E0">
      <w:r>
        <w:t>__ Horizontal Stabilizer(s) _____________________________________________________________</w:t>
      </w:r>
    </w:p>
    <w:p w14:paraId="7682AF2A" w14:textId="77777777" w:rsidR="00C61AC3" w:rsidRDefault="00C61AC3">
      <w:r>
        <w:br w:type="page"/>
      </w:r>
    </w:p>
    <w:p w14:paraId="0E86E85B" w14:textId="77777777" w:rsidR="00C61AC3" w:rsidRPr="00C61AC3" w:rsidRDefault="00C61AC3" w:rsidP="00C61AC3">
      <w:r>
        <w:rPr>
          <w:b/>
        </w:rPr>
        <w:lastRenderedPageBreak/>
        <w:t>Port</w:t>
      </w:r>
      <w:r w:rsidRPr="00C61AC3">
        <w:rPr>
          <w:b/>
        </w:rPr>
        <w:t xml:space="preserve"> Side </w:t>
      </w:r>
      <w:r>
        <w:t>(working from tail)</w:t>
      </w:r>
    </w:p>
    <w:p w14:paraId="688C958A" w14:textId="77777777" w:rsidR="00C61AC3" w:rsidRPr="006B03E0" w:rsidRDefault="00C61AC3" w:rsidP="00C61AC3">
      <w:r>
        <w:t>__ Horizontal Stabilizer(s) _____________________________________________________________</w:t>
      </w:r>
    </w:p>
    <w:p w14:paraId="7451CEF5" w14:textId="77777777" w:rsidR="00C61AC3" w:rsidRDefault="00C61AC3" w:rsidP="00C61AC3">
      <w:r>
        <w:t>__ Elevator __________________________________________________________________________</w:t>
      </w:r>
    </w:p>
    <w:p w14:paraId="017D8891" w14:textId="77777777" w:rsidR="00C61AC3" w:rsidRDefault="00C61AC3" w:rsidP="00C61AC3">
      <w:r>
        <w:t>__ Rudder ___________________________________________________________________________</w:t>
      </w:r>
    </w:p>
    <w:p w14:paraId="47ECC405" w14:textId="77777777" w:rsidR="00C61AC3" w:rsidRDefault="00C61AC3" w:rsidP="00C61AC3">
      <w:r>
        <w:t>__ Fuselage __________________________________________________________________________</w:t>
      </w:r>
    </w:p>
    <w:p w14:paraId="6128C723" w14:textId="77777777" w:rsidR="00C61AC3" w:rsidRDefault="00C61AC3" w:rsidP="00C61AC3">
      <w:r>
        <w:t>__ Control Surfaces ___________________________________________________________________</w:t>
      </w:r>
    </w:p>
    <w:p w14:paraId="746C6E6A" w14:textId="77777777" w:rsidR="00C61AC3" w:rsidRDefault="00C61AC3" w:rsidP="00C61AC3">
      <w:r>
        <w:t>__ Lights ____________________________________________________________________________</w:t>
      </w:r>
    </w:p>
    <w:p w14:paraId="7ED4DD81" w14:textId="77777777" w:rsidR="00C61AC3" w:rsidRDefault="00C61AC3" w:rsidP="00C61AC3">
      <w:r>
        <w:t>__ Main Gear ________________________________________________________________________</w:t>
      </w:r>
    </w:p>
    <w:p w14:paraId="47428796" w14:textId="77777777" w:rsidR="00C61AC3" w:rsidRDefault="00C61AC3" w:rsidP="00C61AC3">
      <w:r>
        <w:t>__ Wing _____________________________________________________________________________</w:t>
      </w:r>
    </w:p>
    <w:p w14:paraId="5E586AB8" w14:textId="77777777" w:rsidR="00C61AC3" w:rsidRDefault="00C61AC3" w:rsidP="00C61AC3">
      <w:r>
        <w:t>__ Pilot Door Area ____________________________________________________________________</w:t>
      </w:r>
    </w:p>
    <w:p w14:paraId="0102FDE6" w14:textId="77777777" w:rsidR="00C61AC3" w:rsidRDefault="00C61AC3" w:rsidP="00C61AC3">
      <w:r>
        <w:t>__ Engine Cowl ______________________________________________________________________</w:t>
      </w:r>
    </w:p>
    <w:p w14:paraId="6AD306FE" w14:textId="77777777" w:rsidR="00C61AC3" w:rsidRDefault="00C61AC3" w:rsidP="00C61AC3">
      <w:r>
        <w:t>__ Engine compartment _______________________________________________________________</w:t>
      </w:r>
    </w:p>
    <w:p w14:paraId="3CC01F15" w14:textId="77777777" w:rsidR="00C61AC3" w:rsidRDefault="00C61AC3" w:rsidP="00C61AC3">
      <w:pPr>
        <w:ind w:firstLine="720"/>
      </w:pPr>
      <w:r>
        <w:t>__ Oil Level ___________________________________________________________________</w:t>
      </w:r>
    </w:p>
    <w:p w14:paraId="317541B8" w14:textId="77777777" w:rsidR="00C61AC3" w:rsidRDefault="00C61AC3" w:rsidP="00C61AC3">
      <w:r>
        <w:t>__ Propeller _________________________________________________________________________</w:t>
      </w:r>
    </w:p>
    <w:p w14:paraId="7A67088E" w14:textId="77777777" w:rsidR="00C61AC3" w:rsidRDefault="00C61AC3" w:rsidP="00C61AC3">
      <w:r>
        <w:tab/>
        <w:t>__ Make/Model ________________________________________________________________</w:t>
      </w:r>
    </w:p>
    <w:p w14:paraId="5DC0322F" w14:textId="77777777" w:rsidR="00C61AC3" w:rsidRDefault="00C61AC3" w:rsidP="00C61AC3">
      <w:r>
        <w:tab/>
        <w:t>__ S/N (</w:t>
      </w:r>
      <w:proofErr w:type="spellStart"/>
      <w:r>
        <w:t>ea</w:t>
      </w:r>
      <w:proofErr w:type="spellEnd"/>
      <w:r>
        <w:t xml:space="preserve"> blade) _______________________________________________________________</w:t>
      </w:r>
    </w:p>
    <w:p w14:paraId="315225FE" w14:textId="77777777" w:rsidR="00C61AC3" w:rsidRDefault="00C61AC3" w:rsidP="00C61AC3">
      <w:r>
        <w:t>__ Spinner ___________________________________________________________________________</w:t>
      </w:r>
    </w:p>
    <w:p w14:paraId="378850D9" w14:textId="77777777" w:rsidR="009827B8" w:rsidRDefault="009827B8" w:rsidP="00C61AC3"/>
    <w:p w14:paraId="03926AEE" w14:textId="77777777" w:rsidR="009827B8" w:rsidRDefault="009827B8" w:rsidP="009827B8">
      <w:r>
        <w:t>__ Windows _________________________________________________________________________</w:t>
      </w:r>
    </w:p>
    <w:p w14:paraId="231CD4A0" w14:textId="77777777" w:rsidR="009827B8" w:rsidRDefault="009827B8" w:rsidP="00C61AC3"/>
    <w:p w14:paraId="2415BF64" w14:textId="77777777" w:rsidR="00C61AC3" w:rsidRPr="00C61AC3" w:rsidRDefault="00C61AC3" w:rsidP="00C61AC3">
      <w:pPr>
        <w:rPr>
          <w:b/>
        </w:rPr>
      </w:pPr>
      <w:r w:rsidRPr="00C61AC3">
        <w:rPr>
          <w:b/>
        </w:rPr>
        <w:t>Interior</w:t>
      </w:r>
    </w:p>
    <w:p w14:paraId="715C1AD2" w14:textId="77777777" w:rsidR="00C61AC3" w:rsidRDefault="00C61AC3" w:rsidP="00C61AC3">
      <w:r>
        <w:t>__ Headsets (Make/Model/Quantity)</w:t>
      </w:r>
      <w:r w:rsidR="00CD5B4E">
        <w:t xml:space="preserve"> or enter in </w:t>
      </w:r>
      <w:r>
        <w:br/>
        <w:t xml:space="preserve"> ___________________________________</w:t>
      </w:r>
      <w:r w:rsidR="009827B8">
        <w:t>_________</w:t>
      </w:r>
      <w:r>
        <w:t>________________________________________</w:t>
      </w:r>
    </w:p>
    <w:p w14:paraId="757DCCAB" w14:textId="77777777" w:rsidR="009827B8" w:rsidRDefault="009827B8" w:rsidP="009827B8">
      <w:r>
        <w:t xml:space="preserve">__ Loose Items (Handhelds/Tools/Tow bars etc.) </w:t>
      </w:r>
      <w:r>
        <w:br/>
        <w:t>_____________________________________________________________________________________</w:t>
      </w:r>
    </w:p>
    <w:p w14:paraId="7621A8FD" w14:textId="77777777" w:rsidR="00C61AC3" w:rsidRDefault="00C61AC3" w:rsidP="00C61AC3">
      <w:r>
        <w:t>__ Seats _____________________________________________________________________________</w:t>
      </w:r>
    </w:p>
    <w:p w14:paraId="045CEF45" w14:textId="77777777" w:rsidR="00C61AC3" w:rsidRDefault="00C61AC3" w:rsidP="00C61AC3">
      <w:r>
        <w:t>__ Floor/Carpet ______________________________________________________________________</w:t>
      </w:r>
    </w:p>
    <w:p w14:paraId="7C53D931" w14:textId="77777777" w:rsidR="00C61AC3" w:rsidRDefault="00C61AC3" w:rsidP="00C61AC3">
      <w:r>
        <w:t>__ Headliner _________________________________________________________________________</w:t>
      </w:r>
    </w:p>
    <w:p w14:paraId="37C036AB" w14:textId="77777777" w:rsidR="00C61AC3" w:rsidRDefault="00C61AC3" w:rsidP="00C61AC3">
      <w:r>
        <w:t>__ Windows/Trim ____________________________________________________________________</w:t>
      </w:r>
    </w:p>
    <w:p w14:paraId="63FE205A" w14:textId="77777777" w:rsidR="009827B8" w:rsidRDefault="009827B8" w:rsidP="009827B8">
      <w:r>
        <w:t>__ Dash _____________________________________________________________________________</w:t>
      </w:r>
    </w:p>
    <w:p w14:paraId="272BFB8E" w14:textId="77777777" w:rsidR="009827B8" w:rsidRDefault="009827B8" w:rsidP="009827B8">
      <w:r>
        <w:t>__ Door Liners _______________________________________________________________________</w:t>
      </w:r>
    </w:p>
    <w:p w14:paraId="5D5E4EC6" w14:textId="77777777" w:rsidR="009827B8" w:rsidRDefault="009827B8" w:rsidP="009827B8">
      <w:r>
        <w:t>__ Instrument Panel __________________________________________________________________</w:t>
      </w:r>
    </w:p>
    <w:p w14:paraId="0600FA1E" w14:textId="77777777" w:rsidR="009827B8" w:rsidRDefault="009827B8" w:rsidP="009827B8">
      <w:r>
        <w:lastRenderedPageBreak/>
        <w:t xml:space="preserve">__ General Interior Notes: </w:t>
      </w:r>
      <w:r>
        <w:br/>
        <w:t>____________________________________________________________________________________</w:t>
      </w:r>
    </w:p>
    <w:p w14:paraId="6E8811DC" w14:textId="77777777" w:rsidR="009827B8" w:rsidRDefault="009827B8" w:rsidP="009827B8">
      <w:r>
        <w:t>____________________________________________________________________________________</w:t>
      </w:r>
    </w:p>
    <w:p w14:paraId="75221144" w14:textId="77777777" w:rsidR="00C61AC3" w:rsidRDefault="009827B8" w:rsidP="00C61AC3">
      <w:pPr>
        <w:rPr>
          <w:b/>
        </w:rPr>
      </w:pPr>
      <w:r w:rsidRPr="009827B8">
        <w:rPr>
          <w:b/>
        </w:rPr>
        <w:t>DOCUMENTS</w:t>
      </w:r>
    </w:p>
    <w:p w14:paraId="36FD50B8" w14:textId="77777777" w:rsidR="009827B8" w:rsidRPr="009827B8" w:rsidRDefault="009827B8" w:rsidP="00C61AC3">
      <w:r w:rsidRPr="009827B8">
        <w:t>Use this table to describe any documentation</w:t>
      </w:r>
      <w:r>
        <w:t>, logs, manuals</w:t>
      </w:r>
      <w:r w:rsidRPr="009827B8">
        <w:t xml:space="preserve"> left in the </w:t>
      </w:r>
      <w:proofErr w:type="gramStart"/>
      <w:r w:rsidRPr="009827B8">
        <w:t>aircraft</w:t>
      </w:r>
      <w:r>
        <w:t>(</w:t>
      </w:r>
      <w:r w:rsidR="00CD5B4E">
        <w:t xml:space="preserve"> </w:t>
      </w:r>
      <w:r>
        <w:t>check</w:t>
      </w:r>
      <w:proofErr w:type="gramEnd"/>
      <w:r>
        <w:t xml:space="preserve"> seat pockets)</w:t>
      </w:r>
      <w:r w:rsidRPr="009827B8">
        <w:t xml:space="preserve"> or given over to the care of Alta Avionics, LLC</w:t>
      </w:r>
      <w:r>
        <w:t>.</w:t>
      </w:r>
      <w:r w:rsidR="00CD5B4E">
        <w:t xml:space="preserve"> Strikeout unused portion.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340"/>
        <w:gridCol w:w="4855"/>
      </w:tblGrid>
      <w:tr w:rsidR="009827B8" w14:paraId="5BAE905D" w14:textId="77777777" w:rsidTr="009827B8">
        <w:tc>
          <w:tcPr>
            <w:tcW w:w="2155" w:type="dxa"/>
          </w:tcPr>
          <w:p w14:paraId="2F0E75CA" w14:textId="77777777" w:rsidR="009827B8" w:rsidRPr="009827B8" w:rsidRDefault="009827B8" w:rsidP="009827B8">
            <w:pPr>
              <w:jc w:val="center"/>
              <w:rPr>
                <w:b/>
              </w:rPr>
            </w:pPr>
            <w:r w:rsidRPr="009827B8">
              <w:rPr>
                <w:b/>
              </w:rPr>
              <w:t>Name</w:t>
            </w:r>
          </w:p>
        </w:tc>
        <w:tc>
          <w:tcPr>
            <w:tcW w:w="2340" w:type="dxa"/>
          </w:tcPr>
          <w:p w14:paraId="58C9A325" w14:textId="77777777" w:rsidR="009827B8" w:rsidRPr="009827B8" w:rsidRDefault="009827B8" w:rsidP="009827B8">
            <w:pPr>
              <w:jc w:val="center"/>
              <w:rPr>
                <w:b/>
              </w:rPr>
            </w:pPr>
            <w:r w:rsidRPr="009827B8">
              <w:rPr>
                <w:b/>
              </w:rPr>
              <w:t>Identification</w:t>
            </w:r>
          </w:p>
        </w:tc>
        <w:tc>
          <w:tcPr>
            <w:tcW w:w="4855" w:type="dxa"/>
          </w:tcPr>
          <w:p w14:paraId="4A849756" w14:textId="77777777" w:rsidR="009827B8" w:rsidRPr="009827B8" w:rsidRDefault="009827B8" w:rsidP="009827B8">
            <w:pPr>
              <w:jc w:val="center"/>
              <w:rPr>
                <w:b/>
              </w:rPr>
            </w:pPr>
            <w:r w:rsidRPr="009827B8">
              <w:rPr>
                <w:b/>
              </w:rPr>
              <w:t>Notes/Quantity</w:t>
            </w:r>
            <w:r w:rsidR="00CD5B4E">
              <w:rPr>
                <w:b/>
              </w:rPr>
              <w:t>/Description</w:t>
            </w:r>
          </w:p>
        </w:tc>
      </w:tr>
      <w:tr w:rsidR="009827B8" w14:paraId="137843D7" w14:textId="77777777" w:rsidTr="009827B8">
        <w:tc>
          <w:tcPr>
            <w:tcW w:w="2155" w:type="dxa"/>
          </w:tcPr>
          <w:p w14:paraId="52E51C9F" w14:textId="77777777" w:rsidR="009827B8" w:rsidRDefault="009827B8"/>
        </w:tc>
        <w:tc>
          <w:tcPr>
            <w:tcW w:w="2340" w:type="dxa"/>
          </w:tcPr>
          <w:p w14:paraId="3A87DBA0" w14:textId="77777777" w:rsidR="009827B8" w:rsidRDefault="009827B8"/>
        </w:tc>
        <w:tc>
          <w:tcPr>
            <w:tcW w:w="4855" w:type="dxa"/>
          </w:tcPr>
          <w:p w14:paraId="09015721" w14:textId="77777777" w:rsidR="009827B8" w:rsidRDefault="009827B8"/>
        </w:tc>
      </w:tr>
      <w:tr w:rsidR="009827B8" w14:paraId="0416AC75" w14:textId="77777777" w:rsidTr="009827B8">
        <w:tc>
          <w:tcPr>
            <w:tcW w:w="2155" w:type="dxa"/>
          </w:tcPr>
          <w:p w14:paraId="07CF4116" w14:textId="77777777" w:rsidR="009827B8" w:rsidRDefault="009827B8"/>
        </w:tc>
        <w:tc>
          <w:tcPr>
            <w:tcW w:w="2340" w:type="dxa"/>
          </w:tcPr>
          <w:p w14:paraId="3500A263" w14:textId="77777777" w:rsidR="009827B8" w:rsidRDefault="009827B8"/>
        </w:tc>
        <w:tc>
          <w:tcPr>
            <w:tcW w:w="4855" w:type="dxa"/>
          </w:tcPr>
          <w:p w14:paraId="74628F0C" w14:textId="77777777" w:rsidR="009827B8" w:rsidRDefault="009827B8"/>
        </w:tc>
      </w:tr>
      <w:tr w:rsidR="009827B8" w14:paraId="3DC8DBE9" w14:textId="77777777" w:rsidTr="009827B8">
        <w:tc>
          <w:tcPr>
            <w:tcW w:w="2155" w:type="dxa"/>
          </w:tcPr>
          <w:p w14:paraId="74E2C9F6" w14:textId="77777777" w:rsidR="009827B8" w:rsidRDefault="009827B8"/>
        </w:tc>
        <w:tc>
          <w:tcPr>
            <w:tcW w:w="2340" w:type="dxa"/>
          </w:tcPr>
          <w:p w14:paraId="3B6ACAD1" w14:textId="77777777" w:rsidR="009827B8" w:rsidRDefault="009827B8"/>
        </w:tc>
        <w:tc>
          <w:tcPr>
            <w:tcW w:w="4855" w:type="dxa"/>
          </w:tcPr>
          <w:p w14:paraId="0AF395DC" w14:textId="77777777" w:rsidR="009827B8" w:rsidRDefault="009827B8"/>
        </w:tc>
      </w:tr>
      <w:tr w:rsidR="009827B8" w14:paraId="074E5D5B" w14:textId="77777777" w:rsidTr="009827B8">
        <w:tc>
          <w:tcPr>
            <w:tcW w:w="2155" w:type="dxa"/>
          </w:tcPr>
          <w:p w14:paraId="5DA93BF4" w14:textId="77777777" w:rsidR="009827B8" w:rsidRDefault="009827B8"/>
        </w:tc>
        <w:tc>
          <w:tcPr>
            <w:tcW w:w="2340" w:type="dxa"/>
          </w:tcPr>
          <w:p w14:paraId="406DF654" w14:textId="77777777" w:rsidR="009827B8" w:rsidRDefault="009827B8"/>
        </w:tc>
        <w:tc>
          <w:tcPr>
            <w:tcW w:w="4855" w:type="dxa"/>
          </w:tcPr>
          <w:p w14:paraId="558FC390" w14:textId="77777777" w:rsidR="009827B8" w:rsidRDefault="009827B8"/>
        </w:tc>
      </w:tr>
      <w:tr w:rsidR="009827B8" w14:paraId="525D30B9" w14:textId="77777777" w:rsidTr="009827B8">
        <w:tc>
          <w:tcPr>
            <w:tcW w:w="2155" w:type="dxa"/>
          </w:tcPr>
          <w:p w14:paraId="64603111" w14:textId="77777777" w:rsidR="009827B8" w:rsidRDefault="009827B8"/>
        </w:tc>
        <w:tc>
          <w:tcPr>
            <w:tcW w:w="2340" w:type="dxa"/>
          </w:tcPr>
          <w:p w14:paraId="59473E2E" w14:textId="77777777" w:rsidR="009827B8" w:rsidRDefault="009827B8"/>
        </w:tc>
        <w:tc>
          <w:tcPr>
            <w:tcW w:w="4855" w:type="dxa"/>
          </w:tcPr>
          <w:p w14:paraId="1D293EDC" w14:textId="77777777" w:rsidR="009827B8" w:rsidRDefault="009827B8"/>
        </w:tc>
      </w:tr>
      <w:tr w:rsidR="009827B8" w14:paraId="11621AA7" w14:textId="77777777" w:rsidTr="009827B8">
        <w:tc>
          <w:tcPr>
            <w:tcW w:w="2155" w:type="dxa"/>
          </w:tcPr>
          <w:p w14:paraId="5C2308E4" w14:textId="77777777" w:rsidR="009827B8" w:rsidRDefault="009827B8"/>
        </w:tc>
        <w:tc>
          <w:tcPr>
            <w:tcW w:w="2340" w:type="dxa"/>
          </w:tcPr>
          <w:p w14:paraId="4718EAF2" w14:textId="77777777" w:rsidR="009827B8" w:rsidRDefault="009827B8"/>
        </w:tc>
        <w:tc>
          <w:tcPr>
            <w:tcW w:w="4855" w:type="dxa"/>
          </w:tcPr>
          <w:p w14:paraId="21FA10C5" w14:textId="77777777" w:rsidR="009827B8" w:rsidRDefault="009827B8"/>
        </w:tc>
      </w:tr>
      <w:tr w:rsidR="009827B8" w14:paraId="0786D165" w14:textId="77777777" w:rsidTr="009827B8">
        <w:tc>
          <w:tcPr>
            <w:tcW w:w="2155" w:type="dxa"/>
          </w:tcPr>
          <w:p w14:paraId="7BA53E46" w14:textId="77777777" w:rsidR="009827B8" w:rsidRDefault="009827B8"/>
        </w:tc>
        <w:tc>
          <w:tcPr>
            <w:tcW w:w="2340" w:type="dxa"/>
          </w:tcPr>
          <w:p w14:paraId="0D52F9D2" w14:textId="77777777" w:rsidR="009827B8" w:rsidRDefault="009827B8"/>
        </w:tc>
        <w:tc>
          <w:tcPr>
            <w:tcW w:w="4855" w:type="dxa"/>
          </w:tcPr>
          <w:p w14:paraId="4346A077" w14:textId="77777777" w:rsidR="009827B8" w:rsidRDefault="009827B8"/>
        </w:tc>
      </w:tr>
      <w:tr w:rsidR="009827B8" w14:paraId="6B6DAEE8" w14:textId="77777777" w:rsidTr="009827B8">
        <w:tc>
          <w:tcPr>
            <w:tcW w:w="2155" w:type="dxa"/>
          </w:tcPr>
          <w:p w14:paraId="5A1BD333" w14:textId="77777777" w:rsidR="009827B8" w:rsidRDefault="009827B8"/>
        </w:tc>
        <w:tc>
          <w:tcPr>
            <w:tcW w:w="2340" w:type="dxa"/>
          </w:tcPr>
          <w:p w14:paraId="78823E9D" w14:textId="77777777" w:rsidR="009827B8" w:rsidRDefault="009827B8"/>
        </w:tc>
        <w:tc>
          <w:tcPr>
            <w:tcW w:w="4855" w:type="dxa"/>
          </w:tcPr>
          <w:p w14:paraId="37A90D3D" w14:textId="77777777" w:rsidR="009827B8" w:rsidRDefault="009827B8"/>
        </w:tc>
      </w:tr>
      <w:tr w:rsidR="009827B8" w14:paraId="6A39ADA0" w14:textId="77777777" w:rsidTr="009827B8">
        <w:tc>
          <w:tcPr>
            <w:tcW w:w="2155" w:type="dxa"/>
          </w:tcPr>
          <w:p w14:paraId="69DBDAA3" w14:textId="77777777" w:rsidR="009827B8" w:rsidRDefault="009827B8"/>
        </w:tc>
        <w:tc>
          <w:tcPr>
            <w:tcW w:w="2340" w:type="dxa"/>
          </w:tcPr>
          <w:p w14:paraId="325F8FD5" w14:textId="77777777" w:rsidR="009827B8" w:rsidRDefault="009827B8"/>
        </w:tc>
        <w:tc>
          <w:tcPr>
            <w:tcW w:w="4855" w:type="dxa"/>
          </w:tcPr>
          <w:p w14:paraId="171DB872" w14:textId="77777777" w:rsidR="009827B8" w:rsidRDefault="009827B8"/>
        </w:tc>
      </w:tr>
      <w:tr w:rsidR="009827B8" w14:paraId="5E6B6992" w14:textId="77777777" w:rsidTr="009827B8">
        <w:tc>
          <w:tcPr>
            <w:tcW w:w="2155" w:type="dxa"/>
          </w:tcPr>
          <w:p w14:paraId="41C6C684" w14:textId="77777777" w:rsidR="009827B8" w:rsidRDefault="009827B8"/>
        </w:tc>
        <w:tc>
          <w:tcPr>
            <w:tcW w:w="2340" w:type="dxa"/>
          </w:tcPr>
          <w:p w14:paraId="01BA854E" w14:textId="77777777" w:rsidR="009827B8" w:rsidRDefault="009827B8"/>
        </w:tc>
        <w:tc>
          <w:tcPr>
            <w:tcW w:w="4855" w:type="dxa"/>
          </w:tcPr>
          <w:p w14:paraId="6B98C285" w14:textId="77777777" w:rsidR="009827B8" w:rsidRDefault="009827B8"/>
        </w:tc>
      </w:tr>
      <w:tr w:rsidR="009827B8" w14:paraId="09821BB3" w14:textId="77777777" w:rsidTr="009827B8">
        <w:tc>
          <w:tcPr>
            <w:tcW w:w="2155" w:type="dxa"/>
          </w:tcPr>
          <w:p w14:paraId="59BDDD2E" w14:textId="77777777" w:rsidR="009827B8" w:rsidRDefault="009827B8"/>
        </w:tc>
        <w:tc>
          <w:tcPr>
            <w:tcW w:w="2340" w:type="dxa"/>
          </w:tcPr>
          <w:p w14:paraId="63DB1110" w14:textId="77777777" w:rsidR="009827B8" w:rsidRDefault="009827B8"/>
        </w:tc>
        <w:tc>
          <w:tcPr>
            <w:tcW w:w="4855" w:type="dxa"/>
          </w:tcPr>
          <w:p w14:paraId="662A8D78" w14:textId="77777777" w:rsidR="009827B8" w:rsidRDefault="009827B8"/>
        </w:tc>
      </w:tr>
      <w:tr w:rsidR="009827B8" w14:paraId="39E5A8A2" w14:textId="77777777" w:rsidTr="009827B8">
        <w:tc>
          <w:tcPr>
            <w:tcW w:w="2155" w:type="dxa"/>
          </w:tcPr>
          <w:p w14:paraId="5F6D531B" w14:textId="77777777" w:rsidR="009827B8" w:rsidRDefault="009827B8"/>
        </w:tc>
        <w:tc>
          <w:tcPr>
            <w:tcW w:w="2340" w:type="dxa"/>
          </w:tcPr>
          <w:p w14:paraId="001A0BAE" w14:textId="77777777" w:rsidR="009827B8" w:rsidRDefault="009827B8"/>
        </w:tc>
        <w:tc>
          <w:tcPr>
            <w:tcW w:w="4855" w:type="dxa"/>
          </w:tcPr>
          <w:p w14:paraId="023EAFA9" w14:textId="77777777" w:rsidR="009827B8" w:rsidRDefault="009827B8"/>
        </w:tc>
      </w:tr>
      <w:tr w:rsidR="009827B8" w14:paraId="33DC9B36" w14:textId="77777777" w:rsidTr="009827B8">
        <w:tc>
          <w:tcPr>
            <w:tcW w:w="2155" w:type="dxa"/>
          </w:tcPr>
          <w:p w14:paraId="3A832695" w14:textId="77777777" w:rsidR="009827B8" w:rsidRDefault="009827B8"/>
        </w:tc>
        <w:tc>
          <w:tcPr>
            <w:tcW w:w="2340" w:type="dxa"/>
          </w:tcPr>
          <w:p w14:paraId="546BF094" w14:textId="77777777" w:rsidR="009827B8" w:rsidRDefault="009827B8"/>
        </w:tc>
        <w:tc>
          <w:tcPr>
            <w:tcW w:w="4855" w:type="dxa"/>
          </w:tcPr>
          <w:p w14:paraId="4BF93E6C" w14:textId="77777777" w:rsidR="009827B8" w:rsidRDefault="009827B8"/>
        </w:tc>
      </w:tr>
      <w:tr w:rsidR="009827B8" w14:paraId="1A9E0BFD" w14:textId="77777777" w:rsidTr="009827B8">
        <w:tc>
          <w:tcPr>
            <w:tcW w:w="2155" w:type="dxa"/>
          </w:tcPr>
          <w:p w14:paraId="313B48A0" w14:textId="77777777" w:rsidR="009827B8" w:rsidRDefault="009827B8"/>
        </w:tc>
        <w:tc>
          <w:tcPr>
            <w:tcW w:w="2340" w:type="dxa"/>
          </w:tcPr>
          <w:p w14:paraId="4A5DEC14" w14:textId="77777777" w:rsidR="009827B8" w:rsidRDefault="009827B8"/>
        </w:tc>
        <w:tc>
          <w:tcPr>
            <w:tcW w:w="4855" w:type="dxa"/>
          </w:tcPr>
          <w:p w14:paraId="10369FD3" w14:textId="77777777" w:rsidR="009827B8" w:rsidRDefault="009827B8"/>
        </w:tc>
      </w:tr>
      <w:tr w:rsidR="009827B8" w14:paraId="19DD32A0" w14:textId="77777777" w:rsidTr="009827B8">
        <w:tc>
          <w:tcPr>
            <w:tcW w:w="2155" w:type="dxa"/>
          </w:tcPr>
          <w:p w14:paraId="3C3EB470" w14:textId="77777777" w:rsidR="009827B8" w:rsidRDefault="009827B8"/>
        </w:tc>
        <w:tc>
          <w:tcPr>
            <w:tcW w:w="2340" w:type="dxa"/>
          </w:tcPr>
          <w:p w14:paraId="4C9D0A1F" w14:textId="77777777" w:rsidR="009827B8" w:rsidRDefault="009827B8"/>
        </w:tc>
        <w:tc>
          <w:tcPr>
            <w:tcW w:w="4855" w:type="dxa"/>
          </w:tcPr>
          <w:p w14:paraId="3F9A3482" w14:textId="77777777" w:rsidR="009827B8" w:rsidRDefault="009827B8"/>
        </w:tc>
      </w:tr>
    </w:tbl>
    <w:p w14:paraId="55EBDDF8" w14:textId="77777777" w:rsidR="00CD5B4E" w:rsidRDefault="00CD5B4E"/>
    <w:p w14:paraId="54AF55A0" w14:textId="77777777" w:rsidR="00B45D53" w:rsidRDefault="00CD5B4E">
      <w:r>
        <w:t>Date: _______________________</w:t>
      </w:r>
    </w:p>
    <w:p w14:paraId="6574AF7E" w14:textId="77777777" w:rsidR="00CD5B4E" w:rsidRDefault="00CD5B4E">
      <w:r>
        <w:t xml:space="preserve">Alta Avionics LLC. </w:t>
      </w:r>
      <w:r>
        <w:tab/>
      </w:r>
      <w:r>
        <w:tab/>
      </w:r>
      <w:r>
        <w:tab/>
      </w:r>
      <w:r>
        <w:tab/>
      </w:r>
      <w:r>
        <w:tab/>
        <w:t>Owner/Operator</w:t>
      </w:r>
    </w:p>
    <w:p w14:paraId="487D62D8" w14:textId="77777777" w:rsidR="00CD5B4E" w:rsidRDefault="00CD5B4E" w:rsidP="00CD5B4E"/>
    <w:p w14:paraId="0D45CBCB" w14:textId="77777777" w:rsidR="00CD5B4E" w:rsidRDefault="00CD5B4E" w:rsidP="00CD5B4E">
      <w:r>
        <w:t>Name(print) ________________________</w:t>
      </w:r>
      <w:r>
        <w:tab/>
      </w:r>
      <w:r>
        <w:tab/>
        <w:t>Name(print) ________________________</w:t>
      </w:r>
    </w:p>
    <w:p w14:paraId="49A7DD9F" w14:textId="77777777" w:rsidR="00CD5B4E" w:rsidRDefault="00CD5B4E"/>
    <w:p w14:paraId="47EE036A" w14:textId="77777777" w:rsidR="009827B8" w:rsidRPr="006B03E0" w:rsidRDefault="009827B8">
      <w:r>
        <w:t xml:space="preserve">Signed </w:t>
      </w:r>
      <w:r w:rsidR="00CD5B4E">
        <w:t>_____________________________</w:t>
      </w:r>
      <w:r w:rsidR="00CD5B4E">
        <w:tab/>
      </w:r>
      <w:r w:rsidR="00CD5B4E">
        <w:tab/>
        <w:t>Signed _____________________________</w:t>
      </w:r>
    </w:p>
    <w:sectPr w:rsidR="009827B8" w:rsidRPr="006B03E0" w:rsidSect="00D661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169F9" w14:textId="77777777" w:rsidR="003C4046" w:rsidRDefault="003C4046" w:rsidP="004436FE">
      <w:pPr>
        <w:spacing w:before="0" w:after="0" w:line="240" w:lineRule="auto"/>
      </w:pPr>
      <w:r>
        <w:separator/>
      </w:r>
    </w:p>
  </w:endnote>
  <w:endnote w:type="continuationSeparator" w:id="0">
    <w:p w14:paraId="00911AED" w14:textId="77777777" w:rsidR="003C4046" w:rsidRDefault="003C4046" w:rsidP="004436F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0000000000000000000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529950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2A171D" w14:textId="77777777" w:rsidR="00EF0FF0" w:rsidRDefault="00EF0FF0" w:rsidP="0053018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C597F1" w14:textId="77777777" w:rsidR="00EF0FF0" w:rsidRDefault="00EF0FF0" w:rsidP="00EF0FF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42B11" w14:textId="0692B91E" w:rsidR="00F86923" w:rsidRDefault="00EF0FF0" w:rsidP="00EF0FF0">
    <w:pPr>
      <w:pStyle w:val="Footer"/>
      <w:ind w:right="360"/>
    </w:pPr>
    <w:r>
      <w:t>A-A</w:t>
    </w:r>
    <w:r w:rsidR="00EB367D">
      <w:t>C</w:t>
    </w:r>
    <w:bookmarkStart w:id="0" w:name="_GoBack"/>
    <w:bookmarkEnd w:id="0"/>
    <w:r>
      <w:t>I</w:t>
    </w:r>
    <w:r w:rsidR="00F86923">
      <w:ptab w:relativeTo="margin" w:alignment="center" w:leader="none"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\* MERGEFORMAT ">
      <w:r>
        <w:rPr>
          <w:noProof/>
        </w:rPr>
        <w:t>3</w:t>
      </w:r>
    </w:fldSimple>
    <w:r w:rsidR="00F86923">
      <w:ptab w:relativeTo="margin" w:alignment="right" w:leader="none"/>
    </w:r>
    <w:r w:rsidR="00F86923">
      <w:t>Dated 0</w:t>
    </w:r>
    <w:r w:rsidR="006B03E0">
      <w:t>6</w:t>
    </w:r>
    <w:r w:rsidR="00F86923">
      <w:t>/202</w:t>
    </w:r>
    <w:r w:rsidR="00D25A99"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7A471" w14:textId="77777777" w:rsidR="00EF0FF0" w:rsidRDefault="00EF0F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B8B89" w14:textId="77777777" w:rsidR="003C4046" w:rsidRDefault="003C4046" w:rsidP="004436FE">
      <w:pPr>
        <w:spacing w:before="0" w:after="0" w:line="240" w:lineRule="auto"/>
      </w:pPr>
      <w:r>
        <w:separator/>
      </w:r>
    </w:p>
  </w:footnote>
  <w:footnote w:type="continuationSeparator" w:id="0">
    <w:p w14:paraId="13EA1947" w14:textId="77777777" w:rsidR="003C4046" w:rsidRDefault="003C4046" w:rsidP="004436F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AC32A" w14:textId="77777777" w:rsidR="00EF0FF0" w:rsidRDefault="00EF0F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756DD" w14:textId="77777777" w:rsidR="00F86923" w:rsidRDefault="00F86923" w:rsidP="008B2782">
    <w:pPr>
      <w:jc w:val="center"/>
    </w:pPr>
    <w:r>
      <w:t>Alta Avionics, LLC</w:t>
    </w:r>
  </w:p>
  <w:p w14:paraId="252C238B" w14:textId="4DB1A26E" w:rsidR="00F86923" w:rsidRDefault="009124A8" w:rsidP="008B2782">
    <w:pPr>
      <w:pBdr>
        <w:bottom w:val="single" w:sz="6" w:space="1" w:color="auto"/>
      </w:pBdr>
      <w:jc w:val="center"/>
    </w:pPr>
    <w:r>
      <w:t xml:space="preserve">Aircraft </w:t>
    </w:r>
    <w:r w:rsidR="00056421">
      <w:t>Check-in Inspection (ACI)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530B0" w14:textId="77777777" w:rsidR="00EF0FF0" w:rsidRDefault="00EF0F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6D52"/>
    <w:multiLevelType w:val="hybridMultilevel"/>
    <w:tmpl w:val="515CB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341A"/>
    <w:multiLevelType w:val="hybridMultilevel"/>
    <w:tmpl w:val="C9E600FC"/>
    <w:name w:val="Header2222222222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720E4"/>
    <w:multiLevelType w:val="hybridMultilevel"/>
    <w:tmpl w:val="27E4B38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0B0C6B31"/>
    <w:multiLevelType w:val="hybridMultilevel"/>
    <w:tmpl w:val="22E05F66"/>
    <w:lvl w:ilvl="0" w:tplc="728E569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F524C"/>
    <w:multiLevelType w:val="hybridMultilevel"/>
    <w:tmpl w:val="D4484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E5928"/>
    <w:multiLevelType w:val="hybridMultilevel"/>
    <w:tmpl w:val="5B00A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2732F"/>
    <w:multiLevelType w:val="hybridMultilevel"/>
    <w:tmpl w:val="1F74F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55A26"/>
    <w:multiLevelType w:val="hybridMultilevel"/>
    <w:tmpl w:val="6CEA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A6DDB"/>
    <w:multiLevelType w:val="hybridMultilevel"/>
    <w:tmpl w:val="6B66C3B2"/>
    <w:name w:val="Header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53746"/>
    <w:multiLevelType w:val="hybridMultilevel"/>
    <w:tmpl w:val="424A7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8A65B0A"/>
    <w:multiLevelType w:val="hybridMultilevel"/>
    <w:tmpl w:val="CB006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7D7A2B"/>
    <w:multiLevelType w:val="hybridMultilevel"/>
    <w:tmpl w:val="40485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BF370AF"/>
    <w:multiLevelType w:val="hybridMultilevel"/>
    <w:tmpl w:val="8F08CD6A"/>
    <w:lvl w:ilvl="0" w:tplc="728E569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546237"/>
    <w:multiLevelType w:val="hybridMultilevel"/>
    <w:tmpl w:val="4F8AD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A334E8"/>
    <w:multiLevelType w:val="hybridMultilevel"/>
    <w:tmpl w:val="E458B894"/>
    <w:name w:val="Header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830CB"/>
    <w:multiLevelType w:val="hybridMultilevel"/>
    <w:tmpl w:val="97EA6B08"/>
    <w:lvl w:ilvl="0" w:tplc="B884164E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117A14"/>
    <w:multiLevelType w:val="hybridMultilevel"/>
    <w:tmpl w:val="446079D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8201B42"/>
    <w:multiLevelType w:val="hybridMultilevel"/>
    <w:tmpl w:val="C9E61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BD7B49"/>
    <w:multiLevelType w:val="hybridMultilevel"/>
    <w:tmpl w:val="35068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C016888"/>
    <w:multiLevelType w:val="hybridMultilevel"/>
    <w:tmpl w:val="287CAAA4"/>
    <w:lvl w:ilvl="0" w:tplc="4FFE2F30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C394599"/>
    <w:multiLevelType w:val="hybridMultilevel"/>
    <w:tmpl w:val="D5BE8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C47660C"/>
    <w:multiLevelType w:val="multilevel"/>
    <w:tmpl w:val="BD68B49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2CCB220B"/>
    <w:multiLevelType w:val="hybridMultilevel"/>
    <w:tmpl w:val="8D927F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2F0A45F7"/>
    <w:multiLevelType w:val="hybridMultilevel"/>
    <w:tmpl w:val="740210F2"/>
    <w:name w:val="Header2222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7E0102"/>
    <w:multiLevelType w:val="hybridMultilevel"/>
    <w:tmpl w:val="C5D4EE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436A04"/>
    <w:multiLevelType w:val="hybridMultilevel"/>
    <w:tmpl w:val="B240D7A4"/>
    <w:name w:val="Header22222222222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E23541"/>
    <w:multiLevelType w:val="hybridMultilevel"/>
    <w:tmpl w:val="489CE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6097943"/>
    <w:multiLevelType w:val="hybridMultilevel"/>
    <w:tmpl w:val="F0A6D672"/>
    <w:lvl w:ilvl="0" w:tplc="B884164E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E8B6752"/>
    <w:multiLevelType w:val="hybridMultilevel"/>
    <w:tmpl w:val="0E423D1A"/>
    <w:name w:val="Header222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AF7F93"/>
    <w:multiLevelType w:val="hybridMultilevel"/>
    <w:tmpl w:val="0B24B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EF7E69"/>
    <w:multiLevelType w:val="hybridMultilevel"/>
    <w:tmpl w:val="A43E6C48"/>
    <w:name w:val="Header222222222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DD3C24"/>
    <w:multiLevelType w:val="hybridMultilevel"/>
    <w:tmpl w:val="4C7CB9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36E6DAC"/>
    <w:multiLevelType w:val="hybridMultilevel"/>
    <w:tmpl w:val="65E8EB1A"/>
    <w:name w:val="Header22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154C93"/>
    <w:multiLevelType w:val="hybridMultilevel"/>
    <w:tmpl w:val="E97846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A7A4E71"/>
    <w:multiLevelType w:val="hybridMultilevel"/>
    <w:tmpl w:val="1BCA8E72"/>
    <w:name w:val="Header22222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922FD0"/>
    <w:multiLevelType w:val="hybridMultilevel"/>
    <w:tmpl w:val="17463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D974AB"/>
    <w:multiLevelType w:val="hybridMultilevel"/>
    <w:tmpl w:val="2E1EC120"/>
    <w:name w:val="Header2222222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BE0417"/>
    <w:multiLevelType w:val="hybridMultilevel"/>
    <w:tmpl w:val="22DEE14E"/>
    <w:name w:val="Header222222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2878FA"/>
    <w:multiLevelType w:val="hybridMultilevel"/>
    <w:tmpl w:val="B4966CA2"/>
    <w:lvl w:ilvl="0" w:tplc="2744B64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DD95E44"/>
    <w:multiLevelType w:val="hybridMultilevel"/>
    <w:tmpl w:val="3CBC8474"/>
    <w:lvl w:ilvl="0" w:tplc="BF3E3D2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539B0"/>
    <w:multiLevelType w:val="hybridMultilevel"/>
    <w:tmpl w:val="C01C749C"/>
    <w:name w:val="Header2222222222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157512"/>
    <w:multiLevelType w:val="hybridMultilevel"/>
    <w:tmpl w:val="E5406C08"/>
    <w:name w:val="Header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516B5E"/>
    <w:multiLevelType w:val="hybridMultilevel"/>
    <w:tmpl w:val="3D6A5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40F226F"/>
    <w:multiLevelType w:val="hybridMultilevel"/>
    <w:tmpl w:val="8CCCCFAC"/>
    <w:name w:val="Header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346A6E"/>
    <w:multiLevelType w:val="hybridMultilevel"/>
    <w:tmpl w:val="965CF080"/>
    <w:name w:val="Header2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BA5871"/>
    <w:multiLevelType w:val="hybridMultilevel"/>
    <w:tmpl w:val="3DA4496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6" w15:restartNumberingAfterBreak="0">
    <w:nsid w:val="78E719E2"/>
    <w:multiLevelType w:val="hybridMultilevel"/>
    <w:tmpl w:val="37AAE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983B50"/>
    <w:multiLevelType w:val="hybridMultilevel"/>
    <w:tmpl w:val="3342B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38"/>
  </w:num>
  <w:num w:numId="4">
    <w:abstractNumId w:val="39"/>
  </w:num>
  <w:num w:numId="5">
    <w:abstractNumId w:val="21"/>
  </w:num>
  <w:num w:numId="6">
    <w:abstractNumId w:val="26"/>
  </w:num>
  <w:num w:numId="7">
    <w:abstractNumId w:val="42"/>
  </w:num>
  <w:num w:numId="8">
    <w:abstractNumId w:val="33"/>
  </w:num>
  <w:num w:numId="9">
    <w:abstractNumId w:val="46"/>
  </w:num>
  <w:num w:numId="10">
    <w:abstractNumId w:val="0"/>
  </w:num>
  <w:num w:numId="11">
    <w:abstractNumId w:val="22"/>
  </w:num>
  <w:num w:numId="12">
    <w:abstractNumId w:val="2"/>
  </w:num>
  <w:num w:numId="13">
    <w:abstractNumId w:val="4"/>
  </w:num>
  <w:num w:numId="14">
    <w:abstractNumId w:val="47"/>
  </w:num>
  <w:num w:numId="15">
    <w:abstractNumId w:val="17"/>
  </w:num>
  <w:num w:numId="16">
    <w:abstractNumId w:val="11"/>
  </w:num>
  <w:num w:numId="17">
    <w:abstractNumId w:val="29"/>
  </w:num>
  <w:num w:numId="18">
    <w:abstractNumId w:val="9"/>
  </w:num>
  <w:num w:numId="19">
    <w:abstractNumId w:val="10"/>
  </w:num>
  <w:num w:numId="20">
    <w:abstractNumId w:val="27"/>
  </w:num>
  <w:num w:numId="21">
    <w:abstractNumId w:val="15"/>
  </w:num>
  <w:num w:numId="22">
    <w:abstractNumId w:val="6"/>
  </w:num>
  <w:num w:numId="23">
    <w:abstractNumId w:val="45"/>
  </w:num>
  <w:num w:numId="24">
    <w:abstractNumId w:val="35"/>
  </w:num>
  <w:num w:numId="25">
    <w:abstractNumId w:val="20"/>
  </w:num>
  <w:num w:numId="26">
    <w:abstractNumId w:val="7"/>
  </w:num>
  <w:num w:numId="27">
    <w:abstractNumId w:val="19"/>
  </w:num>
  <w:num w:numId="28">
    <w:abstractNumId w:val="5"/>
  </w:num>
  <w:num w:numId="29">
    <w:abstractNumId w:val="31"/>
  </w:num>
  <w:num w:numId="30">
    <w:abstractNumId w:val="13"/>
  </w:num>
  <w:num w:numId="31">
    <w:abstractNumId w:val="24"/>
  </w:num>
  <w:num w:numId="32">
    <w:abstractNumId w:val="16"/>
  </w:num>
  <w:num w:numId="33">
    <w:abstractNumId w:val="41"/>
  </w:num>
  <w:num w:numId="34">
    <w:abstractNumId w:val="43"/>
  </w:num>
  <w:num w:numId="35">
    <w:abstractNumId w:val="14"/>
  </w:num>
  <w:num w:numId="36">
    <w:abstractNumId w:val="8"/>
  </w:num>
  <w:num w:numId="37">
    <w:abstractNumId w:val="44"/>
  </w:num>
  <w:num w:numId="38">
    <w:abstractNumId w:val="32"/>
  </w:num>
  <w:num w:numId="39">
    <w:abstractNumId w:val="28"/>
  </w:num>
  <w:num w:numId="40">
    <w:abstractNumId w:val="23"/>
  </w:num>
  <w:num w:numId="41">
    <w:abstractNumId w:val="34"/>
  </w:num>
  <w:num w:numId="42">
    <w:abstractNumId w:val="37"/>
  </w:num>
  <w:num w:numId="43">
    <w:abstractNumId w:val="12"/>
  </w:num>
  <w:num w:numId="44">
    <w:abstractNumId w:val="36"/>
  </w:num>
  <w:num w:numId="45">
    <w:abstractNumId w:val="30"/>
  </w:num>
  <w:num w:numId="46">
    <w:abstractNumId w:val="40"/>
  </w:num>
  <w:num w:numId="47">
    <w:abstractNumId w:val="1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D53"/>
    <w:rsid w:val="000113E2"/>
    <w:rsid w:val="0001369D"/>
    <w:rsid w:val="000203EB"/>
    <w:rsid w:val="00056421"/>
    <w:rsid w:val="00074755"/>
    <w:rsid w:val="00102300"/>
    <w:rsid w:val="00107681"/>
    <w:rsid w:val="00117652"/>
    <w:rsid w:val="001707BA"/>
    <w:rsid w:val="001C02F7"/>
    <w:rsid w:val="001E6CD2"/>
    <w:rsid w:val="0026429A"/>
    <w:rsid w:val="00324E40"/>
    <w:rsid w:val="0034005F"/>
    <w:rsid w:val="003468BB"/>
    <w:rsid w:val="003A0B1C"/>
    <w:rsid w:val="003C4046"/>
    <w:rsid w:val="004436FE"/>
    <w:rsid w:val="00535F18"/>
    <w:rsid w:val="00553320"/>
    <w:rsid w:val="005557F9"/>
    <w:rsid w:val="005D3286"/>
    <w:rsid w:val="005F4940"/>
    <w:rsid w:val="006472C8"/>
    <w:rsid w:val="006B03E0"/>
    <w:rsid w:val="006C25B4"/>
    <w:rsid w:val="006C7C74"/>
    <w:rsid w:val="006D54E8"/>
    <w:rsid w:val="00713237"/>
    <w:rsid w:val="00742B1E"/>
    <w:rsid w:val="00770D44"/>
    <w:rsid w:val="007956D3"/>
    <w:rsid w:val="007D69A3"/>
    <w:rsid w:val="00804205"/>
    <w:rsid w:val="00804EB4"/>
    <w:rsid w:val="00830D0B"/>
    <w:rsid w:val="0084112D"/>
    <w:rsid w:val="008725A3"/>
    <w:rsid w:val="00887544"/>
    <w:rsid w:val="008A5831"/>
    <w:rsid w:val="008B2782"/>
    <w:rsid w:val="008E5EF1"/>
    <w:rsid w:val="009124A8"/>
    <w:rsid w:val="0095410B"/>
    <w:rsid w:val="00961926"/>
    <w:rsid w:val="009827B8"/>
    <w:rsid w:val="009F349C"/>
    <w:rsid w:val="00AA612B"/>
    <w:rsid w:val="00AC396E"/>
    <w:rsid w:val="00B410FB"/>
    <w:rsid w:val="00B45D53"/>
    <w:rsid w:val="00B87014"/>
    <w:rsid w:val="00C310DD"/>
    <w:rsid w:val="00C4588C"/>
    <w:rsid w:val="00C61AC3"/>
    <w:rsid w:val="00CD5B4E"/>
    <w:rsid w:val="00D25A99"/>
    <w:rsid w:val="00D661E9"/>
    <w:rsid w:val="00D744D5"/>
    <w:rsid w:val="00DE2561"/>
    <w:rsid w:val="00DF3064"/>
    <w:rsid w:val="00E04824"/>
    <w:rsid w:val="00E62B10"/>
    <w:rsid w:val="00E72FAC"/>
    <w:rsid w:val="00E83719"/>
    <w:rsid w:val="00EB367D"/>
    <w:rsid w:val="00EC78FB"/>
    <w:rsid w:val="00ED7D89"/>
    <w:rsid w:val="00EE0AED"/>
    <w:rsid w:val="00EF0FF0"/>
    <w:rsid w:val="00F572DF"/>
    <w:rsid w:val="00F62C34"/>
    <w:rsid w:val="00F72486"/>
    <w:rsid w:val="00F86923"/>
    <w:rsid w:val="00FC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96BF6"/>
  <w15:chartTrackingRefBased/>
  <w15:docId w15:val="{0538DCD9-A0ED-1344-B2C9-5D198F35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8" w:unhideWhenUsed="1" w:qFormat="1"/>
    <w:lsdException w:name="heading 4" w:semiHidden="1" w:uiPriority="8" w:unhideWhenUsed="1" w:qFormat="1"/>
    <w:lsdException w:name="heading 5" w:semiHidden="1" w:uiPriority="8" w:unhideWhenUsed="1" w:qFormat="1"/>
    <w:lsdException w:name="heading 6" w:semiHidden="1" w:uiPriority="8" w:unhideWhenUsed="1" w:qFormat="1"/>
    <w:lsdException w:name="heading 7" w:semiHidden="1" w:uiPriority="8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2486"/>
    <w:pPr>
      <w:spacing w:before="80" w:after="80"/>
    </w:pPr>
    <w:rPr>
      <w:rFonts w:ascii="Palatino Linotype" w:hAnsi="Palatino Linotype"/>
      <w:color w:val="000000" w:themeColor="text1"/>
    </w:rPr>
  </w:style>
  <w:style w:type="paragraph" w:styleId="Heading1">
    <w:name w:val="heading 1"/>
    <w:basedOn w:val="Normal"/>
    <w:next w:val="Normal"/>
    <w:link w:val="Heading1Char"/>
    <w:autoRedefine/>
    <w:uiPriority w:val="8"/>
    <w:qFormat/>
    <w:rsid w:val="0001369D"/>
    <w:pPr>
      <w:keepNext/>
      <w:keepLines/>
      <w:numPr>
        <w:numId w:val="5"/>
      </w:numPr>
      <w:spacing w:before="240" w:after="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324E40"/>
    <w:pPr>
      <w:keepNext/>
      <w:numPr>
        <w:ilvl w:val="1"/>
        <w:numId w:val="5"/>
      </w:numPr>
      <w:tabs>
        <w:tab w:val="left" w:pos="-720"/>
        <w:tab w:val="left" w:pos="720"/>
      </w:tabs>
      <w:suppressAutoHyphens/>
      <w:spacing w:after="0" w:line="240" w:lineRule="auto"/>
      <w:outlineLvl w:val="1"/>
    </w:pPr>
    <w:rPr>
      <w:rFonts w:eastAsia="Times New Roman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8"/>
    <w:semiHidden/>
    <w:unhideWhenUsed/>
    <w:qFormat/>
    <w:rsid w:val="003468BB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8"/>
    <w:semiHidden/>
    <w:unhideWhenUsed/>
    <w:qFormat/>
    <w:rsid w:val="003468BB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8"/>
    <w:semiHidden/>
    <w:unhideWhenUsed/>
    <w:qFormat/>
    <w:rsid w:val="003468BB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8"/>
    <w:semiHidden/>
    <w:unhideWhenUsed/>
    <w:qFormat/>
    <w:rsid w:val="003468BB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8"/>
    <w:semiHidden/>
    <w:unhideWhenUsed/>
    <w:qFormat/>
    <w:rsid w:val="003468BB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8BB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8BB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6FE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436F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4436FE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4436FE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4436F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436FE"/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AC396E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8"/>
    <w:rsid w:val="0001369D"/>
    <w:rPr>
      <w:rFonts w:ascii="Palatino Linotype" w:hAnsi="Palatino Linotype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324E40"/>
    <w:rPr>
      <w:rFonts w:ascii="Palatino Linotype" w:eastAsia="Times New Roman" w:hAnsi="Palatino Linotype" w:cs="Times New Roman"/>
      <w:b/>
      <w:color w:val="000000" w:themeColor="text1"/>
      <w:sz w:val="24"/>
      <w:szCs w:val="20"/>
    </w:rPr>
  </w:style>
  <w:style w:type="paragraph" w:styleId="BodyTextIndent">
    <w:name w:val="Body Text Indent"/>
    <w:basedOn w:val="Normal"/>
    <w:link w:val="BodyTextIndentChar"/>
    <w:semiHidden/>
    <w:rsid w:val="00B410FB"/>
    <w:pPr>
      <w:tabs>
        <w:tab w:val="left" w:pos="-720"/>
        <w:tab w:val="left" w:pos="720"/>
        <w:tab w:val="left" w:pos="1440"/>
      </w:tabs>
      <w:suppressAutoHyphens/>
      <w:spacing w:after="0" w:line="240" w:lineRule="auto"/>
      <w:ind w:left="720"/>
    </w:pPr>
    <w:rPr>
      <w:rFonts w:ascii="Palatino" w:eastAsia="Times New Roman" w:hAnsi="Palatino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B410FB"/>
    <w:rPr>
      <w:rFonts w:ascii="Palatino" w:eastAsia="Times New Roman" w:hAnsi="Palatino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B410FB"/>
    <w:pPr>
      <w:tabs>
        <w:tab w:val="left" w:pos="-720"/>
        <w:tab w:val="left" w:pos="1260"/>
        <w:tab w:val="left" w:pos="1440"/>
        <w:tab w:val="left" w:pos="2160"/>
      </w:tabs>
      <w:suppressAutoHyphens/>
      <w:spacing w:after="0" w:line="240" w:lineRule="auto"/>
      <w:ind w:left="2160" w:hanging="216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410FB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8"/>
    <w:semiHidden/>
    <w:rsid w:val="003468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8"/>
    <w:semiHidden/>
    <w:rsid w:val="003468B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8"/>
    <w:semiHidden/>
    <w:rsid w:val="003468B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8"/>
    <w:semiHidden/>
    <w:rsid w:val="003468B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8"/>
    <w:semiHidden/>
    <w:rsid w:val="003468B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8B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8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535F18"/>
    <w:pPr>
      <w:spacing w:after="0" w:line="240" w:lineRule="auto"/>
      <w:ind w:left="720"/>
    </w:pPr>
    <w:rPr>
      <w:rFonts w:eastAsia="Times New Roman" w:cs="Times New Roman"/>
      <w:color w:val="auto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E0AE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E0AED"/>
    <w:rPr>
      <w:rFonts w:ascii="Palatino Linotype" w:hAnsi="Palatino Linotype"/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D744D5"/>
    <w:pPr>
      <w:numPr>
        <w:numId w:val="0"/>
      </w:numPr>
      <w:outlineLvl w:val="9"/>
    </w:pPr>
    <w:rPr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1369D"/>
    <w:pPr>
      <w:tabs>
        <w:tab w:val="left" w:pos="48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44D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744D5"/>
    <w:rPr>
      <w:color w:val="0563C1" w:themeColor="hyperlink"/>
      <w:u w:val="single"/>
    </w:rPr>
  </w:style>
  <w:style w:type="paragraph" w:customStyle="1" w:styleId="perslist">
    <w:name w:val="perslist"/>
    <w:basedOn w:val="Normal"/>
    <w:rsid w:val="008B2782"/>
    <w:pPr>
      <w:keepLines/>
      <w:spacing w:before="0" w:after="0" w:line="240" w:lineRule="auto"/>
      <w:ind w:left="1440" w:hanging="360"/>
      <w:jc w:val="both"/>
    </w:pPr>
    <w:rPr>
      <w:rFonts w:ascii="Palatino" w:eastAsia="Times New Roman" w:hAnsi="Palatino" w:cs="Times New Roman"/>
      <w:color w:val="auto"/>
      <w:sz w:val="20"/>
      <w:szCs w:val="20"/>
    </w:rPr>
  </w:style>
  <w:style w:type="paragraph" w:styleId="List">
    <w:name w:val="List"/>
    <w:basedOn w:val="Normal"/>
    <w:semiHidden/>
    <w:rsid w:val="008B2782"/>
    <w:pPr>
      <w:spacing w:before="0" w:after="0" w:line="240" w:lineRule="auto"/>
      <w:ind w:left="360" w:hanging="360"/>
    </w:pPr>
    <w:rPr>
      <w:rFonts w:ascii="Times New Roman" w:eastAsia="Times New Roman" w:hAnsi="Times New Roman" w:cs="Times New Roman"/>
      <w:color w:val="auto"/>
      <w:sz w:val="20"/>
      <w:szCs w:val="20"/>
    </w:rPr>
  </w:style>
  <w:style w:type="table" w:styleId="TableGrid">
    <w:name w:val="Table Grid"/>
    <w:basedOn w:val="TableNormal"/>
    <w:uiPriority w:val="59"/>
    <w:rsid w:val="00954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D661E9"/>
    <w:pPr>
      <w:spacing w:after="0" w:line="240" w:lineRule="auto"/>
    </w:pPr>
    <w:rPr>
      <w:rFonts w:ascii="Palatino Linotype" w:hAnsi="Palatino Linotype"/>
      <w:color w:val="000000" w:themeColor="text1"/>
    </w:rPr>
  </w:style>
  <w:style w:type="character" w:styleId="PageNumber">
    <w:name w:val="page number"/>
    <w:basedOn w:val="DefaultParagraphFont"/>
    <w:uiPriority w:val="99"/>
    <w:semiHidden/>
    <w:unhideWhenUsed/>
    <w:rsid w:val="00EF0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2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mroe/working/RepairServiceManual/DPM/DPM-Forms/A-AI/A-AI-AircraftInspec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CB415-B2C9-544C-B273-2E305B08E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A-AI-AircraftInspection.dotx</Template>
  <TotalTime>45</TotalTime>
  <Pages>3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Roe, Cameron (C.)</cp:lastModifiedBy>
  <cp:revision>4</cp:revision>
  <cp:lastPrinted>2021-06-30T17:55:00Z</cp:lastPrinted>
  <dcterms:created xsi:type="dcterms:W3CDTF">2021-06-30T16:41:00Z</dcterms:created>
  <dcterms:modified xsi:type="dcterms:W3CDTF">2021-06-30T17:59:00Z</dcterms:modified>
</cp:coreProperties>
</file>