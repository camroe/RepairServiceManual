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294C7" w14:textId="77777777" w:rsidR="004436FE" w:rsidRDefault="004436FE">
      <w:pPr>
        <w:jc w:val="center"/>
      </w:pPr>
    </w:p>
    <w:p w14:paraId="02C2766E" w14:textId="77777777" w:rsidR="004436FE" w:rsidRDefault="00553320">
      <w:pPr>
        <w:jc w:val="center"/>
      </w:pPr>
      <w:r>
        <w:rPr>
          <w:noProof/>
        </w:rPr>
        <w:drawing>
          <wp:inline distT="0" distB="0" distL="0" distR="0" wp14:anchorId="1CB8EE9E" wp14:editId="7DA6EB40">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79460F3B" w14:textId="77777777" w:rsidR="004436FE" w:rsidRDefault="004436FE">
      <w:pPr>
        <w:jc w:val="center"/>
      </w:pPr>
    </w:p>
    <w:p w14:paraId="0FC35043" w14:textId="77777777" w:rsidR="004436FE" w:rsidRPr="000A5F7A" w:rsidRDefault="004436FE">
      <w:pPr>
        <w:jc w:val="center"/>
        <w:rPr>
          <w:b/>
          <w:sz w:val="48"/>
          <w:szCs w:val="48"/>
        </w:rPr>
      </w:pPr>
      <w:r>
        <w:rPr>
          <w:b/>
          <w:sz w:val="48"/>
          <w:szCs w:val="48"/>
        </w:rPr>
        <w:t>Alta Avionics, LLC</w:t>
      </w:r>
    </w:p>
    <w:p w14:paraId="52EACE44" w14:textId="77777777" w:rsidR="004436FE" w:rsidRPr="000A5F7A" w:rsidRDefault="004436FE">
      <w:pPr>
        <w:jc w:val="center"/>
        <w:rPr>
          <w:b/>
          <w:sz w:val="48"/>
          <w:szCs w:val="48"/>
        </w:rPr>
      </w:pPr>
    </w:p>
    <w:p w14:paraId="14F7DBD3" w14:textId="0033001C" w:rsidR="004436FE" w:rsidRDefault="00D82724" w:rsidP="00117652">
      <w:pPr>
        <w:jc w:val="center"/>
        <w:rPr>
          <w:b/>
          <w:sz w:val="48"/>
          <w:szCs w:val="48"/>
        </w:rPr>
      </w:pPr>
      <w:r>
        <w:rPr>
          <w:b/>
          <w:sz w:val="48"/>
          <w:szCs w:val="48"/>
        </w:rPr>
        <w:t>QUALITY CONTROL</w:t>
      </w:r>
      <w:r w:rsidRPr="000A5F7A">
        <w:rPr>
          <w:b/>
          <w:sz w:val="48"/>
          <w:szCs w:val="48"/>
        </w:rPr>
        <w:t xml:space="preserve"> </w:t>
      </w:r>
      <w:r w:rsidR="004436FE" w:rsidRPr="000A5F7A">
        <w:rPr>
          <w:b/>
          <w:sz w:val="48"/>
          <w:szCs w:val="48"/>
        </w:rPr>
        <w:t>MANUAL</w:t>
      </w:r>
    </w:p>
    <w:p w14:paraId="03B8EE52" w14:textId="77777777" w:rsidR="004436FE" w:rsidRPr="000A5F7A" w:rsidRDefault="004436FE" w:rsidP="00117652">
      <w:pPr>
        <w:jc w:val="center"/>
        <w:rPr>
          <w:b/>
          <w:sz w:val="48"/>
          <w:szCs w:val="48"/>
        </w:rPr>
      </w:pPr>
      <w:r>
        <w:rPr>
          <w:b/>
          <w:sz w:val="48"/>
          <w:szCs w:val="48"/>
        </w:rPr>
        <w:t>(</w:t>
      </w:r>
      <w:r w:rsidR="00CF5227">
        <w:rPr>
          <w:b/>
          <w:sz w:val="48"/>
          <w:szCs w:val="48"/>
        </w:rPr>
        <w:t>QC</w:t>
      </w:r>
      <w:r>
        <w:rPr>
          <w:b/>
          <w:sz w:val="48"/>
          <w:szCs w:val="48"/>
        </w:rPr>
        <w:t>M)</w:t>
      </w:r>
    </w:p>
    <w:p w14:paraId="689B69E6" w14:textId="77777777" w:rsidR="004436FE" w:rsidRDefault="004436FE">
      <w:pPr>
        <w:jc w:val="center"/>
        <w:rPr>
          <w:b/>
          <w:sz w:val="36"/>
        </w:rPr>
      </w:pPr>
    </w:p>
    <w:p w14:paraId="2D3A798B" w14:textId="1E713868" w:rsidR="004436FE" w:rsidRDefault="004436FE" w:rsidP="00117652">
      <w:pPr>
        <w:jc w:val="center"/>
        <w:rPr>
          <w:b/>
          <w:sz w:val="36"/>
        </w:rPr>
      </w:pPr>
      <w:r>
        <w:rPr>
          <w:b/>
          <w:sz w:val="36"/>
        </w:rPr>
        <w:t xml:space="preserve">CRS# </w:t>
      </w:r>
      <w:r w:rsidR="00AD1598">
        <w:rPr>
          <w:b/>
          <w:sz w:val="36"/>
        </w:rPr>
        <w:t>JN1R0210</w:t>
      </w:r>
    </w:p>
    <w:p w14:paraId="37558CEF" w14:textId="76DA0E14" w:rsidR="004436FE" w:rsidRDefault="004436FE" w:rsidP="00117652">
      <w:pPr>
        <w:jc w:val="center"/>
        <w:rPr>
          <w:b/>
          <w:sz w:val="36"/>
        </w:rPr>
      </w:pPr>
      <w:r>
        <w:rPr>
          <w:b/>
          <w:sz w:val="36"/>
        </w:rPr>
        <w:t xml:space="preserve">1887 </w:t>
      </w:r>
      <w:bookmarkStart w:id="0" w:name="_GoBack"/>
      <w:bookmarkEnd w:id="0"/>
      <w:r w:rsidR="00287E67">
        <w:rPr>
          <w:b/>
          <w:sz w:val="36"/>
        </w:rPr>
        <w:t xml:space="preserve">South </w:t>
      </w:r>
      <w:r>
        <w:rPr>
          <w:b/>
          <w:sz w:val="36"/>
        </w:rPr>
        <w:t xml:space="preserve">1800 </w:t>
      </w:r>
      <w:r w:rsidR="00287E67">
        <w:rPr>
          <w:b/>
          <w:sz w:val="36"/>
        </w:rPr>
        <w:t>West</w:t>
      </w:r>
    </w:p>
    <w:p w14:paraId="680C7295" w14:textId="77777777" w:rsidR="004436FE" w:rsidRDefault="004436FE" w:rsidP="00117652">
      <w:pPr>
        <w:jc w:val="center"/>
        <w:rPr>
          <w:b/>
          <w:sz w:val="36"/>
        </w:rPr>
      </w:pPr>
      <w:r>
        <w:rPr>
          <w:b/>
          <w:sz w:val="36"/>
        </w:rPr>
        <w:t>Woods Cross, UT 84087</w:t>
      </w:r>
    </w:p>
    <w:p w14:paraId="44D38A8D" w14:textId="6C280EE1" w:rsidR="00E86863" w:rsidRDefault="00E86863">
      <w:pPr>
        <w:spacing w:before="0" w:after="160"/>
        <w:rPr>
          <w:rFonts w:eastAsia="Times New Roman" w:cs="Times New Roman"/>
          <w:color w:val="auto"/>
          <w:szCs w:val="20"/>
        </w:rPr>
      </w:pPr>
      <w:r>
        <w:br w:type="page"/>
      </w:r>
    </w:p>
    <w:p w14:paraId="19E0FEF7" w14:textId="0E5679B9" w:rsidR="00E86863" w:rsidRDefault="00E86863" w:rsidP="00E86863">
      <w:r>
        <w:rPr>
          <w:noProof/>
        </w:rPr>
        <w:lastRenderedPageBreak/>
        <mc:AlternateContent>
          <mc:Choice Requires="wps">
            <w:drawing>
              <wp:anchor distT="0" distB="0" distL="114300" distR="114300" simplePos="0" relativeHeight="251659264" behindDoc="0" locked="0" layoutInCell="1" allowOverlap="1" wp14:anchorId="17C213B7" wp14:editId="014AC81B">
                <wp:simplePos x="0" y="0"/>
                <wp:positionH relativeFrom="column">
                  <wp:posOffset>-1658488</wp:posOffset>
                </wp:positionH>
                <wp:positionV relativeFrom="paragraph">
                  <wp:posOffset>3681319</wp:posOffset>
                </wp:positionV>
                <wp:extent cx="9065255" cy="737118"/>
                <wp:effectExtent l="2817813" t="0" r="2782887" b="0"/>
                <wp:wrapNone/>
                <wp:docPr id="1" name="Text Box 1"/>
                <wp:cNvGraphicFramePr/>
                <a:graphic xmlns:a="http://schemas.openxmlformats.org/drawingml/2006/main">
                  <a:graphicData uri="http://schemas.microsoft.com/office/word/2010/wordprocessingShape">
                    <wps:wsp>
                      <wps:cNvSpPr txBox="1"/>
                      <wps:spPr>
                        <a:xfrm rot="18592623">
                          <a:off x="0" y="0"/>
                          <a:ext cx="9065255" cy="737118"/>
                        </a:xfrm>
                        <a:prstGeom prst="rect">
                          <a:avLst/>
                        </a:prstGeom>
                        <a:solidFill>
                          <a:schemeClr val="lt1"/>
                        </a:solidFill>
                        <a:ln w="6350">
                          <a:solidFill>
                            <a:prstClr val="black"/>
                          </a:solidFill>
                        </a:ln>
                      </wps:spPr>
                      <wps:txbx>
                        <w:txbxContent>
                          <w:p w14:paraId="0A4F6FC6" w14:textId="5B499FFB" w:rsidR="005C755B" w:rsidRPr="001E45F4" w:rsidRDefault="005C755B" w:rsidP="001E45F4">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7C213B7" id="_x0000_t202" coordsize="21600,21600" o:spt="202" path="m,l,21600r21600,l21600,xe">
                <v:stroke joinstyle="miter"/>
                <v:path gradientshapeok="t" o:connecttype="rect"/>
              </v:shapetype>
              <v:shape id="Text Box 1" o:spid="_x0000_s1026" type="#_x0000_t202" style="position:absolute;margin-left:-130.6pt;margin-top:289.85pt;width:713.8pt;height:58.05pt;rotation:-3284858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" fillcolor="white [3201]" strokeweight=".5pt">
                <v:textbox>
                  <w:txbxContent>
                    <w:p w14:paraId="0A4F6FC6" w14:textId="5B499FFB" w:rsidR="005C755B" w:rsidRPr="001E45F4" w:rsidRDefault="005C755B" w:rsidP="001E45F4">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p>
    <w:p w14:paraId="57CFBE48" w14:textId="444EB0CA" w:rsidR="00E86863" w:rsidRPr="00E86863" w:rsidRDefault="00E86863" w:rsidP="00E86863">
      <w:pPr>
        <w:sectPr w:rsidR="00E86863" w:rsidRPr="00E86863" w:rsidSect="008B0F4F">
          <w:footerReference w:type="even" r:id="rId9"/>
          <w:footerReference w:type="default" r:id="rId10"/>
          <w:headerReference w:type="first" r:id="rId11"/>
          <w:pgSz w:w="12240" w:h="15840"/>
          <w:pgMar w:top="1440" w:right="1440" w:bottom="1440" w:left="1440" w:header="720" w:footer="720" w:gutter="0"/>
          <w:pgNumType w:start="1"/>
          <w:cols w:space="720"/>
          <w:docGrid w:linePitch="360"/>
        </w:sectPr>
      </w:pPr>
    </w:p>
    <w:p w14:paraId="02772D7A" w14:textId="39937B36" w:rsidR="00E86863" w:rsidRPr="00BF0F86" w:rsidRDefault="00E86863" w:rsidP="00E86863">
      <w:pPr>
        <w:pStyle w:val="Heading1"/>
      </w:pPr>
      <w:bookmarkStart w:id="4" w:name="_Toc68018422"/>
      <w:bookmarkStart w:id="5" w:name="ListOfEffectivePages"/>
      <w:r w:rsidRPr="008D0E86">
        <w:lastRenderedPageBreak/>
        <w:t>List of Effective Pages</w:t>
      </w:r>
      <w:bookmarkEnd w:id="4"/>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E86863" w:rsidRPr="003F2B29" w14:paraId="694F2EDD" w14:textId="77777777" w:rsidTr="001E45F4">
        <w:trPr>
          <w:jc w:val="center"/>
        </w:trPr>
        <w:tc>
          <w:tcPr>
            <w:tcW w:w="1957" w:type="dxa"/>
          </w:tcPr>
          <w:bookmarkEnd w:id="5"/>
          <w:p w14:paraId="3118442A" w14:textId="77777777" w:rsidR="00E86863" w:rsidRPr="003F2B29" w:rsidRDefault="00E86863" w:rsidP="001E45F4">
            <w:pPr>
              <w:jc w:val="center"/>
              <w:rPr>
                <w:b/>
              </w:rPr>
            </w:pPr>
            <w:r w:rsidRPr="003F2B29">
              <w:rPr>
                <w:b/>
              </w:rPr>
              <w:t>PAGE NO.</w:t>
            </w:r>
          </w:p>
        </w:tc>
        <w:tc>
          <w:tcPr>
            <w:tcW w:w="3661" w:type="dxa"/>
          </w:tcPr>
          <w:p w14:paraId="0AFBC47F" w14:textId="77777777" w:rsidR="00E86863" w:rsidRPr="003F2B29" w:rsidRDefault="00E86863" w:rsidP="001E45F4">
            <w:pPr>
              <w:jc w:val="center"/>
              <w:rPr>
                <w:b/>
              </w:rPr>
            </w:pPr>
            <w:r w:rsidRPr="003F2B29">
              <w:rPr>
                <w:b/>
              </w:rPr>
              <w:t>REV.</w:t>
            </w:r>
          </w:p>
        </w:tc>
        <w:tc>
          <w:tcPr>
            <w:tcW w:w="2814" w:type="dxa"/>
          </w:tcPr>
          <w:p w14:paraId="77AE0052" w14:textId="77777777" w:rsidR="00E86863" w:rsidRPr="003F2B29" w:rsidRDefault="00E86863" w:rsidP="001E45F4">
            <w:pPr>
              <w:jc w:val="center"/>
              <w:rPr>
                <w:b/>
              </w:rPr>
            </w:pPr>
            <w:r w:rsidRPr="003F2B29">
              <w:rPr>
                <w:b/>
              </w:rPr>
              <w:t>DATE</w:t>
            </w:r>
          </w:p>
        </w:tc>
      </w:tr>
      <w:tr w:rsidR="00E86863" w:rsidRPr="009C1A8B" w14:paraId="3370ADB1" w14:textId="77777777" w:rsidTr="001E45F4">
        <w:trPr>
          <w:tblHeader/>
          <w:jc w:val="center"/>
        </w:trPr>
        <w:tc>
          <w:tcPr>
            <w:tcW w:w="1957" w:type="dxa"/>
          </w:tcPr>
          <w:p w14:paraId="1DC5D5D7" w14:textId="5EFBFAB4" w:rsidR="00E86863" w:rsidRPr="009C1A8B" w:rsidRDefault="00E86863" w:rsidP="001E45F4">
            <w:pPr>
              <w:pStyle w:val="NoSpacing"/>
              <w:jc w:val="center"/>
            </w:pPr>
            <w:r w:rsidRPr="009C1A8B">
              <w:t>COVER PAGE</w:t>
            </w:r>
            <w:r w:rsidR="008B0F4F">
              <w:t>-1</w:t>
            </w:r>
          </w:p>
        </w:tc>
        <w:tc>
          <w:tcPr>
            <w:tcW w:w="3661" w:type="dxa"/>
          </w:tcPr>
          <w:p w14:paraId="49A94EC1"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7F3F1E0C" w14:textId="512BB683" w:rsidR="00E86863" w:rsidRPr="009C1A8B" w:rsidRDefault="008B0F4F" w:rsidP="001E45F4">
            <w:pPr>
              <w:pStyle w:val="NoSpacing"/>
              <w:jc w:val="center"/>
            </w:pPr>
            <w:r>
              <w:t>04</w:t>
            </w:r>
            <w:r w:rsidR="00E86863">
              <w:t>/2021</w:t>
            </w:r>
          </w:p>
        </w:tc>
      </w:tr>
      <w:tr w:rsidR="008B0F4F" w:rsidRPr="009C1A8B" w14:paraId="06FF3716" w14:textId="77777777" w:rsidTr="008B0F4F">
        <w:trPr>
          <w:tblHeader/>
          <w:jc w:val="center"/>
        </w:trPr>
        <w:tc>
          <w:tcPr>
            <w:tcW w:w="1957" w:type="dxa"/>
          </w:tcPr>
          <w:p w14:paraId="0099AA69" w14:textId="438356BB" w:rsidR="008B0F4F" w:rsidRPr="009C1A8B" w:rsidRDefault="008B0F4F" w:rsidP="008B0F4F">
            <w:pPr>
              <w:pStyle w:val="NoSpacing"/>
              <w:jc w:val="center"/>
            </w:pPr>
            <w:r w:rsidRPr="009C1A8B">
              <w:t>COVER PAGE</w:t>
            </w:r>
            <w:r>
              <w:t>-2</w:t>
            </w:r>
          </w:p>
        </w:tc>
        <w:tc>
          <w:tcPr>
            <w:tcW w:w="3661" w:type="dxa"/>
          </w:tcPr>
          <w:p w14:paraId="222B22A3" w14:textId="77777777" w:rsidR="008B0F4F" w:rsidRPr="009C1A8B" w:rsidRDefault="008B0F4F" w:rsidP="008B0F4F">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6BDC8C4C" w14:textId="77777777" w:rsidR="008B0F4F" w:rsidRPr="009C1A8B" w:rsidRDefault="008B0F4F" w:rsidP="008B0F4F">
            <w:pPr>
              <w:pStyle w:val="NoSpacing"/>
              <w:jc w:val="center"/>
            </w:pPr>
            <w:r>
              <w:t>04/2021</w:t>
            </w:r>
          </w:p>
        </w:tc>
      </w:tr>
      <w:tr w:rsidR="00E86863" w:rsidRPr="009C1A8B" w14:paraId="68EFF7C1" w14:textId="77777777" w:rsidTr="001E45F4">
        <w:trPr>
          <w:tblHeader/>
          <w:jc w:val="center"/>
        </w:trPr>
        <w:tc>
          <w:tcPr>
            <w:tcW w:w="1957" w:type="dxa"/>
          </w:tcPr>
          <w:p w14:paraId="04C4388B" w14:textId="77777777" w:rsidR="00E86863" w:rsidRPr="009C1A8B" w:rsidRDefault="00E86863" w:rsidP="001E45F4">
            <w:pPr>
              <w:pStyle w:val="NoSpacing"/>
              <w:jc w:val="center"/>
            </w:pPr>
            <w:r w:rsidRPr="009C1A8B">
              <w:t>1-1</w:t>
            </w:r>
          </w:p>
        </w:tc>
        <w:tc>
          <w:tcPr>
            <w:tcW w:w="3661" w:type="dxa"/>
          </w:tcPr>
          <w:p w14:paraId="76B9ECC8"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55BDAF03" w14:textId="152EE7DE" w:rsidR="00E86863" w:rsidRPr="009C1A8B" w:rsidRDefault="008B0F4F" w:rsidP="001E45F4">
            <w:pPr>
              <w:pStyle w:val="NoSpacing"/>
              <w:jc w:val="center"/>
            </w:pPr>
            <w:r>
              <w:t>04</w:t>
            </w:r>
            <w:r w:rsidR="00E86863">
              <w:t>/2021</w:t>
            </w:r>
          </w:p>
        </w:tc>
      </w:tr>
      <w:tr w:rsidR="00E86863" w:rsidRPr="009C1A8B" w14:paraId="4FCE6958" w14:textId="77777777" w:rsidTr="001E45F4">
        <w:trPr>
          <w:tblHeader/>
          <w:jc w:val="center"/>
        </w:trPr>
        <w:tc>
          <w:tcPr>
            <w:tcW w:w="1957" w:type="dxa"/>
          </w:tcPr>
          <w:p w14:paraId="59009602" w14:textId="77777777" w:rsidR="00E86863" w:rsidRPr="009C1A8B" w:rsidRDefault="00E86863" w:rsidP="001E45F4">
            <w:pPr>
              <w:pStyle w:val="NoSpacing"/>
              <w:jc w:val="center"/>
            </w:pPr>
            <w:r w:rsidRPr="009C1A8B">
              <w:t>1-2</w:t>
            </w:r>
          </w:p>
        </w:tc>
        <w:tc>
          <w:tcPr>
            <w:tcW w:w="3661" w:type="dxa"/>
          </w:tcPr>
          <w:p w14:paraId="06879DFA"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1BC42BBB" w14:textId="678604B8" w:rsidR="00E86863" w:rsidRPr="009C1A8B" w:rsidRDefault="008B0F4F" w:rsidP="001E45F4">
            <w:pPr>
              <w:pStyle w:val="NoSpacing"/>
              <w:jc w:val="center"/>
            </w:pPr>
            <w:r>
              <w:t>04</w:t>
            </w:r>
            <w:r w:rsidR="00E86863">
              <w:t>/2021</w:t>
            </w:r>
          </w:p>
        </w:tc>
      </w:tr>
      <w:tr w:rsidR="00E86863" w:rsidRPr="009C1A8B" w14:paraId="40FADCD0" w14:textId="77777777" w:rsidTr="001E45F4">
        <w:trPr>
          <w:tblHeader/>
          <w:jc w:val="center"/>
        </w:trPr>
        <w:tc>
          <w:tcPr>
            <w:tcW w:w="1957" w:type="dxa"/>
          </w:tcPr>
          <w:p w14:paraId="3CAC2897" w14:textId="77777777" w:rsidR="00E86863" w:rsidRPr="009C1A8B" w:rsidRDefault="00E86863" w:rsidP="001E45F4">
            <w:pPr>
              <w:pStyle w:val="NoSpacing"/>
              <w:jc w:val="center"/>
            </w:pPr>
            <w:r w:rsidRPr="009C1A8B">
              <w:t>2-1</w:t>
            </w:r>
          </w:p>
        </w:tc>
        <w:tc>
          <w:tcPr>
            <w:tcW w:w="3661" w:type="dxa"/>
          </w:tcPr>
          <w:p w14:paraId="339DF79B"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E30CB7A" w14:textId="31ABE17A" w:rsidR="00E86863" w:rsidRPr="009C1A8B" w:rsidRDefault="008B0F4F" w:rsidP="001E45F4">
            <w:pPr>
              <w:pStyle w:val="NoSpacing"/>
              <w:jc w:val="center"/>
            </w:pPr>
            <w:r>
              <w:t>04</w:t>
            </w:r>
            <w:r w:rsidR="00E86863">
              <w:t>/2021</w:t>
            </w:r>
          </w:p>
        </w:tc>
      </w:tr>
      <w:tr w:rsidR="004E0F51" w:rsidRPr="009C1A8B" w14:paraId="5B17AE36" w14:textId="77777777" w:rsidTr="003902C1">
        <w:trPr>
          <w:tblHeader/>
          <w:jc w:val="center"/>
        </w:trPr>
        <w:tc>
          <w:tcPr>
            <w:tcW w:w="1957" w:type="dxa"/>
          </w:tcPr>
          <w:p w14:paraId="76B6E075" w14:textId="61063FBE" w:rsidR="004E0F51" w:rsidRPr="009C1A8B" w:rsidRDefault="004E0F51" w:rsidP="003902C1">
            <w:pPr>
              <w:pStyle w:val="NoSpacing"/>
              <w:jc w:val="center"/>
            </w:pPr>
            <w:r w:rsidRPr="009C1A8B">
              <w:t>2-</w:t>
            </w:r>
            <w:r>
              <w:t>2</w:t>
            </w:r>
          </w:p>
        </w:tc>
        <w:tc>
          <w:tcPr>
            <w:tcW w:w="3661" w:type="dxa"/>
          </w:tcPr>
          <w:p w14:paraId="60CDE5A2" w14:textId="77777777" w:rsidR="004E0F51" w:rsidRPr="009C1A8B" w:rsidRDefault="004E0F51" w:rsidP="003902C1">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55EF5EE0" w14:textId="77777777" w:rsidR="004E0F51" w:rsidRPr="009C1A8B" w:rsidRDefault="004E0F51" w:rsidP="003902C1">
            <w:pPr>
              <w:pStyle w:val="NoSpacing"/>
              <w:jc w:val="center"/>
            </w:pPr>
            <w:r>
              <w:t>04/2021</w:t>
            </w:r>
          </w:p>
        </w:tc>
      </w:tr>
      <w:tr w:rsidR="00E86863" w:rsidRPr="009C1A8B" w14:paraId="2EEFB4A4" w14:textId="77777777" w:rsidTr="001E45F4">
        <w:trPr>
          <w:tblHeader/>
          <w:jc w:val="center"/>
        </w:trPr>
        <w:tc>
          <w:tcPr>
            <w:tcW w:w="1957" w:type="dxa"/>
          </w:tcPr>
          <w:p w14:paraId="72F5FB11" w14:textId="77777777" w:rsidR="00E86863" w:rsidRPr="009C1A8B" w:rsidRDefault="00E86863" w:rsidP="001E45F4">
            <w:pPr>
              <w:pStyle w:val="NoSpacing"/>
              <w:jc w:val="center"/>
            </w:pPr>
            <w:r w:rsidRPr="009C1A8B">
              <w:t>3-1</w:t>
            </w:r>
          </w:p>
        </w:tc>
        <w:tc>
          <w:tcPr>
            <w:tcW w:w="3661" w:type="dxa"/>
          </w:tcPr>
          <w:p w14:paraId="61AD9D68"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5C7C7DB7" w14:textId="546B8883" w:rsidR="00E86863" w:rsidRPr="009C1A8B" w:rsidRDefault="008B0F4F" w:rsidP="001E45F4">
            <w:pPr>
              <w:pStyle w:val="NoSpacing"/>
              <w:jc w:val="center"/>
            </w:pPr>
            <w:r>
              <w:t>04</w:t>
            </w:r>
            <w:r w:rsidR="00E86863">
              <w:t>/2021</w:t>
            </w:r>
          </w:p>
        </w:tc>
      </w:tr>
      <w:tr w:rsidR="00E86863" w:rsidRPr="009C1A8B" w14:paraId="7B6829D7" w14:textId="77777777" w:rsidTr="001E45F4">
        <w:trPr>
          <w:tblHeader/>
          <w:jc w:val="center"/>
        </w:trPr>
        <w:tc>
          <w:tcPr>
            <w:tcW w:w="1957" w:type="dxa"/>
          </w:tcPr>
          <w:p w14:paraId="3CF1C547" w14:textId="77777777" w:rsidR="00E86863" w:rsidRPr="009C1A8B" w:rsidRDefault="00E86863" w:rsidP="001E45F4">
            <w:pPr>
              <w:pStyle w:val="NoSpacing"/>
              <w:jc w:val="center"/>
            </w:pPr>
            <w:r w:rsidRPr="009C1A8B">
              <w:t>4-1</w:t>
            </w:r>
          </w:p>
        </w:tc>
        <w:tc>
          <w:tcPr>
            <w:tcW w:w="3661" w:type="dxa"/>
          </w:tcPr>
          <w:p w14:paraId="222A1C7F"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493F699" w14:textId="6BE7E5CB" w:rsidR="00E86863" w:rsidRPr="009C1A8B" w:rsidRDefault="008B0F4F" w:rsidP="001E45F4">
            <w:pPr>
              <w:pStyle w:val="NoSpacing"/>
              <w:jc w:val="center"/>
            </w:pPr>
            <w:r>
              <w:t>04</w:t>
            </w:r>
            <w:r w:rsidR="00E86863">
              <w:t>/2021</w:t>
            </w:r>
          </w:p>
        </w:tc>
      </w:tr>
      <w:tr w:rsidR="004E0F51" w:rsidRPr="009C1A8B" w14:paraId="64725C83" w14:textId="77777777" w:rsidTr="003902C1">
        <w:trPr>
          <w:tblHeader/>
          <w:jc w:val="center"/>
        </w:trPr>
        <w:tc>
          <w:tcPr>
            <w:tcW w:w="1957" w:type="dxa"/>
          </w:tcPr>
          <w:p w14:paraId="7BE17928" w14:textId="3A325DFE" w:rsidR="004E0F51" w:rsidRPr="009C1A8B" w:rsidRDefault="004E0F51" w:rsidP="003902C1">
            <w:pPr>
              <w:pStyle w:val="NoSpacing"/>
              <w:jc w:val="center"/>
            </w:pPr>
            <w:r w:rsidRPr="009C1A8B">
              <w:t>4-</w:t>
            </w:r>
            <w:r>
              <w:t>2</w:t>
            </w:r>
          </w:p>
        </w:tc>
        <w:tc>
          <w:tcPr>
            <w:tcW w:w="3661" w:type="dxa"/>
          </w:tcPr>
          <w:p w14:paraId="13F1E3C7" w14:textId="77777777" w:rsidR="004E0F51" w:rsidRPr="009C1A8B" w:rsidRDefault="004E0F51" w:rsidP="003902C1">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1BC00AA" w14:textId="77777777" w:rsidR="004E0F51" w:rsidRPr="009C1A8B" w:rsidRDefault="004E0F51" w:rsidP="003902C1">
            <w:pPr>
              <w:pStyle w:val="NoSpacing"/>
              <w:jc w:val="center"/>
            </w:pPr>
            <w:r>
              <w:t>04/2021</w:t>
            </w:r>
          </w:p>
        </w:tc>
      </w:tr>
      <w:tr w:rsidR="00E86863" w:rsidRPr="009C1A8B" w14:paraId="40415C88" w14:textId="77777777" w:rsidTr="001E45F4">
        <w:trPr>
          <w:tblHeader/>
          <w:jc w:val="center"/>
        </w:trPr>
        <w:tc>
          <w:tcPr>
            <w:tcW w:w="1957" w:type="dxa"/>
          </w:tcPr>
          <w:p w14:paraId="661A0A46" w14:textId="77777777" w:rsidR="00E86863" w:rsidRPr="009C1A8B" w:rsidRDefault="00E86863" w:rsidP="001E45F4">
            <w:pPr>
              <w:pStyle w:val="NoSpacing"/>
              <w:jc w:val="center"/>
            </w:pPr>
            <w:r w:rsidRPr="009C1A8B">
              <w:t>5-1</w:t>
            </w:r>
          </w:p>
        </w:tc>
        <w:tc>
          <w:tcPr>
            <w:tcW w:w="3661" w:type="dxa"/>
          </w:tcPr>
          <w:p w14:paraId="1009124C"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70FB28B" w14:textId="33BACAED" w:rsidR="00E86863" w:rsidRPr="009C1A8B" w:rsidRDefault="008B0F4F" w:rsidP="001E45F4">
            <w:pPr>
              <w:pStyle w:val="NoSpacing"/>
              <w:jc w:val="center"/>
            </w:pPr>
            <w:r>
              <w:t>04</w:t>
            </w:r>
            <w:r w:rsidR="00E86863">
              <w:t>/2021</w:t>
            </w:r>
          </w:p>
        </w:tc>
      </w:tr>
      <w:tr w:rsidR="00E86863" w:rsidRPr="009C1A8B" w14:paraId="19272393" w14:textId="77777777" w:rsidTr="001E45F4">
        <w:trPr>
          <w:tblHeader/>
          <w:jc w:val="center"/>
        </w:trPr>
        <w:tc>
          <w:tcPr>
            <w:tcW w:w="1957" w:type="dxa"/>
          </w:tcPr>
          <w:p w14:paraId="2687A5AC" w14:textId="77777777" w:rsidR="00E86863" w:rsidRPr="009C1A8B" w:rsidRDefault="00E86863" w:rsidP="001E45F4">
            <w:pPr>
              <w:pStyle w:val="NoSpacing"/>
              <w:jc w:val="center"/>
            </w:pPr>
            <w:r w:rsidRPr="009C1A8B">
              <w:t>6-1</w:t>
            </w:r>
          </w:p>
        </w:tc>
        <w:tc>
          <w:tcPr>
            <w:tcW w:w="3661" w:type="dxa"/>
          </w:tcPr>
          <w:p w14:paraId="3CEB9046"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340AB0A3" w14:textId="613EEFAE" w:rsidR="00E86863" w:rsidRPr="009C1A8B" w:rsidRDefault="008B0F4F" w:rsidP="001E45F4">
            <w:pPr>
              <w:pStyle w:val="NoSpacing"/>
              <w:jc w:val="center"/>
            </w:pPr>
            <w:r>
              <w:t>04</w:t>
            </w:r>
            <w:r w:rsidR="00E86863">
              <w:t>/2021</w:t>
            </w:r>
          </w:p>
        </w:tc>
      </w:tr>
      <w:tr w:rsidR="00E86863" w:rsidRPr="009C1A8B" w14:paraId="6DE42730" w14:textId="77777777" w:rsidTr="001E45F4">
        <w:trPr>
          <w:tblHeader/>
          <w:jc w:val="center"/>
        </w:trPr>
        <w:tc>
          <w:tcPr>
            <w:tcW w:w="1957" w:type="dxa"/>
          </w:tcPr>
          <w:p w14:paraId="0D8C8763" w14:textId="77777777" w:rsidR="00E86863" w:rsidRPr="009C1A8B" w:rsidRDefault="00E86863" w:rsidP="001E45F4">
            <w:pPr>
              <w:pStyle w:val="NoSpacing"/>
              <w:jc w:val="center"/>
            </w:pPr>
            <w:r w:rsidRPr="009C1A8B">
              <w:t>7-1</w:t>
            </w:r>
          </w:p>
        </w:tc>
        <w:tc>
          <w:tcPr>
            <w:tcW w:w="3661" w:type="dxa"/>
          </w:tcPr>
          <w:p w14:paraId="6332914B"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25FCCA28" w14:textId="6584B31F" w:rsidR="00E86863" w:rsidRPr="009C1A8B" w:rsidRDefault="008B0F4F" w:rsidP="001E45F4">
            <w:pPr>
              <w:pStyle w:val="NoSpacing"/>
              <w:jc w:val="center"/>
            </w:pPr>
            <w:r>
              <w:t>04</w:t>
            </w:r>
            <w:r w:rsidR="00E86863">
              <w:t>/2021</w:t>
            </w:r>
          </w:p>
        </w:tc>
      </w:tr>
      <w:tr w:rsidR="00E86863" w:rsidRPr="009C1A8B" w14:paraId="4A39A493" w14:textId="77777777" w:rsidTr="001E45F4">
        <w:trPr>
          <w:tblHeader/>
          <w:jc w:val="center"/>
        </w:trPr>
        <w:tc>
          <w:tcPr>
            <w:tcW w:w="1957" w:type="dxa"/>
          </w:tcPr>
          <w:p w14:paraId="64C0414A" w14:textId="77777777" w:rsidR="00E86863" w:rsidRPr="009C1A8B" w:rsidRDefault="00E86863" w:rsidP="001E45F4">
            <w:pPr>
              <w:pStyle w:val="NoSpacing"/>
              <w:jc w:val="center"/>
            </w:pPr>
            <w:r w:rsidRPr="009C1A8B">
              <w:t>8-1</w:t>
            </w:r>
          </w:p>
        </w:tc>
        <w:tc>
          <w:tcPr>
            <w:tcW w:w="3661" w:type="dxa"/>
          </w:tcPr>
          <w:p w14:paraId="3E95A09B"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0D3F234B" w14:textId="43F6811C" w:rsidR="00E86863" w:rsidRPr="009C1A8B" w:rsidRDefault="008B0F4F" w:rsidP="001E45F4">
            <w:pPr>
              <w:pStyle w:val="NoSpacing"/>
              <w:jc w:val="center"/>
            </w:pPr>
            <w:r>
              <w:t>04</w:t>
            </w:r>
            <w:r w:rsidR="00E86863">
              <w:t>/2021</w:t>
            </w:r>
          </w:p>
        </w:tc>
      </w:tr>
      <w:tr w:rsidR="00E86863" w:rsidRPr="009C1A8B" w14:paraId="011E563D" w14:textId="77777777" w:rsidTr="001E45F4">
        <w:trPr>
          <w:tblHeader/>
          <w:jc w:val="center"/>
        </w:trPr>
        <w:tc>
          <w:tcPr>
            <w:tcW w:w="1957" w:type="dxa"/>
          </w:tcPr>
          <w:p w14:paraId="206B7B50" w14:textId="77777777" w:rsidR="00E86863" w:rsidRPr="009C1A8B" w:rsidRDefault="00E86863" w:rsidP="001E45F4">
            <w:pPr>
              <w:pStyle w:val="NoSpacing"/>
              <w:jc w:val="center"/>
            </w:pPr>
            <w:r w:rsidRPr="009C1A8B">
              <w:t>9-1</w:t>
            </w:r>
          </w:p>
        </w:tc>
        <w:tc>
          <w:tcPr>
            <w:tcW w:w="3661" w:type="dxa"/>
          </w:tcPr>
          <w:p w14:paraId="566672B8"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334BE1B3" w14:textId="0ED7E066" w:rsidR="00E86863" w:rsidRPr="009C1A8B" w:rsidRDefault="008B0F4F" w:rsidP="001E45F4">
            <w:pPr>
              <w:pStyle w:val="NoSpacing"/>
              <w:jc w:val="center"/>
            </w:pPr>
            <w:r>
              <w:t>04</w:t>
            </w:r>
            <w:r w:rsidR="00E86863">
              <w:t>/2021</w:t>
            </w:r>
          </w:p>
        </w:tc>
      </w:tr>
      <w:tr w:rsidR="00E86863" w:rsidRPr="009C1A8B" w14:paraId="7A9DB267" w14:textId="77777777" w:rsidTr="001E45F4">
        <w:trPr>
          <w:tblHeader/>
          <w:jc w:val="center"/>
        </w:trPr>
        <w:tc>
          <w:tcPr>
            <w:tcW w:w="1957" w:type="dxa"/>
          </w:tcPr>
          <w:p w14:paraId="03DF1D35" w14:textId="77777777" w:rsidR="00E86863" w:rsidRPr="009C1A8B" w:rsidRDefault="00E86863" w:rsidP="001E45F4">
            <w:pPr>
              <w:pStyle w:val="NoSpacing"/>
              <w:jc w:val="center"/>
            </w:pPr>
            <w:r w:rsidRPr="009C1A8B">
              <w:t>10-1</w:t>
            </w:r>
          </w:p>
        </w:tc>
        <w:tc>
          <w:tcPr>
            <w:tcW w:w="3661" w:type="dxa"/>
          </w:tcPr>
          <w:p w14:paraId="217032D4"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685AB34E" w14:textId="42594D2D" w:rsidR="00E86863" w:rsidRPr="009C1A8B" w:rsidRDefault="008B0F4F" w:rsidP="001E45F4">
            <w:pPr>
              <w:pStyle w:val="NoSpacing"/>
              <w:jc w:val="center"/>
            </w:pPr>
            <w:r>
              <w:t>04</w:t>
            </w:r>
            <w:r w:rsidR="00E86863">
              <w:t>/2021</w:t>
            </w:r>
          </w:p>
        </w:tc>
      </w:tr>
      <w:tr w:rsidR="00E86863" w:rsidRPr="009C1A8B" w14:paraId="51CC33B0" w14:textId="77777777" w:rsidTr="001E45F4">
        <w:trPr>
          <w:tblHeader/>
          <w:jc w:val="center"/>
        </w:trPr>
        <w:tc>
          <w:tcPr>
            <w:tcW w:w="1957" w:type="dxa"/>
          </w:tcPr>
          <w:p w14:paraId="0ED213B4" w14:textId="77777777" w:rsidR="00E86863" w:rsidRPr="009C1A8B" w:rsidRDefault="00E86863" w:rsidP="001E45F4">
            <w:pPr>
              <w:pStyle w:val="NoSpacing"/>
              <w:jc w:val="center"/>
            </w:pPr>
            <w:r w:rsidRPr="009C1A8B">
              <w:t>11-1</w:t>
            </w:r>
          </w:p>
        </w:tc>
        <w:tc>
          <w:tcPr>
            <w:tcW w:w="3661" w:type="dxa"/>
          </w:tcPr>
          <w:p w14:paraId="2C4AA4A7"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69B605A" w14:textId="50FB2427" w:rsidR="00E86863" w:rsidRPr="009C1A8B" w:rsidRDefault="008B0F4F" w:rsidP="001E45F4">
            <w:pPr>
              <w:pStyle w:val="NoSpacing"/>
              <w:jc w:val="center"/>
            </w:pPr>
            <w:r>
              <w:t>04</w:t>
            </w:r>
            <w:r w:rsidR="00E86863">
              <w:t>/2021</w:t>
            </w:r>
          </w:p>
        </w:tc>
      </w:tr>
      <w:tr w:rsidR="00E86863" w:rsidRPr="009C1A8B" w14:paraId="1C538C45" w14:textId="77777777" w:rsidTr="001E45F4">
        <w:trPr>
          <w:tblHeader/>
          <w:jc w:val="center"/>
        </w:trPr>
        <w:tc>
          <w:tcPr>
            <w:tcW w:w="1957" w:type="dxa"/>
          </w:tcPr>
          <w:p w14:paraId="2A671F65" w14:textId="77777777" w:rsidR="00E86863" w:rsidRPr="009C1A8B" w:rsidRDefault="00E86863" w:rsidP="001E45F4">
            <w:pPr>
              <w:pStyle w:val="NoSpacing"/>
              <w:jc w:val="center"/>
            </w:pPr>
            <w:r w:rsidRPr="009C1A8B">
              <w:t>12-</w:t>
            </w:r>
            <w:r>
              <w:t>1</w:t>
            </w:r>
          </w:p>
        </w:tc>
        <w:tc>
          <w:tcPr>
            <w:tcW w:w="3661" w:type="dxa"/>
          </w:tcPr>
          <w:p w14:paraId="512C25C1"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25B14291" w14:textId="2A8D6C26" w:rsidR="00E86863" w:rsidRPr="009C1A8B" w:rsidRDefault="008B0F4F" w:rsidP="001E45F4">
            <w:pPr>
              <w:pStyle w:val="NoSpacing"/>
              <w:jc w:val="center"/>
            </w:pPr>
            <w:r>
              <w:t>04</w:t>
            </w:r>
            <w:r w:rsidR="00E86863">
              <w:t>/2021</w:t>
            </w:r>
          </w:p>
        </w:tc>
      </w:tr>
      <w:tr w:rsidR="004E0F51" w:rsidRPr="009C1A8B" w14:paraId="2FD99D98" w14:textId="77777777" w:rsidTr="003902C1">
        <w:trPr>
          <w:tblHeader/>
          <w:jc w:val="center"/>
        </w:trPr>
        <w:tc>
          <w:tcPr>
            <w:tcW w:w="1957" w:type="dxa"/>
          </w:tcPr>
          <w:p w14:paraId="1FAE502A" w14:textId="4E9C610C" w:rsidR="004E0F51" w:rsidRPr="009C1A8B" w:rsidRDefault="004E0F51" w:rsidP="003902C1">
            <w:pPr>
              <w:pStyle w:val="NoSpacing"/>
              <w:jc w:val="center"/>
            </w:pPr>
            <w:r w:rsidRPr="009C1A8B">
              <w:t>1</w:t>
            </w:r>
            <w:r>
              <w:t>2</w:t>
            </w:r>
            <w:r w:rsidRPr="009C1A8B">
              <w:t>-</w:t>
            </w:r>
            <w:r>
              <w:t>2</w:t>
            </w:r>
          </w:p>
        </w:tc>
        <w:tc>
          <w:tcPr>
            <w:tcW w:w="3661" w:type="dxa"/>
          </w:tcPr>
          <w:p w14:paraId="7D462AC1" w14:textId="77777777" w:rsidR="004E0F51" w:rsidRPr="009C1A8B" w:rsidRDefault="004E0F51" w:rsidP="003902C1">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07E3239B" w14:textId="77777777" w:rsidR="004E0F51" w:rsidRPr="009C1A8B" w:rsidRDefault="004E0F51" w:rsidP="003902C1">
            <w:pPr>
              <w:pStyle w:val="NoSpacing"/>
              <w:jc w:val="center"/>
            </w:pPr>
            <w:r>
              <w:t>04/2021</w:t>
            </w:r>
          </w:p>
        </w:tc>
      </w:tr>
      <w:tr w:rsidR="00E86863" w:rsidRPr="009C1A8B" w14:paraId="0A898766" w14:textId="77777777" w:rsidTr="001E45F4">
        <w:trPr>
          <w:tblHeader/>
          <w:jc w:val="center"/>
        </w:trPr>
        <w:tc>
          <w:tcPr>
            <w:tcW w:w="1957" w:type="dxa"/>
          </w:tcPr>
          <w:p w14:paraId="4C38F381" w14:textId="77777777" w:rsidR="00E86863" w:rsidRPr="009C1A8B" w:rsidRDefault="00E86863" w:rsidP="001E45F4">
            <w:pPr>
              <w:pStyle w:val="NoSpacing"/>
              <w:jc w:val="center"/>
            </w:pPr>
            <w:r w:rsidRPr="009C1A8B">
              <w:t>13-1</w:t>
            </w:r>
          </w:p>
        </w:tc>
        <w:tc>
          <w:tcPr>
            <w:tcW w:w="3661" w:type="dxa"/>
          </w:tcPr>
          <w:p w14:paraId="3FE27DCB"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6F00BE18" w14:textId="148C762C" w:rsidR="00E86863" w:rsidRPr="009C1A8B" w:rsidRDefault="008B0F4F" w:rsidP="001E45F4">
            <w:pPr>
              <w:pStyle w:val="NoSpacing"/>
              <w:jc w:val="center"/>
            </w:pPr>
            <w:r>
              <w:t>04</w:t>
            </w:r>
            <w:r w:rsidR="00E86863">
              <w:t>/2021</w:t>
            </w:r>
          </w:p>
        </w:tc>
      </w:tr>
      <w:tr w:rsidR="00E86863" w:rsidRPr="009C1A8B" w14:paraId="6F2427B5" w14:textId="77777777" w:rsidTr="001E45F4">
        <w:trPr>
          <w:tblHeader/>
          <w:jc w:val="center"/>
        </w:trPr>
        <w:tc>
          <w:tcPr>
            <w:tcW w:w="1957" w:type="dxa"/>
          </w:tcPr>
          <w:p w14:paraId="591BFE17" w14:textId="77777777" w:rsidR="00E86863" w:rsidRPr="009C1A8B" w:rsidRDefault="00E86863" w:rsidP="001E45F4">
            <w:pPr>
              <w:pStyle w:val="NoSpacing"/>
              <w:jc w:val="center"/>
            </w:pPr>
            <w:r w:rsidRPr="009C1A8B">
              <w:t>14-1</w:t>
            </w:r>
          </w:p>
        </w:tc>
        <w:tc>
          <w:tcPr>
            <w:tcW w:w="3661" w:type="dxa"/>
          </w:tcPr>
          <w:p w14:paraId="21EF8E60"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7E35C06E" w14:textId="2ECE9859" w:rsidR="00E86863" w:rsidRPr="009C1A8B" w:rsidRDefault="008B0F4F" w:rsidP="001E45F4">
            <w:pPr>
              <w:pStyle w:val="NoSpacing"/>
              <w:jc w:val="center"/>
            </w:pPr>
            <w:r>
              <w:t>04</w:t>
            </w:r>
            <w:r w:rsidR="00E86863">
              <w:t>/2021</w:t>
            </w:r>
          </w:p>
        </w:tc>
      </w:tr>
      <w:tr w:rsidR="00E86863" w:rsidRPr="009C1A8B" w14:paraId="5EB7B1B2" w14:textId="77777777" w:rsidTr="001E45F4">
        <w:trPr>
          <w:tblHeader/>
          <w:jc w:val="center"/>
        </w:trPr>
        <w:tc>
          <w:tcPr>
            <w:tcW w:w="1957" w:type="dxa"/>
          </w:tcPr>
          <w:p w14:paraId="59142C62" w14:textId="77777777" w:rsidR="00E86863" w:rsidRPr="009C1A8B" w:rsidRDefault="00E86863" w:rsidP="001E45F4">
            <w:pPr>
              <w:pStyle w:val="NoSpacing"/>
              <w:jc w:val="center"/>
            </w:pPr>
            <w:r w:rsidRPr="009C1A8B">
              <w:t>15-1</w:t>
            </w:r>
          </w:p>
        </w:tc>
        <w:tc>
          <w:tcPr>
            <w:tcW w:w="3661" w:type="dxa"/>
          </w:tcPr>
          <w:p w14:paraId="75F79F83"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37AF64B8" w14:textId="05522F97" w:rsidR="00E86863" w:rsidRPr="009C1A8B" w:rsidRDefault="008B0F4F" w:rsidP="001E45F4">
            <w:pPr>
              <w:pStyle w:val="NoSpacing"/>
              <w:jc w:val="center"/>
            </w:pPr>
            <w:r>
              <w:t>04</w:t>
            </w:r>
            <w:r w:rsidR="00E86863">
              <w:t>/2021</w:t>
            </w:r>
          </w:p>
        </w:tc>
      </w:tr>
      <w:tr w:rsidR="00E86863" w:rsidRPr="009C1A8B" w14:paraId="0A96C4C6" w14:textId="77777777" w:rsidTr="001E45F4">
        <w:trPr>
          <w:tblHeader/>
          <w:jc w:val="center"/>
        </w:trPr>
        <w:tc>
          <w:tcPr>
            <w:tcW w:w="1957" w:type="dxa"/>
          </w:tcPr>
          <w:p w14:paraId="4828E51C" w14:textId="77777777" w:rsidR="00E86863" w:rsidRPr="009C1A8B" w:rsidRDefault="00E86863" w:rsidP="001E45F4">
            <w:pPr>
              <w:pStyle w:val="NoSpacing"/>
              <w:jc w:val="center"/>
            </w:pPr>
            <w:r w:rsidRPr="009C1A8B">
              <w:t>16-1</w:t>
            </w:r>
          </w:p>
        </w:tc>
        <w:tc>
          <w:tcPr>
            <w:tcW w:w="3661" w:type="dxa"/>
          </w:tcPr>
          <w:p w14:paraId="63EA4F24"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2EEB0E77" w14:textId="222DA7B5" w:rsidR="00E86863" w:rsidRPr="009C1A8B" w:rsidRDefault="008B0F4F" w:rsidP="001E45F4">
            <w:pPr>
              <w:pStyle w:val="NoSpacing"/>
              <w:jc w:val="center"/>
            </w:pPr>
            <w:r>
              <w:t>04</w:t>
            </w:r>
            <w:r w:rsidR="00E86863">
              <w:t>/2021</w:t>
            </w:r>
          </w:p>
        </w:tc>
      </w:tr>
      <w:tr w:rsidR="00E86863" w:rsidRPr="009C1A8B" w14:paraId="2F7212EB" w14:textId="77777777" w:rsidTr="001E45F4">
        <w:trPr>
          <w:tblHeader/>
          <w:jc w:val="center"/>
        </w:trPr>
        <w:tc>
          <w:tcPr>
            <w:tcW w:w="1957" w:type="dxa"/>
          </w:tcPr>
          <w:p w14:paraId="550795BA" w14:textId="77777777" w:rsidR="00E86863" w:rsidRPr="009C1A8B" w:rsidRDefault="00E86863" w:rsidP="001E45F4">
            <w:pPr>
              <w:pStyle w:val="NoSpacing"/>
              <w:jc w:val="center"/>
            </w:pPr>
            <w:r w:rsidRPr="009C1A8B">
              <w:t>17-1</w:t>
            </w:r>
          </w:p>
        </w:tc>
        <w:tc>
          <w:tcPr>
            <w:tcW w:w="3661" w:type="dxa"/>
          </w:tcPr>
          <w:p w14:paraId="1F07EA72"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0DB9E425" w14:textId="05F3E43F" w:rsidR="00E86863" w:rsidRPr="009C1A8B" w:rsidRDefault="008B0F4F" w:rsidP="001E45F4">
            <w:pPr>
              <w:pStyle w:val="NoSpacing"/>
              <w:jc w:val="center"/>
            </w:pPr>
            <w:r>
              <w:t>04</w:t>
            </w:r>
            <w:r w:rsidR="00E86863">
              <w:t>/2021</w:t>
            </w:r>
          </w:p>
        </w:tc>
      </w:tr>
      <w:tr w:rsidR="00E86863" w:rsidRPr="009C1A8B" w14:paraId="1CF24D8F" w14:textId="77777777" w:rsidTr="001E45F4">
        <w:trPr>
          <w:tblHeader/>
          <w:jc w:val="center"/>
        </w:trPr>
        <w:tc>
          <w:tcPr>
            <w:tcW w:w="1957" w:type="dxa"/>
          </w:tcPr>
          <w:p w14:paraId="464C930B" w14:textId="77777777" w:rsidR="00E86863" w:rsidRPr="009C1A8B" w:rsidRDefault="00E86863" w:rsidP="001E45F4">
            <w:pPr>
              <w:pStyle w:val="NoSpacing"/>
              <w:jc w:val="center"/>
            </w:pPr>
            <w:r w:rsidRPr="009C1A8B">
              <w:t>18-1</w:t>
            </w:r>
          </w:p>
        </w:tc>
        <w:tc>
          <w:tcPr>
            <w:tcW w:w="3661" w:type="dxa"/>
          </w:tcPr>
          <w:p w14:paraId="02B1E664"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7DE03230" w14:textId="131C1BCA" w:rsidR="00E86863" w:rsidRPr="009C1A8B" w:rsidRDefault="008B0F4F" w:rsidP="001E45F4">
            <w:pPr>
              <w:pStyle w:val="NoSpacing"/>
              <w:jc w:val="center"/>
            </w:pPr>
            <w:r>
              <w:t>04</w:t>
            </w:r>
            <w:r w:rsidR="00E86863">
              <w:t>/2021</w:t>
            </w:r>
          </w:p>
        </w:tc>
      </w:tr>
      <w:tr w:rsidR="00E86863" w:rsidRPr="009C1A8B" w14:paraId="01F62078" w14:textId="77777777" w:rsidTr="001E45F4">
        <w:trPr>
          <w:tblHeader/>
          <w:jc w:val="center"/>
        </w:trPr>
        <w:tc>
          <w:tcPr>
            <w:tcW w:w="1957" w:type="dxa"/>
          </w:tcPr>
          <w:p w14:paraId="16962392" w14:textId="77777777" w:rsidR="00E86863" w:rsidRPr="009C1A8B" w:rsidRDefault="00E86863" w:rsidP="001E45F4">
            <w:pPr>
              <w:pStyle w:val="NoSpacing"/>
              <w:jc w:val="center"/>
            </w:pPr>
            <w:r w:rsidRPr="009C1A8B">
              <w:t>19-1</w:t>
            </w:r>
          </w:p>
        </w:tc>
        <w:tc>
          <w:tcPr>
            <w:tcW w:w="3661" w:type="dxa"/>
          </w:tcPr>
          <w:p w14:paraId="18DF497F" w14:textId="77777777" w:rsidR="00E86863" w:rsidRPr="009C1A8B" w:rsidRDefault="00E86863" w:rsidP="001E45F4">
            <w:pPr>
              <w:pStyle w:val="NoSpacing"/>
              <w:jc w:val="center"/>
            </w:pPr>
            <w:r w:rsidRPr="009C1A8B">
              <w:t>1.0</w:t>
            </w:r>
          </w:p>
        </w:tc>
        <w:tc>
          <w:tcPr>
            <w:tcW w:w="2814" w:type="dxa"/>
          </w:tcPr>
          <w:p w14:paraId="49133C1E" w14:textId="402719C4" w:rsidR="00E86863" w:rsidRPr="009C1A8B" w:rsidRDefault="008B0F4F" w:rsidP="001E45F4">
            <w:pPr>
              <w:pStyle w:val="NoSpacing"/>
              <w:jc w:val="center"/>
            </w:pPr>
            <w:r>
              <w:t>04</w:t>
            </w:r>
            <w:r w:rsidR="00E86863" w:rsidRPr="009C1A8B">
              <w:t>/</w:t>
            </w:r>
            <w:r w:rsidR="00E86863">
              <w:t>2021</w:t>
            </w:r>
          </w:p>
        </w:tc>
      </w:tr>
      <w:tr w:rsidR="00E86863" w:rsidRPr="009C1A8B" w14:paraId="7AD2DC42" w14:textId="77777777" w:rsidTr="001E45F4">
        <w:trPr>
          <w:tblHeader/>
          <w:jc w:val="center"/>
        </w:trPr>
        <w:tc>
          <w:tcPr>
            <w:tcW w:w="1957" w:type="dxa"/>
          </w:tcPr>
          <w:p w14:paraId="5A485FB4" w14:textId="77777777" w:rsidR="00E86863" w:rsidRPr="009C1A8B" w:rsidRDefault="00E86863" w:rsidP="001E45F4">
            <w:pPr>
              <w:pStyle w:val="NoSpacing"/>
              <w:jc w:val="center"/>
            </w:pPr>
            <w:r>
              <w:t>20-1</w:t>
            </w:r>
          </w:p>
        </w:tc>
        <w:tc>
          <w:tcPr>
            <w:tcW w:w="3661" w:type="dxa"/>
          </w:tcPr>
          <w:p w14:paraId="258C5A81" w14:textId="77777777" w:rsidR="00E86863" w:rsidRPr="009C1A8B" w:rsidRDefault="00E86863" w:rsidP="001E45F4">
            <w:pPr>
              <w:pStyle w:val="NoSpacing"/>
              <w:jc w:val="center"/>
            </w:pPr>
            <w:r>
              <w:t>1.0</w:t>
            </w:r>
          </w:p>
        </w:tc>
        <w:tc>
          <w:tcPr>
            <w:tcW w:w="2814" w:type="dxa"/>
          </w:tcPr>
          <w:p w14:paraId="1478D6BD" w14:textId="22A67ACA" w:rsidR="00E86863" w:rsidRPr="009C1A8B" w:rsidRDefault="008B0F4F" w:rsidP="001E45F4">
            <w:pPr>
              <w:pStyle w:val="NoSpacing"/>
              <w:jc w:val="center"/>
            </w:pPr>
            <w:r>
              <w:t>04</w:t>
            </w:r>
            <w:r w:rsidR="00E86863">
              <w:t>/2021</w:t>
            </w:r>
          </w:p>
        </w:tc>
      </w:tr>
      <w:tr w:rsidR="00E86863" w:rsidRPr="009C1A8B" w14:paraId="677F6916" w14:textId="77777777" w:rsidTr="001E45F4">
        <w:trPr>
          <w:tblHeader/>
          <w:jc w:val="center"/>
        </w:trPr>
        <w:tc>
          <w:tcPr>
            <w:tcW w:w="1957" w:type="dxa"/>
          </w:tcPr>
          <w:p w14:paraId="0658DABF" w14:textId="77777777" w:rsidR="00E86863" w:rsidRDefault="00E86863" w:rsidP="001E45F4">
            <w:pPr>
              <w:pStyle w:val="NoSpacing"/>
              <w:jc w:val="center"/>
            </w:pPr>
            <w:r>
              <w:t>21-1</w:t>
            </w:r>
          </w:p>
        </w:tc>
        <w:tc>
          <w:tcPr>
            <w:tcW w:w="3661" w:type="dxa"/>
          </w:tcPr>
          <w:p w14:paraId="19CC9427" w14:textId="77777777" w:rsidR="00E86863" w:rsidRDefault="00E86863" w:rsidP="001E45F4">
            <w:pPr>
              <w:pStyle w:val="NoSpacing"/>
              <w:jc w:val="center"/>
            </w:pPr>
            <w:r>
              <w:t>1.0</w:t>
            </w:r>
          </w:p>
        </w:tc>
        <w:tc>
          <w:tcPr>
            <w:tcW w:w="2814" w:type="dxa"/>
          </w:tcPr>
          <w:p w14:paraId="585C4993" w14:textId="7F22176A" w:rsidR="00E86863" w:rsidRDefault="008B0F4F" w:rsidP="001E45F4">
            <w:pPr>
              <w:pStyle w:val="NoSpacing"/>
              <w:jc w:val="center"/>
            </w:pPr>
            <w:r>
              <w:t>04</w:t>
            </w:r>
            <w:r w:rsidR="00E86863">
              <w:t>/2021</w:t>
            </w:r>
          </w:p>
        </w:tc>
      </w:tr>
      <w:tr w:rsidR="00E86863" w:rsidRPr="009C1A8B" w14:paraId="2EC67DBC" w14:textId="77777777" w:rsidTr="001E45F4">
        <w:trPr>
          <w:tblHeader/>
          <w:jc w:val="center"/>
        </w:trPr>
        <w:tc>
          <w:tcPr>
            <w:tcW w:w="1957" w:type="dxa"/>
          </w:tcPr>
          <w:p w14:paraId="38B512D9" w14:textId="77777777" w:rsidR="00E86863" w:rsidRDefault="00E86863" w:rsidP="001E45F4">
            <w:pPr>
              <w:pStyle w:val="NoSpacing"/>
              <w:jc w:val="center"/>
            </w:pPr>
            <w:r>
              <w:t>22-1</w:t>
            </w:r>
          </w:p>
        </w:tc>
        <w:tc>
          <w:tcPr>
            <w:tcW w:w="3661" w:type="dxa"/>
          </w:tcPr>
          <w:p w14:paraId="15A0EA2C" w14:textId="77777777" w:rsidR="00E86863" w:rsidRDefault="00E86863" w:rsidP="001E45F4">
            <w:pPr>
              <w:pStyle w:val="NoSpacing"/>
              <w:jc w:val="center"/>
            </w:pPr>
            <w:r>
              <w:t>1.0</w:t>
            </w:r>
          </w:p>
        </w:tc>
        <w:tc>
          <w:tcPr>
            <w:tcW w:w="2814" w:type="dxa"/>
          </w:tcPr>
          <w:p w14:paraId="59445D92" w14:textId="286701F9" w:rsidR="00E86863" w:rsidRDefault="008B0F4F" w:rsidP="001E45F4">
            <w:pPr>
              <w:pStyle w:val="NoSpacing"/>
              <w:jc w:val="center"/>
            </w:pPr>
            <w:r>
              <w:t>04</w:t>
            </w:r>
            <w:r w:rsidR="00E86863">
              <w:t>/2021</w:t>
            </w:r>
          </w:p>
        </w:tc>
      </w:tr>
      <w:tr w:rsidR="00E86863" w:rsidRPr="009C1A8B" w14:paraId="14908422" w14:textId="77777777" w:rsidTr="001E45F4">
        <w:trPr>
          <w:tblHeader/>
          <w:jc w:val="center"/>
        </w:trPr>
        <w:tc>
          <w:tcPr>
            <w:tcW w:w="1957" w:type="dxa"/>
          </w:tcPr>
          <w:p w14:paraId="0FD26B05" w14:textId="77777777" w:rsidR="00E86863" w:rsidRDefault="00E86863" w:rsidP="001E45F4">
            <w:pPr>
              <w:pStyle w:val="NoSpacing"/>
              <w:jc w:val="center"/>
            </w:pPr>
            <w:r>
              <w:t>23-1</w:t>
            </w:r>
          </w:p>
        </w:tc>
        <w:tc>
          <w:tcPr>
            <w:tcW w:w="3661" w:type="dxa"/>
          </w:tcPr>
          <w:p w14:paraId="16604A81" w14:textId="77777777" w:rsidR="00E86863" w:rsidRDefault="00E86863" w:rsidP="001E45F4">
            <w:pPr>
              <w:pStyle w:val="NoSpacing"/>
              <w:jc w:val="center"/>
            </w:pPr>
            <w:r>
              <w:t>1.0</w:t>
            </w:r>
          </w:p>
        </w:tc>
        <w:tc>
          <w:tcPr>
            <w:tcW w:w="2814" w:type="dxa"/>
          </w:tcPr>
          <w:p w14:paraId="0716E65F" w14:textId="71136CD3" w:rsidR="00E86863" w:rsidRDefault="008B0F4F" w:rsidP="001E45F4">
            <w:pPr>
              <w:pStyle w:val="NoSpacing"/>
              <w:jc w:val="center"/>
            </w:pPr>
            <w:r>
              <w:t>04</w:t>
            </w:r>
            <w:r w:rsidR="00E86863">
              <w:t>/2021</w:t>
            </w:r>
          </w:p>
        </w:tc>
      </w:tr>
      <w:tr w:rsidR="004E0F51" w:rsidRPr="009C1A8B" w14:paraId="07BB3598" w14:textId="77777777" w:rsidTr="003902C1">
        <w:trPr>
          <w:tblHeader/>
          <w:jc w:val="center"/>
        </w:trPr>
        <w:tc>
          <w:tcPr>
            <w:tcW w:w="1957" w:type="dxa"/>
          </w:tcPr>
          <w:p w14:paraId="4D8980F1" w14:textId="0C1F660A" w:rsidR="004E0F51" w:rsidRDefault="004E0F51" w:rsidP="003902C1">
            <w:pPr>
              <w:pStyle w:val="NoSpacing"/>
              <w:jc w:val="center"/>
            </w:pPr>
            <w:r>
              <w:t>23-2</w:t>
            </w:r>
          </w:p>
        </w:tc>
        <w:tc>
          <w:tcPr>
            <w:tcW w:w="3661" w:type="dxa"/>
          </w:tcPr>
          <w:p w14:paraId="2F248DDF" w14:textId="77777777" w:rsidR="004E0F51" w:rsidRDefault="004E0F51" w:rsidP="003902C1">
            <w:pPr>
              <w:pStyle w:val="NoSpacing"/>
              <w:jc w:val="center"/>
            </w:pPr>
            <w:r>
              <w:t>1.0</w:t>
            </w:r>
          </w:p>
        </w:tc>
        <w:tc>
          <w:tcPr>
            <w:tcW w:w="2814" w:type="dxa"/>
          </w:tcPr>
          <w:p w14:paraId="28636234" w14:textId="77777777" w:rsidR="004E0F51" w:rsidRDefault="004E0F51" w:rsidP="003902C1">
            <w:pPr>
              <w:pStyle w:val="NoSpacing"/>
              <w:jc w:val="center"/>
            </w:pPr>
            <w:r>
              <w:t>04/2021</w:t>
            </w:r>
          </w:p>
        </w:tc>
      </w:tr>
      <w:tr w:rsidR="00E86863" w:rsidRPr="009C1A8B" w14:paraId="22A0F1A9" w14:textId="77777777" w:rsidTr="001E45F4">
        <w:trPr>
          <w:tblHeader/>
          <w:jc w:val="center"/>
        </w:trPr>
        <w:tc>
          <w:tcPr>
            <w:tcW w:w="1957" w:type="dxa"/>
          </w:tcPr>
          <w:p w14:paraId="0729D9FB" w14:textId="77777777" w:rsidR="00E86863" w:rsidRDefault="00E86863" w:rsidP="001E45F4">
            <w:pPr>
              <w:pStyle w:val="NoSpacing"/>
              <w:jc w:val="center"/>
            </w:pPr>
            <w:r>
              <w:t>24-1</w:t>
            </w:r>
          </w:p>
        </w:tc>
        <w:tc>
          <w:tcPr>
            <w:tcW w:w="3661" w:type="dxa"/>
          </w:tcPr>
          <w:p w14:paraId="6B9C2C8D" w14:textId="77777777" w:rsidR="00E86863" w:rsidRDefault="00E86863" w:rsidP="001E45F4">
            <w:pPr>
              <w:pStyle w:val="NoSpacing"/>
              <w:jc w:val="center"/>
            </w:pPr>
            <w:r>
              <w:t>1.0</w:t>
            </w:r>
          </w:p>
        </w:tc>
        <w:tc>
          <w:tcPr>
            <w:tcW w:w="2814" w:type="dxa"/>
          </w:tcPr>
          <w:p w14:paraId="61660A2B" w14:textId="496BDC6A" w:rsidR="00E86863" w:rsidRDefault="008B0F4F" w:rsidP="001E45F4">
            <w:pPr>
              <w:pStyle w:val="NoSpacing"/>
              <w:jc w:val="center"/>
            </w:pPr>
            <w:r>
              <w:t>04</w:t>
            </w:r>
            <w:r w:rsidR="00E86863">
              <w:t>/2021</w:t>
            </w:r>
          </w:p>
        </w:tc>
      </w:tr>
      <w:tr w:rsidR="004E0F51" w:rsidRPr="009C1A8B" w14:paraId="33AF7E5A" w14:textId="77777777" w:rsidTr="001E45F4">
        <w:trPr>
          <w:tblHeader/>
          <w:jc w:val="center"/>
        </w:trPr>
        <w:tc>
          <w:tcPr>
            <w:tcW w:w="1957" w:type="dxa"/>
          </w:tcPr>
          <w:p w14:paraId="6C548BFB" w14:textId="7A2F8DB3" w:rsidR="004E0F51" w:rsidRDefault="004E0F51" w:rsidP="001E45F4">
            <w:pPr>
              <w:pStyle w:val="NoSpacing"/>
              <w:jc w:val="center"/>
            </w:pPr>
            <w:r>
              <w:t>25-1</w:t>
            </w:r>
          </w:p>
        </w:tc>
        <w:tc>
          <w:tcPr>
            <w:tcW w:w="3661" w:type="dxa"/>
          </w:tcPr>
          <w:p w14:paraId="028B1BCA" w14:textId="2C6BA1AB" w:rsidR="004E0F51" w:rsidRDefault="004E0F51" w:rsidP="001E45F4">
            <w:pPr>
              <w:pStyle w:val="NoSpacing"/>
              <w:jc w:val="center"/>
            </w:pPr>
            <w:r>
              <w:t>1.0</w:t>
            </w:r>
          </w:p>
        </w:tc>
        <w:tc>
          <w:tcPr>
            <w:tcW w:w="2814" w:type="dxa"/>
          </w:tcPr>
          <w:p w14:paraId="2DB5D4BF" w14:textId="4C430A98" w:rsidR="004E0F51" w:rsidRDefault="004E0F51" w:rsidP="001E45F4">
            <w:pPr>
              <w:pStyle w:val="NoSpacing"/>
              <w:jc w:val="center"/>
            </w:pPr>
            <w:r>
              <w:t>04/2021</w:t>
            </w:r>
          </w:p>
        </w:tc>
      </w:tr>
    </w:tbl>
    <w:p w14:paraId="2152216C" w14:textId="77777777" w:rsidR="00E86863" w:rsidRDefault="00E86863" w:rsidP="00E86863">
      <w:pPr>
        <w:widowControl w:val="0"/>
        <w:spacing w:line="240" w:lineRule="auto"/>
        <w:rPr>
          <w:b/>
          <w:bCs/>
        </w:rPr>
      </w:pPr>
    </w:p>
    <w:p w14:paraId="66D8E5C7" w14:textId="77777777" w:rsidR="00E86863" w:rsidRPr="003F2B29" w:rsidRDefault="00E86863" w:rsidP="003902C1">
      <w:r w:rsidRPr="003F2B29">
        <w:t>FAA Acceptance: ___________________________   Approved: ______________________________</w:t>
      </w:r>
    </w:p>
    <w:p w14:paraId="29F3F051" w14:textId="77777777" w:rsidR="00E86863" w:rsidRPr="003F2B29" w:rsidRDefault="00E86863" w:rsidP="00E86863">
      <w:pPr>
        <w:widowControl w:val="0"/>
        <w:spacing w:line="240" w:lineRule="auto"/>
        <w:rPr>
          <w:bCs/>
        </w:rPr>
      </w:pPr>
      <w:r w:rsidRPr="003F2B29">
        <w:rPr>
          <w:bCs/>
        </w:rPr>
        <w:t xml:space="preserve">                                       FAA Inspector/Date                       </w:t>
      </w:r>
      <w:r>
        <w:rPr>
          <w:bCs/>
        </w:rPr>
        <w:t xml:space="preserve">  </w:t>
      </w:r>
      <w:r w:rsidRPr="003F2B29">
        <w:rPr>
          <w:bCs/>
        </w:rPr>
        <w:t xml:space="preserve">          Quality Assurance Manager/Date</w:t>
      </w:r>
    </w:p>
    <w:p w14:paraId="0E5711EB" w14:textId="77777777" w:rsidR="00E86863" w:rsidRDefault="00E86863" w:rsidP="00E86863">
      <w:pPr>
        <w:spacing w:before="0" w:after="160"/>
        <w:rPr>
          <w:b/>
          <w:bCs/>
        </w:rPr>
      </w:pPr>
      <w:r>
        <w:rPr>
          <w:b/>
          <w:bCs/>
        </w:rPr>
        <w:br w:type="page"/>
      </w: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E86863" w:rsidRPr="003F2B29" w14:paraId="1FE38D88" w14:textId="77777777" w:rsidTr="001E45F4">
        <w:trPr>
          <w:cantSplit/>
          <w:jc w:val="center"/>
        </w:trPr>
        <w:tc>
          <w:tcPr>
            <w:tcW w:w="1957" w:type="dxa"/>
          </w:tcPr>
          <w:p w14:paraId="3D572A94" w14:textId="77777777" w:rsidR="00E86863" w:rsidRPr="003F2B29" w:rsidRDefault="00E86863" w:rsidP="001E45F4">
            <w:pPr>
              <w:jc w:val="center"/>
              <w:rPr>
                <w:b/>
              </w:rPr>
            </w:pPr>
            <w:r w:rsidRPr="003F2B29">
              <w:rPr>
                <w:b/>
              </w:rPr>
              <w:lastRenderedPageBreak/>
              <w:t>PAGE NO.</w:t>
            </w:r>
          </w:p>
        </w:tc>
        <w:tc>
          <w:tcPr>
            <w:tcW w:w="3661" w:type="dxa"/>
          </w:tcPr>
          <w:p w14:paraId="5409512C" w14:textId="23CB6C3C" w:rsidR="00E86863" w:rsidRPr="003F2B29" w:rsidRDefault="008B0F4F" w:rsidP="008B0F4F">
            <w:pPr>
              <w:tabs>
                <w:tab w:val="center" w:pos="1715"/>
                <w:tab w:val="left" w:pos="2424"/>
              </w:tabs>
              <w:rPr>
                <w:b/>
              </w:rPr>
            </w:pPr>
            <w:r>
              <w:rPr>
                <w:b/>
              </w:rPr>
              <w:tab/>
            </w:r>
            <w:r w:rsidR="00E86863" w:rsidRPr="003F2B29">
              <w:rPr>
                <w:b/>
              </w:rPr>
              <w:t>REV.</w:t>
            </w:r>
            <w:r>
              <w:rPr>
                <w:b/>
              </w:rPr>
              <w:tab/>
            </w:r>
          </w:p>
        </w:tc>
        <w:tc>
          <w:tcPr>
            <w:tcW w:w="2814" w:type="dxa"/>
          </w:tcPr>
          <w:p w14:paraId="047BE3EC" w14:textId="77777777" w:rsidR="00E86863" w:rsidRPr="003F2B29" w:rsidRDefault="00E86863" w:rsidP="001E45F4">
            <w:pPr>
              <w:jc w:val="center"/>
              <w:rPr>
                <w:b/>
              </w:rPr>
            </w:pPr>
            <w:r w:rsidRPr="003F2B29">
              <w:rPr>
                <w:b/>
              </w:rPr>
              <w:t>DATE</w:t>
            </w:r>
          </w:p>
        </w:tc>
      </w:tr>
      <w:tr w:rsidR="00E86863" w:rsidRPr="009C1A8B" w14:paraId="3D3FF7FC" w14:textId="77777777" w:rsidTr="001E45F4">
        <w:trPr>
          <w:tblHeader/>
          <w:jc w:val="center"/>
        </w:trPr>
        <w:tc>
          <w:tcPr>
            <w:tcW w:w="1957" w:type="dxa"/>
          </w:tcPr>
          <w:p w14:paraId="77B9681B" w14:textId="15FCA759" w:rsidR="00E86863" w:rsidRDefault="004E0F51" w:rsidP="001E45F4">
            <w:pPr>
              <w:pStyle w:val="NoSpacing"/>
              <w:jc w:val="center"/>
            </w:pPr>
            <w:r>
              <w:t>26</w:t>
            </w:r>
            <w:r w:rsidR="00E86863">
              <w:t>-1</w:t>
            </w:r>
          </w:p>
        </w:tc>
        <w:tc>
          <w:tcPr>
            <w:tcW w:w="3661" w:type="dxa"/>
          </w:tcPr>
          <w:p w14:paraId="1EDBBB83" w14:textId="77777777" w:rsidR="00E86863" w:rsidRDefault="00E86863" w:rsidP="001E45F4">
            <w:pPr>
              <w:pStyle w:val="NoSpacing"/>
              <w:jc w:val="center"/>
            </w:pPr>
            <w:r>
              <w:t>1.0</w:t>
            </w:r>
          </w:p>
        </w:tc>
        <w:tc>
          <w:tcPr>
            <w:tcW w:w="2814" w:type="dxa"/>
          </w:tcPr>
          <w:p w14:paraId="6EB5530C" w14:textId="1BCA351A" w:rsidR="00E86863" w:rsidRDefault="008B0F4F" w:rsidP="001E45F4">
            <w:pPr>
              <w:pStyle w:val="NoSpacing"/>
              <w:jc w:val="center"/>
            </w:pPr>
            <w:r>
              <w:t>04</w:t>
            </w:r>
            <w:r w:rsidR="00E86863">
              <w:t>/2021</w:t>
            </w:r>
          </w:p>
        </w:tc>
      </w:tr>
      <w:tr w:rsidR="00E86863" w:rsidRPr="009C1A8B" w14:paraId="24335A70" w14:textId="77777777" w:rsidTr="001E45F4">
        <w:trPr>
          <w:tblHeader/>
          <w:jc w:val="center"/>
        </w:trPr>
        <w:tc>
          <w:tcPr>
            <w:tcW w:w="1957" w:type="dxa"/>
          </w:tcPr>
          <w:p w14:paraId="5A194581" w14:textId="369B241C" w:rsidR="00E86863" w:rsidRDefault="004E0F51" w:rsidP="001E45F4">
            <w:pPr>
              <w:pStyle w:val="NoSpacing"/>
              <w:jc w:val="center"/>
            </w:pPr>
            <w:r>
              <w:t>26</w:t>
            </w:r>
            <w:r w:rsidR="00E86863">
              <w:t>-2</w:t>
            </w:r>
          </w:p>
        </w:tc>
        <w:tc>
          <w:tcPr>
            <w:tcW w:w="3661" w:type="dxa"/>
          </w:tcPr>
          <w:p w14:paraId="168C403B" w14:textId="77777777" w:rsidR="00E86863" w:rsidRDefault="00E86863" w:rsidP="001E45F4">
            <w:pPr>
              <w:pStyle w:val="NoSpacing"/>
              <w:jc w:val="center"/>
            </w:pPr>
            <w:r>
              <w:t>1.0</w:t>
            </w:r>
          </w:p>
        </w:tc>
        <w:tc>
          <w:tcPr>
            <w:tcW w:w="2814" w:type="dxa"/>
          </w:tcPr>
          <w:p w14:paraId="1D88CD29" w14:textId="0EE80AAC" w:rsidR="00E86863" w:rsidRDefault="008B0F4F" w:rsidP="001E45F4">
            <w:pPr>
              <w:pStyle w:val="NoSpacing"/>
              <w:jc w:val="center"/>
            </w:pPr>
            <w:r>
              <w:t>04</w:t>
            </w:r>
            <w:r w:rsidR="00E86863">
              <w:t>/2021</w:t>
            </w:r>
          </w:p>
        </w:tc>
      </w:tr>
      <w:tr w:rsidR="00E86863" w:rsidRPr="009C1A8B" w14:paraId="395CC1E8" w14:textId="77777777" w:rsidTr="001E45F4">
        <w:trPr>
          <w:tblHeader/>
          <w:jc w:val="center"/>
        </w:trPr>
        <w:tc>
          <w:tcPr>
            <w:tcW w:w="1957" w:type="dxa"/>
          </w:tcPr>
          <w:p w14:paraId="61214B89" w14:textId="3DE29F55" w:rsidR="00E86863" w:rsidRDefault="004E0F51" w:rsidP="001E45F4">
            <w:pPr>
              <w:pStyle w:val="NoSpacing"/>
              <w:jc w:val="center"/>
            </w:pPr>
            <w:r>
              <w:t>26</w:t>
            </w:r>
            <w:r w:rsidR="00E86863">
              <w:t>-3</w:t>
            </w:r>
          </w:p>
        </w:tc>
        <w:tc>
          <w:tcPr>
            <w:tcW w:w="3661" w:type="dxa"/>
          </w:tcPr>
          <w:p w14:paraId="555BA03C" w14:textId="77777777" w:rsidR="00E86863" w:rsidRDefault="00E86863" w:rsidP="001E45F4">
            <w:pPr>
              <w:pStyle w:val="NoSpacing"/>
              <w:jc w:val="center"/>
            </w:pPr>
            <w:r>
              <w:t>1.0</w:t>
            </w:r>
          </w:p>
        </w:tc>
        <w:tc>
          <w:tcPr>
            <w:tcW w:w="2814" w:type="dxa"/>
          </w:tcPr>
          <w:p w14:paraId="371EF2FE" w14:textId="2B373590" w:rsidR="00E86863" w:rsidRDefault="008B0F4F" w:rsidP="001E45F4">
            <w:pPr>
              <w:pStyle w:val="NoSpacing"/>
              <w:jc w:val="center"/>
            </w:pPr>
            <w:r>
              <w:t>04</w:t>
            </w:r>
            <w:r w:rsidR="00E86863">
              <w:t>/2021</w:t>
            </w:r>
          </w:p>
        </w:tc>
      </w:tr>
      <w:tr w:rsidR="00E86863" w:rsidRPr="009C1A8B" w14:paraId="4DE8B6B5" w14:textId="77777777" w:rsidTr="001E45F4">
        <w:trPr>
          <w:tblHeader/>
          <w:jc w:val="center"/>
        </w:trPr>
        <w:tc>
          <w:tcPr>
            <w:tcW w:w="1957" w:type="dxa"/>
          </w:tcPr>
          <w:p w14:paraId="3687ADA2" w14:textId="44075C2D" w:rsidR="00E86863" w:rsidRDefault="004E0F51" w:rsidP="001E45F4">
            <w:pPr>
              <w:pStyle w:val="NoSpacing"/>
              <w:jc w:val="center"/>
            </w:pPr>
            <w:r>
              <w:t>26</w:t>
            </w:r>
            <w:r w:rsidR="00E86863">
              <w:t>-4</w:t>
            </w:r>
          </w:p>
        </w:tc>
        <w:tc>
          <w:tcPr>
            <w:tcW w:w="3661" w:type="dxa"/>
          </w:tcPr>
          <w:p w14:paraId="0E1CFD37" w14:textId="77777777" w:rsidR="00E86863" w:rsidRDefault="00E86863" w:rsidP="001E45F4">
            <w:pPr>
              <w:pStyle w:val="NoSpacing"/>
              <w:jc w:val="center"/>
            </w:pPr>
            <w:r>
              <w:t>1.0</w:t>
            </w:r>
          </w:p>
        </w:tc>
        <w:tc>
          <w:tcPr>
            <w:tcW w:w="2814" w:type="dxa"/>
          </w:tcPr>
          <w:p w14:paraId="092AE6E6" w14:textId="4ABEE6BE" w:rsidR="00E86863" w:rsidRDefault="008B0F4F" w:rsidP="001E45F4">
            <w:pPr>
              <w:pStyle w:val="NoSpacing"/>
              <w:jc w:val="center"/>
            </w:pPr>
            <w:r>
              <w:t>04</w:t>
            </w:r>
            <w:r w:rsidR="00E86863">
              <w:t>/2021</w:t>
            </w:r>
          </w:p>
        </w:tc>
      </w:tr>
      <w:tr w:rsidR="00E86863" w:rsidRPr="009C1A8B" w14:paraId="75514187" w14:textId="77777777" w:rsidTr="001E45F4">
        <w:trPr>
          <w:tblHeader/>
          <w:jc w:val="center"/>
        </w:trPr>
        <w:tc>
          <w:tcPr>
            <w:tcW w:w="1957" w:type="dxa"/>
          </w:tcPr>
          <w:p w14:paraId="73B61D96" w14:textId="552DC5DA" w:rsidR="00E86863" w:rsidRDefault="004E0F51" w:rsidP="001E45F4">
            <w:pPr>
              <w:pStyle w:val="NoSpacing"/>
              <w:jc w:val="center"/>
            </w:pPr>
            <w:r>
              <w:t>26</w:t>
            </w:r>
            <w:r w:rsidR="00E86863">
              <w:t>-5</w:t>
            </w:r>
          </w:p>
        </w:tc>
        <w:tc>
          <w:tcPr>
            <w:tcW w:w="3661" w:type="dxa"/>
          </w:tcPr>
          <w:p w14:paraId="2C99E98C" w14:textId="77777777" w:rsidR="00E86863" w:rsidRDefault="00E86863" w:rsidP="001E45F4">
            <w:pPr>
              <w:pStyle w:val="NoSpacing"/>
              <w:jc w:val="center"/>
            </w:pPr>
            <w:r>
              <w:t>1.0</w:t>
            </w:r>
          </w:p>
        </w:tc>
        <w:tc>
          <w:tcPr>
            <w:tcW w:w="2814" w:type="dxa"/>
          </w:tcPr>
          <w:p w14:paraId="27A1629F" w14:textId="53DCAB4D" w:rsidR="00E86863" w:rsidRDefault="008B0F4F" w:rsidP="001E45F4">
            <w:pPr>
              <w:pStyle w:val="NoSpacing"/>
              <w:jc w:val="center"/>
            </w:pPr>
            <w:r>
              <w:t>04</w:t>
            </w:r>
            <w:r w:rsidR="00E86863">
              <w:t>/2021</w:t>
            </w:r>
          </w:p>
        </w:tc>
      </w:tr>
      <w:tr w:rsidR="00E86863" w:rsidRPr="009C1A8B" w14:paraId="2120FE6E" w14:textId="77777777" w:rsidTr="001E45F4">
        <w:trPr>
          <w:tblHeader/>
          <w:jc w:val="center"/>
        </w:trPr>
        <w:tc>
          <w:tcPr>
            <w:tcW w:w="1957" w:type="dxa"/>
          </w:tcPr>
          <w:p w14:paraId="494BDB18" w14:textId="640F196C" w:rsidR="00E86863" w:rsidRDefault="004E0F51" w:rsidP="001E45F4">
            <w:pPr>
              <w:pStyle w:val="NoSpacing"/>
              <w:jc w:val="center"/>
            </w:pPr>
            <w:r>
              <w:t>26</w:t>
            </w:r>
            <w:r w:rsidR="00E86863">
              <w:t>-6</w:t>
            </w:r>
          </w:p>
        </w:tc>
        <w:tc>
          <w:tcPr>
            <w:tcW w:w="3661" w:type="dxa"/>
          </w:tcPr>
          <w:p w14:paraId="7E20F5B7" w14:textId="77777777" w:rsidR="00E86863" w:rsidRDefault="00E86863" w:rsidP="001E45F4">
            <w:pPr>
              <w:pStyle w:val="NoSpacing"/>
              <w:jc w:val="center"/>
            </w:pPr>
            <w:r>
              <w:t>1.0</w:t>
            </w:r>
          </w:p>
        </w:tc>
        <w:tc>
          <w:tcPr>
            <w:tcW w:w="2814" w:type="dxa"/>
          </w:tcPr>
          <w:p w14:paraId="517F710E" w14:textId="6BB95A86" w:rsidR="00E86863" w:rsidRDefault="008B0F4F" w:rsidP="001E45F4">
            <w:pPr>
              <w:pStyle w:val="NoSpacing"/>
              <w:jc w:val="center"/>
            </w:pPr>
            <w:r>
              <w:t>04</w:t>
            </w:r>
            <w:r w:rsidR="00E86863">
              <w:t>/2021</w:t>
            </w:r>
          </w:p>
        </w:tc>
      </w:tr>
      <w:tr w:rsidR="00E86863" w:rsidRPr="009C1A8B" w14:paraId="1ACCC6CF" w14:textId="77777777" w:rsidTr="001E45F4">
        <w:trPr>
          <w:tblHeader/>
          <w:jc w:val="center"/>
        </w:trPr>
        <w:tc>
          <w:tcPr>
            <w:tcW w:w="1957" w:type="dxa"/>
          </w:tcPr>
          <w:p w14:paraId="09CD7B5C" w14:textId="20D14A1C" w:rsidR="00E86863" w:rsidRDefault="004E0F51" w:rsidP="001E45F4">
            <w:pPr>
              <w:pStyle w:val="NoSpacing"/>
              <w:jc w:val="center"/>
            </w:pPr>
            <w:r>
              <w:t>26</w:t>
            </w:r>
            <w:r w:rsidR="00E86863">
              <w:t>-7</w:t>
            </w:r>
          </w:p>
        </w:tc>
        <w:tc>
          <w:tcPr>
            <w:tcW w:w="3661" w:type="dxa"/>
          </w:tcPr>
          <w:p w14:paraId="2B023125" w14:textId="77777777" w:rsidR="00E86863" w:rsidRDefault="00E86863" w:rsidP="001E45F4">
            <w:pPr>
              <w:pStyle w:val="NoSpacing"/>
              <w:jc w:val="center"/>
            </w:pPr>
            <w:r>
              <w:t>1.0</w:t>
            </w:r>
          </w:p>
        </w:tc>
        <w:tc>
          <w:tcPr>
            <w:tcW w:w="2814" w:type="dxa"/>
          </w:tcPr>
          <w:p w14:paraId="0E241F2D" w14:textId="6C33D6C0" w:rsidR="00E86863" w:rsidRDefault="008B0F4F" w:rsidP="001E45F4">
            <w:pPr>
              <w:pStyle w:val="NoSpacing"/>
              <w:jc w:val="center"/>
            </w:pPr>
            <w:r>
              <w:t>04</w:t>
            </w:r>
            <w:r w:rsidR="00E86863">
              <w:t>/2021</w:t>
            </w:r>
          </w:p>
        </w:tc>
      </w:tr>
      <w:tr w:rsidR="00E86863" w:rsidRPr="009C1A8B" w14:paraId="60DEBC84" w14:textId="77777777" w:rsidTr="001E45F4">
        <w:trPr>
          <w:tblHeader/>
          <w:jc w:val="center"/>
        </w:trPr>
        <w:tc>
          <w:tcPr>
            <w:tcW w:w="1957" w:type="dxa"/>
          </w:tcPr>
          <w:p w14:paraId="3CF3B549" w14:textId="73C8541B" w:rsidR="00E86863" w:rsidRDefault="004E0F51" w:rsidP="001E45F4">
            <w:pPr>
              <w:pStyle w:val="NoSpacing"/>
              <w:jc w:val="center"/>
            </w:pPr>
            <w:r>
              <w:t>26</w:t>
            </w:r>
            <w:r w:rsidR="00E86863">
              <w:t>-8</w:t>
            </w:r>
          </w:p>
        </w:tc>
        <w:tc>
          <w:tcPr>
            <w:tcW w:w="3661" w:type="dxa"/>
          </w:tcPr>
          <w:p w14:paraId="6C7E934C" w14:textId="77777777" w:rsidR="00E86863" w:rsidRDefault="00E86863" w:rsidP="001E45F4">
            <w:pPr>
              <w:pStyle w:val="NoSpacing"/>
              <w:jc w:val="center"/>
            </w:pPr>
            <w:r>
              <w:t>1.0</w:t>
            </w:r>
          </w:p>
        </w:tc>
        <w:tc>
          <w:tcPr>
            <w:tcW w:w="2814" w:type="dxa"/>
          </w:tcPr>
          <w:p w14:paraId="4EE5CC62" w14:textId="0D0E3ED7" w:rsidR="00E86863" w:rsidRDefault="008B0F4F" w:rsidP="001E45F4">
            <w:pPr>
              <w:pStyle w:val="NoSpacing"/>
              <w:jc w:val="center"/>
            </w:pPr>
            <w:r>
              <w:t>04</w:t>
            </w:r>
            <w:r w:rsidR="00E86863">
              <w:t>/2021</w:t>
            </w:r>
          </w:p>
        </w:tc>
      </w:tr>
      <w:tr w:rsidR="00E86863" w:rsidRPr="009C1A8B" w14:paraId="42CCF49A" w14:textId="77777777" w:rsidTr="001E45F4">
        <w:trPr>
          <w:tblHeader/>
          <w:jc w:val="center"/>
        </w:trPr>
        <w:tc>
          <w:tcPr>
            <w:tcW w:w="1957" w:type="dxa"/>
          </w:tcPr>
          <w:p w14:paraId="5BF309E4" w14:textId="7293D1FD" w:rsidR="00E86863" w:rsidRDefault="004E0F51" w:rsidP="001E45F4">
            <w:pPr>
              <w:pStyle w:val="NoSpacing"/>
              <w:jc w:val="center"/>
            </w:pPr>
            <w:r>
              <w:t>26</w:t>
            </w:r>
            <w:r w:rsidR="00E86863">
              <w:t>-9</w:t>
            </w:r>
          </w:p>
        </w:tc>
        <w:tc>
          <w:tcPr>
            <w:tcW w:w="3661" w:type="dxa"/>
          </w:tcPr>
          <w:p w14:paraId="15CF45EC" w14:textId="77777777" w:rsidR="00E86863" w:rsidRDefault="00E86863" w:rsidP="001E45F4">
            <w:pPr>
              <w:pStyle w:val="NoSpacing"/>
              <w:jc w:val="center"/>
            </w:pPr>
            <w:r>
              <w:t>1.0</w:t>
            </w:r>
          </w:p>
        </w:tc>
        <w:tc>
          <w:tcPr>
            <w:tcW w:w="2814" w:type="dxa"/>
          </w:tcPr>
          <w:p w14:paraId="4BBA3D42" w14:textId="2D92B88D" w:rsidR="00E86863" w:rsidRDefault="008B0F4F" w:rsidP="001E45F4">
            <w:pPr>
              <w:pStyle w:val="NoSpacing"/>
              <w:jc w:val="center"/>
            </w:pPr>
            <w:r>
              <w:t>04</w:t>
            </w:r>
            <w:r w:rsidR="00E86863">
              <w:t>/2021</w:t>
            </w:r>
          </w:p>
        </w:tc>
      </w:tr>
      <w:tr w:rsidR="00E86863" w:rsidRPr="009C1A8B" w14:paraId="38B5A239" w14:textId="77777777" w:rsidTr="001E45F4">
        <w:trPr>
          <w:tblHeader/>
          <w:jc w:val="center"/>
        </w:trPr>
        <w:tc>
          <w:tcPr>
            <w:tcW w:w="1957" w:type="dxa"/>
          </w:tcPr>
          <w:p w14:paraId="4BD099CD" w14:textId="108BB203" w:rsidR="00E86863" w:rsidRDefault="004E0F51" w:rsidP="001E45F4">
            <w:pPr>
              <w:pStyle w:val="NoSpacing"/>
              <w:jc w:val="center"/>
            </w:pPr>
            <w:r>
              <w:t>26</w:t>
            </w:r>
            <w:r w:rsidR="00E86863">
              <w:t>-10</w:t>
            </w:r>
          </w:p>
        </w:tc>
        <w:tc>
          <w:tcPr>
            <w:tcW w:w="3661" w:type="dxa"/>
          </w:tcPr>
          <w:p w14:paraId="1CA92FDB" w14:textId="77777777" w:rsidR="00E86863" w:rsidRDefault="00E86863" w:rsidP="001E45F4">
            <w:pPr>
              <w:pStyle w:val="NoSpacing"/>
              <w:jc w:val="center"/>
            </w:pPr>
            <w:r>
              <w:t>1.0</w:t>
            </w:r>
          </w:p>
        </w:tc>
        <w:tc>
          <w:tcPr>
            <w:tcW w:w="2814" w:type="dxa"/>
          </w:tcPr>
          <w:p w14:paraId="219DAAFE" w14:textId="5F02548A" w:rsidR="00E86863" w:rsidRDefault="008B0F4F" w:rsidP="001E45F4">
            <w:pPr>
              <w:pStyle w:val="NoSpacing"/>
              <w:jc w:val="center"/>
            </w:pPr>
            <w:r>
              <w:t>04</w:t>
            </w:r>
            <w:r w:rsidR="00E86863">
              <w:t>/2021</w:t>
            </w:r>
          </w:p>
        </w:tc>
      </w:tr>
      <w:tr w:rsidR="00E86863" w:rsidRPr="009C1A8B" w14:paraId="27D471D0" w14:textId="77777777" w:rsidTr="001E45F4">
        <w:trPr>
          <w:tblHeader/>
          <w:jc w:val="center"/>
        </w:trPr>
        <w:tc>
          <w:tcPr>
            <w:tcW w:w="1957" w:type="dxa"/>
          </w:tcPr>
          <w:p w14:paraId="2FAE2815" w14:textId="77777777" w:rsidR="00E86863" w:rsidRDefault="00E86863" w:rsidP="001E45F4">
            <w:pPr>
              <w:pStyle w:val="NoSpacing"/>
              <w:jc w:val="center"/>
            </w:pPr>
            <w:r>
              <w:t>27-1</w:t>
            </w:r>
          </w:p>
        </w:tc>
        <w:tc>
          <w:tcPr>
            <w:tcW w:w="3661" w:type="dxa"/>
          </w:tcPr>
          <w:p w14:paraId="474484EC" w14:textId="77777777" w:rsidR="00E86863" w:rsidRDefault="00E86863" w:rsidP="001E45F4">
            <w:pPr>
              <w:pStyle w:val="NoSpacing"/>
              <w:jc w:val="center"/>
            </w:pPr>
            <w:r>
              <w:t>1.0</w:t>
            </w:r>
          </w:p>
        </w:tc>
        <w:tc>
          <w:tcPr>
            <w:tcW w:w="2814" w:type="dxa"/>
          </w:tcPr>
          <w:p w14:paraId="2AAC1CAA" w14:textId="7A001E27" w:rsidR="00E86863" w:rsidRDefault="008B0F4F" w:rsidP="001E45F4">
            <w:pPr>
              <w:pStyle w:val="NoSpacing"/>
              <w:jc w:val="center"/>
            </w:pPr>
            <w:r>
              <w:t>04</w:t>
            </w:r>
            <w:r w:rsidR="00E86863">
              <w:t>/2021</w:t>
            </w:r>
          </w:p>
        </w:tc>
      </w:tr>
      <w:tr w:rsidR="00E86863" w:rsidRPr="009C1A8B" w14:paraId="782C3DB6" w14:textId="77777777" w:rsidTr="001E45F4">
        <w:trPr>
          <w:tblHeader/>
          <w:jc w:val="center"/>
        </w:trPr>
        <w:tc>
          <w:tcPr>
            <w:tcW w:w="1957" w:type="dxa"/>
          </w:tcPr>
          <w:p w14:paraId="1C1EFA0D" w14:textId="77777777" w:rsidR="00E86863" w:rsidRDefault="00E86863" w:rsidP="001E45F4">
            <w:pPr>
              <w:pStyle w:val="NoSpacing"/>
              <w:jc w:val="center"/>
            </w:pPr>
            <w:r>
              <w:t>28-1</w:t>
            </w:r>
          </w:p>
        </w:tc>
        <w:tc>
          <w:tcPr>
            <w:tcW w:w="3661" w:type="dxa"/>
          </w:tcPr>
          <w:p w14:paraId="6B6B951E" w14:textId="77777777" w:rsidR="00E86863" w:rsidRDefault="00E86863" w:rsidP="001E45F4">
            <w:pPr>
              <w:pStyle w:val="NoSpacing"/>
              <w:jc w:val="center"/>
            </w:pPr>
            <w:r>
              <w:t>1.0</w:t>
            </w:r>
          </w:p>
        </w:tc>
        <w:tc>
          <w:tcPr>
            <w:tcW w:w="2814" w:type="dxa"/>
          </w:tcPr>
          <w:p w14:paraId="19449C48" w14:textId="00D661F4" w:rsidR="00E86863" w:rsidRDefault="008B0F4F" w:rsidP="001E45F4">
            <w:pPr>
              <w:pStyle w:val="NoSpacing"/>
              <w:jc w:val="center"/>
            </w:pPr>
            <w:r>
              <w:t>04</w:t>
            </w:r>
            <w:r w:rsidR="00E86863">
              <w:t>/2021</w:t>
            </w:r>
          </w:p>
        </w:tc>
      </w:tr>
      <w:tr w:rsidR="00E86863" w:rsidRPr="009C1A8B" w14:paraId="0350C4C8" w14:textId="77777777" w:rsidTr="001E45F4">
        <w:trPr>
          <w:tblHeader/>
          <w:jc w:val="center"/>
        </w:trPr>
        <w:tc>
          <w:tcPr>
            <w:tcW w:w="1957" w:type="dxa"/>
          </w:tcPr>
          <w:p w14:paraId="54485ADD" w14:textId="77777777" w:rsidR="00E86863" w:rsidRDefault="00E86863" w:rsidP="001E45F4">
            <w:pPr>
              <w:pStyle w:val="NoSpacing"/>
              <w:jc w:val="center"/>
            </w:pPr>
            <w:r>
              <w:t>29-1</w:t>
            </w:r>
          </w:p>
        </w:tc>
        <w:tc>
          <w:tcPr>
            <w:tcW w:w="3661" w:type="dxa"/>
          </w:tcPr>
          <w:p w14:paraId="76D2B1EA" w14:textId="77777777" w:rsidR="00E86863" w:rsidRDefault="00E86863" w:rsidP="001E45F4">
            <w:pPr>
              <w:pStyle w:val="NoSpacing"/>
              <w:jc w:val="center"/>
            </w:pPr>
            <w:r>
              <w:t>1.0</w:t>
            </w:r>
          </w:p>
        </w:tc>
        <w:tc>
          <w:tcPr>
            <w:tcW w:w="2814" w:type="dxa"/>
          </w:tcPr>
          <w:p w14:paraId="0C0051DA" w14:textId="181837EC" w:rsidR="00E86863" w:rsidRDefault="008B0F4F" w:rsidP="001E45F4">
            <w:pPr>
              <w:pStyle w:val="NoSpacing"/>
              <w:jc w:val="center"/>
            </w:pPr>
            <w:r>
              <w:t>04</w:t>
            </w:r>
            <w:r w:rsidR="00E86863">
              <w:t>/2021</w:t>
            </w:r>
          </w:p>
        </w:tc>
      </w:tr>
    </w:tbl>
    <w:p w14:paraId="1953C448" w14:textId="77777777" w:rsidR="00E86863" w:rsidRDefault="00E86863" w:rsidP="00E86863">
      <w:pPr>
        <w:widowControl w:val="0"/>
        <w:spacing w:line="240" w:lineRule="auto"/>
        <w:rPr>
          <w:b/>
          <w:bCs/>
        </w:rPr>
      </w:pPr>
    </w:p>
    <w:p w14:paraId="3D9DCC15" w14:textId="77777777" w:rsidR="00E86863" w:rsidRDefault="00E86863" w:rsidP="00E86863">
      <w:pPr>
        <w:widowControl w:val="0"/>
        <w:spacing w:line="240" w:lineRule="auto"/>
        <w:rPr>
          <w:b/>
          <w:bCs/>
        </w:rPr>
      </w:pPr>
    </w:p>
    <w:p w14:paraId="69AB17DF" w14:textId="77777777" w:rsidR="00E86863" w:rsidRPr="003F2B29" w:rsidRDefault="00E86863" w:rsidP="00E86863">
      <w:pPr>
        <w:widowControl w:val="0"/>
        <w:spacing w:line="240" w:lineRule="auto"/>
        <w:rPr>
          <w:bCs/>
        </w:rPr>
      </w:pPr>
      <w:r w:rsidRPr="003F2B29">
        <w:rPr>
          <w:bCs/>
        </w:rPr>
        <w:t>FAA Acceptance: ___________________________   Approved: ______________________________</w:t>
      </w:r>
    </w:p>
    <w:p w14:paraId="63BFA279" w14:textId="77777777" w:rsidR="00E86863" w:rsidRPr="003F2B29" w:rsidRDefault="00E86863" w:rsidP="00E86863">
      <w:pPr>
        <w:widowControl w:val="0"/>
        <w:spacing w:line="240" w:lineRule="auto"/>
        <w:rPr>
          <w:bCs/>
        </w:rPr>
      </w:pPr>
      <w:r w:rsidRPr="003F2B29">
        <w:rPr>
          <w:bCs/>
        </w:rPr>
        <w:t xml:space="preserve">                                       FAA Inspector/Date                     </w:t>
      </w:r>
      <w:r>
        <w:rPr>
          <w:bCs/>
        </w:rPr>
        <w:t xml:space="preserve">  </w:t>
      </w:r>
      <w:r w:rsidRPr="003F2B29">
        <w:rPr>
          <w:bCs/>
        </w:rPr>
        <w:t xml:space="preserve">            Quality Assurance Manager/Date</w:t>
      </w:r>
    </w:p>
    <w:p w14:paraId="49C8DB57" w14:textId="77777777" w:rsidR="00E86863" w:rsidRPr="008B2782" w:rsidRDefault="00E86863" w:rsidP="00E86863">
      <w:pPr>
        <w:widowControl w:val="0"/>
        <w:spacing w:line="240" w:lineRule="auto"/>
        <w:rPr>
          <w:b/>
          <w:bCs/>
        </w:rPr>
      </w:pPr>
    </w:p>
    <w:p w14:paraId="40949C17" w14:textId="77777777" w:rsidR="004436FE" w:rsidRDefault="004436FE"/>
    <w:p w14:paraId="2034EFA8" w14:textId="77777777" w:rsidR="00D744D5" w:rsidRDefault="00D744D5">
      <w:pPr>
        <w:sectPr w:rsidR="00D744D5" w:rsidSect="008B0F4F">
          <w:headerReference w:type="default" r:id="rId12"/>
          <w:footerReference w:type="default" r:id="rId13"/>
          <w:footerReference w:type="first" r:id="rId14"/>
          <w:pgSz w:w="12240" w:h="15840"/>
          <w:pgMar w:top="1440" w:right="1440" w:bottom="1440" w:left="1440" w:header="720" w:footer="720" w:gutter="0"/>
          <w:pgNumType w:start="1" w:chapStyle="1"/>
          <w:cols w:space="720"/>
          <w:titlePg/>
          <w:docGrid w:linePitch="360"/>
        </w:sectPr>
      </w:pPr>
    </w:p>
    <w:bookmarkStart w:id="8" w:name="_Toc68018423" w:displacedByCustomXml="next"/>
    <w:sdt>
      <w:sdtPr>
        <w:rPr>
          <w:b w:val="0"/>
          <w:sz w:val="22"/>
        </w:rPr>
        <w:id w:val="-866749978"/>
        <w:docPartObj>
          <w:docPartGallery w:val="Table of Contents"/>
          <w:docPartUnique/>
        </w:docPartObj>
      </w:sdtPr>
      <w:sdtEndPr>
        <w:rPr>
          <w:bCs/>
          <w:noProof/>
        </w:rPr>
      </w:sdtEndPr>
      <w:sdtContent>
        <w:p w14:paraId="29DAB695" w14:textId="77777777" w:rsidR="007956D3" w:rsidRDefault="007956D3" w:rsidP="0001369D">
          <w:pPr>
            <w:pStyle w:val="Heading1"/>
          </w:pPr>
          <w:r w:rsidRPr="007956D3">
            <w:t>Table of Contents</w:t>
          </w:r>
          <w:bookmarkEnd w:id="8"/>
          <w:r>
            <w:t xml:space="preserve"> </w:t>
          </w:r>
        </w:p>
        <w:p w14:paraId="395CC3FF" w14:textId="47609E6A" w:rsidR="004E0F51"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68018422" w:history="1">
            <w:r w:rsidR="004E0F51" w:rsidRPr="004A0F8C">
              <w:rPr>
                <w:rStyle w:val="Hyperlink"/>
                <w:noProof/>
              </w:rPr>
              <w:t>1</w:t>
            </w:r>
            <w:r w:rsidR="004E0F51">
              <w:rPr>
                <w:rFonts w:asciiTheme="minorHAnsi" w:eastAsiaTheme="minorEastAsia" w:hAnsiTheme="minorHAnsi"/>
                <w:noProof/>
                <w:color w:val="auto"/>
                <w:sz w:val="24"/>
                <w:szCs w:val="24"/>
              </w:rPr>
              <w:tab/>
            </w:r>
            <w:r w:rsidR="004E0F51" w:rsidRPr="004A0F8C">
              <w:rPr>
                <w:rStyle w:val="Hyperlink"/>
                <w:noProof/>
              </w:rPr>
              <w:t>List of Effective Pages</w:t>
            </w:r>
            <w:r w:rsidR="004E0F51">
              <w:rPr>
                <w:noProof/>
                <w:webHidden/>
              </w:rPr>
              <w:tab/>
            </w:r>
            <w:r w:rsidR="004E0F51">
              <w:rPr>
                <w:noProof/>
                <w:webHidden/>
              </w:rPr>
              <w:fldChar w:fldCharType="begin"/>
            </w:r>
            <w:r w:rsidR="004E0F51">
              <w:rPr>
                <w:noProof/>
                <w:webHidden/>
              </w:rPr>
              <w:instrText xml:space="preserve"> PAGEREF _Toc68018422 \h </w:instrText>
            </w:r>
            <w:r w:rsidR="004E0F51">
              <w:rPr>
                <w:noProof/>
                <w:webHidden/>
              </w:rPr>
            </w:r>
            <w:r w:rsidR="004E0F51">
              <w:rPr>
                <w:noProof/>
                <w:webHidden/>
              </w:rPr>
              <w:fldChar w:fldCharType="separate"/>
            </w:r>
            <w:r w:rsidR="004E0F51">
              <w:rPr>
                <w:noProof/>
                <w:webHidden/>
              </w:rPr>
              <w:t>1-1</w:t>
            </w:r>
            <w:r w:rsidR="004E0F51">
              <w:rPr>
                <w:noProof/>
                <w:webHidden/>
              </w:rPr>
              <w:fldChar w:fldCharType="end"/>
            </w:r>
          </w:hyperlink>
        </w:p>
        <w:p w14:paraId="36D7D232" w14:textId="39EDCB44" w:rsidR="004E0F51" w:rsidRDefault="00645B8F">
          <w:pPr>
            <w:pStyle w:val="TOC1"/>
            <w:rPr>
              <w:rFonts w:asciiTheme="minorHAnsi" w:eastAsiaTheme="minorEastAsia" w:hAnsiTheme="minorHAnsi"/>
              <w:noProof/>
              <w:color w:val="auto"/>
              <w:sz w:val="24"/>
              <w:szCs w:val="24"/>
            </w:rPr>
          </w:pPr>
          <w:hyperlink w:anchor="_Toc68018423" w:history="1">
            <w:r w:rsidR="004E0F51" w:rsidRPr="004A0F8C">
              <w:rPr>
                <w:rStyle w:val="Hyperlink"/>
                <w:noProof/>
              </w:rPr>
              <w:t>2</w:t>
            </w:r>
            <w:r w:rsidR="004E0F51">
              <w:rPr>
                <w:rFonts w:asciiTheme="minorHAnsi" w:eastAsiaTheme="minorEastAsia" w:hAnsiTheme="minorHAnsi"/>
                <w:noProof/>
                <w:color w:val="auto"/>
                <w:sz w:val="24"/>
                <w:szCs w:val="24"/>
              </w:rPr>
              <w:tab/>
            </w:r>
            <w:r w:rsidR="004E0F51" w:rsidRPr="004A0F8C">
              <w:rPr>
                <w:rStyle w:val="Hyperlink"/>
                <w:noProof/>
              </w:rPr>
              <w:t>Table of Contents</w:t>
            </w:r>
            <w:r w:rsidR="004E0F51">
              <w:rPr>
                <w:noProof/>
                <w:webHidden/>
              </w:rPr>
              <w:tab/>
            </w:r>
            <w:r w:rsidR="004E0F51">
              <w:rPr>
                <w:noProof/>
                <w:webHidden/>
              </w:rPr>
              <w:fldChar w:fldCharType="begin"/>
            </w:r>
            <w:r w:rsidR="004E0F51">
              <w:rPr>
                <w:noProof/>
                <w:webHidden/>
              </w:rPr>
              <w:instrText xml:space="preserve"> PAGEREF _Toc68018423 \h </w:instrText>
            </w:r>
            <w:r w:rsidR="004E0F51">
              <w:rPr>
                <w:noProof/>
                <w:webHidden/>
              </w:rPr>
            </w:r>
            <w:r w:rsidR="004E0F51">
              <w:rPr>
                <w:noProof/>
                <w:webHidden/>
              </w:rPr>
              <w:fldChar w:fldCharType="separate"/>
            </w:r>
            <w:r w:rsidR="004E0F51">
              <w:rPr>
                <w:noProof/>
                <w:webHidden/>
              </w:rPr>
              <w:t>2-1</w:t>
            </w:r>
            <w:r w:rsidR="004E0F51">
              <w:rPr>
                <w:noProof/>
                <w:webHidden/>
              </w:rPr>
              <w:fldChar w:fldCharType="end"/>
            </w:r>
          </w:hyperlink>
        </w:p>
        <w:p w14:paraId="10A7A9B9" w14:textId="74D312AA" w:rsidR="004E0F51" w:rsidRDefault="00645B8F">
          <w:pPr>
            <w:pStyle w:val="TOC1"/>
            <w:rPr>
              <w:rFonts w:asciiTheme="minorHAnsi" w:eastAsiaTheme="minorEastAsia" w:hAnsiTheme="minorHAnsi"/>
              <w:noProof/>
              <w:color w:val="auto"/>
              <w:sz w:val="24"/>
              <w:szCs w:val="24"/>
            </w:rPr>
          </w:pPr>
          <w:hyperlink w:anchor="_Toc68018424" w:history="1">
            <w:r w:rsidR="004E0F51" w:rsidRPr="004A0F8C">
              <w:rPr>
                <w:rStyle w:val="Hyperlink"/>
                <w:noProof/>
              </w:rPr>
              <w:t>3</w:t>
            </w:r>
            <w:r w:rsidR="004E0F51">
              <w:rPr>
                <w:rFonts w:asciiTheme="minorHAnsi" w:eastAsiaTheme="minorEastAsia" w:hAnsiTheme="minorHAnsi"/>
                <w:noProof/>
                <w:color w:val="auto"/>
                <w:sz w:val="24"/>
                <w:szCs w:val="24"/>
              </w:rPr>
              <w:tab/>
            </w:r>
            <w:r w:rsidR="004E0F51" w:rsidRPr="004A0F8C">
              <w:rPr>
                <w:rStyle w:val="Hyperlink"/>
                <w:noProof/>
              </w:rPr>
              <w:t>Introduction</w:t>
            </w:r>
            <w:r w:rsidR="004E0F51">
              <w:rPr>
                <w:noProof/>
                <w:webHidden/>
              </w:rPr>
              <w:tab/>
            </w:r>
            <w:r w:rsidR="004E0F51">
              <w:rPr>
                <w:noProof/>
                <w:webHidden/>
              </w:rPr>
              <w:fldChar w:fldCharType="begin"/>
            </w:r>
            <w:r w:rsidR="004E0F51">
              <w:rPr>
                <w:noProof/>
                <w:webHidden/>
              </w:rPr>
              <w:instrText xml:space="preserve"> PAGEREF _Toc68018424 \h </w:instrText>
            </w:r>
            <w:r w:rsidR="004E0F51">
              <w:rPr>
                <w:noProof/>
                <w:webHidden/>
              </w:rPr>
            </w:r>
            <w:r w:rsidR="004E0F51">
              <w:rPr>
                <w:noProof/>
                <w:webHidden/>
              </w:rPr>
              <w:fldChar w:fldCharType="separate"/>
            </w:r>
            <w:r w:rsidR="004E0F51">
              <w:rPr>
                <w:noProof/>
                <w:webHidden/>
              </w:rPr>
              <w:t>3-1</w:t>
            </w:r>
            <w:r w:rsidR="004E0F51">
              <w:rPr>
                <w:noProof/>
                <w:webHidden/>
              </w:rPr>
              <w:fldChar w:fldCharType="end"/>
            </w:r>
          </w:hyperlink>
        </w:p>
        <w:p w14:paraId="0B26E4B8" w14:textId="6860E266" w:rsidR="004E0F51" w:rsidRDefault="00645B8F">
          <w:pPr>
            <w:pStyle w:val="TOC1"/>
            <w:rPr>
              <w:rFonts w:asciiTheme="minorHAnsi" w:eastAsiaTheme="minorEastAsia" w:hAnsiTheme="minorHAnsi"/>
              <w:noProof/>
              <w:color w:val="auto"/>
              <w:sz w:val="24"/>
              <w:szCs w:val="24"/>
            </w:rPr>
          </w:pPr>
          <w:hyperlink w:anchor="_Toc68018425" w:history="1">
            <w:r w:rsidR="004E0F51" w:rsidRPr="004A0F8C">
              <w:rPr>
                <w:rStyle w:val="Hyperlink"/>
                <w:noProof/>
              </w:rPr>
              <w:t>4</w:t>
            </w:r>
            <w:r w:rsidR="004E0F51">
              <w:rPr>
                <w:rFonts w:asciiTheme="minorHAnsi" w:eastAsiaTheme="minorEastAsia" w:hAnsiTheme="minorHAnsi"/>
                <w:noProof/>
                <w:color w:val="auto"/>
                <w:sz w:val="24"/>
                <w:szCs w:val="24"/>
              </w:rPr>
              <w:tab/>
            </w:r>
            <w:r w:rsidR="004E0F51" w:rsidRPr="004A0F8C">
              <w:rPr>
                <w:rStyle w:val="Hyperlink"/>
                <w:noProof/>
              </w:rPr>
              <w:t>Acronyms and Definitions</w:t>
            </w:r>
            <w:r w:rsidR="004E0F51">
              <w:rPr>
                <w:noProof/>
                <w:webHidden/>
              </w:rPr>
              <w:tab/>
            </w:r>
            <w:r w:rsidR="004E0F51">
              <w:rPr>
                <w:noProof/>
                <w:webHidden/>
              </w:rPr>
              <w:fldChar w:fldCharType="begin"/>
            </w:r>
            <w:r w:rsidR="004E0F51">
              <w:rPr>
                <w:noProof/>
                <w:webHidden/>
              </w:rPr>
              <w:instrText xml:space="preserve"> PAGEREF _Toc68018425 \h </w:instrText>
            </w:r>
            <w:r w:rsidR="004E0F51">
              <w:rPr>
                <w:noProof/>
                <w:webHidden/>
              </w:rPr>
            </w:r>
            <w:r w:rsidR="004E0F51">
              <w:rPr>
                <w:noProof/>
                <w:webHidden/>
              </w:rPr>
              <w:fldChar w:fldCharType="separate"/>
            </w:r>
            <w:r w:rsidR="004E0F51">
              <w:rPr>
                <w:noProof/>
                <w:webHidden/>
              </w:rPr>
              <w:t>4-1</w:t>
            </w:r>
            <w:r w:rsidR="004E0F51">
              <w:rPr>
                <w:noProof/>
                <w:webHidden/>
              </w:rPr>
              <w:fldChar w:fldCharType="end"/>
            </w:r>
          </w:hyperlink>
        </w:p>
        <w:p w14:paraId="6E211765" w14:textId="6CC86A74" w:rsidR="004E0F51" w:rsidRDefault="00645B8F">
          <w:pPr>
            <w:pStyle w:val="TOC2"/>
            <w:tabs>
              <w:tab w:val="left" w:pos="960"/>
              <w:tab w:val="right" w:leader="dot" w:pos="9350"/>
            </w:tabs>
            <w:rPr>
              <w:rFonts w:asciiTheme="minorHAnsi" w:eastAsiaTheme="minorEastAsia" w:hAnsiTheme="minorHAnsi"/>
              <w:noProof/>
              <w:color w:val="auto"/>
              <w:sz w:val="24"/>
              <w:szCs w:val="24"/>
            </w:rPr>
          </w:pPr>
          <w:hyperlink w:anchor="_Toc68018426" w:history="1">
            <w:r w:rsidR="004E0F51" w:rsidRPr="004A0F8C">
              <w:rPr>
                <w:rStyle w:val="Hyperlink"/>
                <w:noProof/>
              </w:rPr>
              <w:t>4.1</w:t>
            </w:r>
            <w:r w:rsidR="004E0F51">
              <w:rPr>
                <w:rFonts w:asciiTheme="minorHAnsi" w:eastAsiaTheme="minorEastAsia" w:hAnsiTheme="minorHAnsi"/>
                <w:noProof/>
                <w:color w:val="auto"/>
                <w:sz w:val="24"/>
                <w:szCs w:val="24"/>
              </w:rPr>
              <w:tab/>
            </w:r>
            <w:r w:rsidR="004E0F51" w:rsidRPr="004A0F8C">
              <w:rPr>
                <w:rStyle w:val="Hyperlink"/>
                <w:noProof/>
              </w:rPr>
              <w:t>General Acronyms</w:t>
            </w:r>
            <w:r w:rsidR="004E0F51">
              <w:rPr>
                <w:noProof/>
                <w:webHidden/>
              </w:rPr>
              <w:tab/>
            </w:r>
            <w:r w:rsidR="004E0F51">
              <w:rPr>
                <w:noProof/>
                <w:webHidden/>
              </w:rPr>
              <w:fldChar w:fldCharType="begin"/>
            </w:r>
            <w:r w:rsidR="004E0F51">
              <w:rPr>
                <w:noProof/>
                <w:webHidden/>
              </w:rPr>
              <w:instrText xml:space="preserve"> PAGEREF _Toc68018426 \h </w:instrText>
            </w:r>
            <w:r w:rsidR="004E0F51">
              <w:rPr>
                <w:noProof/>
                <w:webHidden/>
              </w:rPr>
            </w:r>
            <w:r w:rsidR="004E0F51">
              <w:rPr>
                <w:noProof/>
                <w:webHidden/>
              </w:rPr>
              <w:fldChar w:fldCharType="separate"/>
            </w:r>
            <w:r w:rsidR="004E0F51">
              <w:rPr>
                <w:noProof/>
                <w:webHidden/>
              </w:rPr>
              <w:t>4-1</w:t>
            </w:r>
            <w:r w:rsidR="004E0F51">
              <w:rPr>
                <w:noProof/>
                <w:webHidden/>
              </w:rPr>
              <w:fldChar w:fldCharType="end"/>
            </w:r>
          </w:hyperlink>
        </w:p>
        <w:p w14:paraId="068B7282" w14:textId="48BD680E" w:rsidR="004E0F51" w:rsidRDefault="00645B8F">
          <w:pPr>
            <w:pStyle w:val="TOC2"/>
            <w:tabs>
              <w:tab w:val="left" w:pos="960"/>
              <w:tab w:val="right" w:leader="dot" w:pos="9350"/>
            </w:tabs>
            <w:rPr>
              <w:rFonts w:asciiTheme="minorHAnsi" w:eastAsiaTheme="minorEastAsia" w:hAnsiTheme="minorHAnsi"/>
              <w:noProof/>
              <w:color w:val="auto"/>
              <w:sz w:val="24"/>
              <w:szCs w:val="24"/>
            </w:rPr>
          </w:pPr>
          <w:hyperlink w:anchor="_Toc68018427" w:history="1">
            <w:r w:rsidR="004E0F51" w:rsidRPr="004A0F8C">
              <w:rPr>
                <w:rStyle w:val="Hyperlink"/>
                <w:noProof/>
              </w:rPr>
              <w:t>4.2</w:t>
            </w:r>
            <w:r w:rsidR="004E0F51">
              <w:rPr>
                <w:rFonts w:asciiTheme="minorHAnsi" w:eastAsiaTheme="minorEastAsia" w:hAnsiTheme="minorHAnsi"/>
                <w:noProof/>
                <w:color w:val="auto"/>
                <w:sz w:val="24"/>
                <w:szCs w:val="24"/>
              </w:rPr>
              <w:tab/>
            </w:r>
            <w:r w:rsidR="004E0F51" w:rsidRPr="004A0F8C">
              <w:rPr>
                <w:rStyle w:val="Hyperlink"/>
                <w:noProof/>
              </w:rPr>
              <w:t>Definitions</w:t>
            </w:r>
            <w:r w:rsidR="004E0F51">
              <w:rPr>
                <w:noProof/>
                <w:webHidden/>
              </w:rPr>
              <w:tab/>
            </w:r>
            <w:r w:rsidR="004E0F51">
              <w:rPr>
                <w:noProof/>
                <w:webHidden/>
              </w:rPr>
              <w:fldChar w:fldCharType="begin"/>
            </w:r>
            <w:r w:rsidR="004E0F51">
              <w:rPr>
                <w:noProof/>
                <w:webHidden/>
              </w:rPr>
              <w:instrText xml:space="preserve"> PAGEREF _Toc68018427 \h </w:instrText>
            </w:r>
            <w:r w:rsidR="004E0F51">
              <w:rPr>
                <w:noProof/>
                <w:webHidden/>
              </w:rPr>
            </w:r>
            <w:r w:rsidR="004E0F51">
              <w:rPr>
                <w:noProof/>
                <w:webHidden/>
              </w:rPr>
              <w:fldChar w:fldCharType="separate"/>
            </w:r>
            <w:r w:rsidR="004E0F51">
              <w:rPr>
                <w:noProof/>
                <w:webHidden/>
              </w:rPr>
              <w:t>4-2</w:t>
            </w:r>
            <w:r w:rsidR="004E0F51">
              <w:rPr>
                <w:noProof/>
                <w:webHidden/>
              </w:rPr>
              <w:fldChar w:fldCharType="end"/>
            </w:r>
          </w:hyperlink>
        </w:p>
        <w:p w14:paraId="2EB49F99" w14:textId="22C6D796" w:rsidR="004E0F51" w:rsidRDefault="00645B8F">
          <w:pPr>
            <w:pStyle w:val="TOC1"/>
            <w:rPr>
              <w:rFonts w:asciiTheme="minorHAnsi" w:eastAsiaTheme="minorEastAsia" w:hAnsiTheme="minorHAnsi"/>
              <w:noProof/>
              <w:color w:val="auto"/>
              <w:sz w:val="24"/>
              <w:szCs w:val="24"/>
            </w:rPr>
          </w:pPr>
          <w:hyperlink w:anchor="_Toc68018428" w:history="1">
            <w:r w:rsidR="004E0F51" w:rsidRPr="004A0F8C">
              <w:rPr>
                <w:rStyle w:val="Hyperlink"/>
                <w:noProof/>
              </w:rPr>
              <w:t>5</w:t>
            </w:r>
            <w:r w:rsidR="004E0F51">
              <w:rPr>
                <w:rFonts w:asciiTheme="minorHAnsi" w:eastAsiaTheme="minorEastAsia" w:hAnsiTheme="minorHAnsi"/>
                <w:noProof/>
                <w:color w:val="auto"/>
                <w:sz w:val="24"/>
                <w:szCs w:val="24"/>
              </w:rPr>
              <w:tab/>
            </w:r>
            <w:r w:rsidR="004E0F51" w:rsidRPr="004A0F8C">
              <w:rPr>
                <w:rStyle w:val="Hyperlink"/>
                <w:noProof/>
              </w:rPr>
              <w:t>Manual Control</w:t>
            </w:r>
            <w:r w:rsidR="004E0F51">
              <w:rPr>
                <w:noProof/>
                <w:webHidden/>
              </w:rPr>
              <w:tab/>
            </w:r>
            <w:r w:rsidR="004E0F51">
              <w:rPr>
                <w:noProof/>
                <w:webHidden/>
              </w:rPr>
              <w:fldChar w:fldCharType="begin"/>
            </w:r>
            <w:r w:rsidR="004E0F51">
              <w:rPr>
                <w:noProof/>
                <w:webHidden/>
              </w:rPr>
              <w:instrText xml:space="preserve"> PAGEREF _Toc68018428 \h </w:instrText>
            </w:r>
            <w:r w:rsidR="004E0F51">
              <w:rPr>
                <w:noProof/>
                <w:webHidden/>
              </w:rPr>
            </w:r>
            <w:r w:rsidR="004E0F51">
              <w:rPr>
                <w:noProof/>
                <w:webHidden/>
              </w:rPr>
              <w:fldChar w:fldCharType="separate"/>
            </w:r>
            <w:r w:rsidR="004E0F51">
              <w:rPr>
                <w:noProof/>
                <w:webHidden/>
              </w:rPr>
              <w:t>5-1</w:t>
            </w:r>
            <w:r w:rsidR="004E0F51">
              <w:rPr>
                <w:noProof/>
                <w:webHidden/>
              </w:rPr>
              <w:fldChar w:fldCharType="end"/>
            </w:r>
          </w:hyperlink>
        </w:p>
        <w:p w14:paraId="625B772A" w14:textId="161EC5A9" w:rsidR="004E0F51" w:rsidRDefault="00645B8F">
          <w:pPr>
            <w:pStyle w:val="TOC1"/>
            <w:rPr>
              <w:rFonts w:asciiTheme="minorHAnsi" w:eastAsiaTheme="minorEastAsia" w:hAnsiTheme="minorHAnsi"/>
              <w:noProof/>
              <w:color w:val="auto"/>
              <w:sz w:val="24"/>
              <w:szCs w:val="24"/>
            </w:rPr>
          </w:pPr>
          <w:hyperlink w:anchor="_Toc68018429" w:history="1">
            <w:r w:rsidR="004E0F51" w:rsidRPr="004A0F8C">
              <w:rPr>
                <w:rStyle w:val="Hyperlink"/>
                <w:noProof/>
              </w:rPr>
              <w:t>6</w:t>
            </w:r>
            <w:r w:rsidR="004E0F51">
              <w:rPr>
                <w:rFonts w:asciiTheme="minorHAnsi" w:eastAsiaTheme="minorEastAsia" w:hAnsiTheme="minorHAnsi"/>
                <w:noProof/>
                <w:color w:val="auto"/>
                <w:sz w:val="24"/>
                <w:szCs w:val="24"/>
              </w:rPr>
              <w:tab/>
            </w:r>
            <w:r w:rsidR="004E0F51" w:rsidRPr="004A0F8C">
              <w:rPr>
                <w:rStyle w:val="Hyperlink"/>
                <w:noProof/>
              </w:rPr>
              <w:t>Record of Revision</w:t>
            </w:r>
            <w:r w:rsidR="004E0F51">
              <w:rPr>
                <w:noProof/>
                <w:webHidden/>
              </w:rPr>
              <w:tab/>
            </w:r>
            <w:r w:rsidR="004E0F51">
              <w:rPr>
                <w:noProof/>
                <w:webHidden/>
              </w:rPr>
              <w:fldChar w:fldCharType="begin"/>
            </w:r>
            <w:r w:rsidR="004E0F51">
              <w:rPr>
                <w:noProof/>
                <w:webHidden/>
              </w:rPr>
              <w:instrText xml:space="preserve"> PAGEREF _Toc68018429 \h </w:instrText>
            </w:r>
            <w:r w:rsidR="004E0F51">
              <w:rPr>
                <w:noProof/>
                <w:webHidden/>
              </w:rPr>
            </w:r>
            <w:r w:rsidR="004E0F51">
              <w:rPr>
                <w:noProof/>
                <w:webHidden/>
              </w:rPr>
              <w:fldChar w:fldCharType="separate"/>
            </w:r>
            <w:r w:rsidR="004E0F51">
              <w:rPr>
                <w:noProof/>
                <w:webHidden/>
              </w:rPr>
              <w:t>6-1</w:t>
            </w:r>
            <w:r w:rsidR="004E0F51">
              <w:rPr>
                <w:noProof/>
                <w:webHidden/>
              </w:rPr>
              <w:fldChar w:fldCharType="end"/>
            </w:r>
          </w:hyperlink>
        </w:p>
        <w:p w14:paraId="69F76424" w14:textId="7445E16C" w:rsidR="004E0F51" w:rsidRDefault="00645B8F">
          <w:pPr>
            <w:pStyle w:val="TOC1"/>
            <w:rPr>
              <w:rFonts w:asciiTheme="minorHAnsi" w:eastAsiaTheme="minorEastAsia" w:hAnsiTheme="minorHAnsi"/>
              <w:noProof/>
              <w:color w:val="auto"/>
              <w:sz w:val="24"/>
              <w:szCs w:val="24"/>
            </w:rPr>
          </w:pPr>
          <w:hyperlink w:anchor="_Toc68018430" w:history="1">
            <w:r w:rsidR="004E0F51" w:rsidRPr="004A0F8C">
              <w:rPr>
                <w:rStyle w:val="Hyperlink"/>
                <w:noProof/>
              </w:rPr>
              <w:t>7</w:t>
            </w:r>
            <w:r w:rsidR="004E0F51">
              <w:rPr>
                <w:rFonts w:asciiTheme="minorHAnsi" w:eastAsiaTheme="minorEastAsia" w:hAnsiTheme="minorHAnsi"/>
                <w:noProof/>
                <w:color w:val="auto"/>
                <w:sz w:val="24"/>
                <w:szCs w:val="24"/>
              </w:rPr>
              <w:tab/>
            </w:r>
            <w:r w:rsidR="004E0F51" w:rsidRPr="004A0F8C">
              <w:rPr>
                <w:rStyle w:val="Hyperlink"/>
                <w:noProof/>
              </w:rPr>
              <w:t>General Inspection Procedures</w:t>
            </w:r>
            <w:r w:rsidR="004E0F51">
              <w:rPr>
                <w:noProof/>
                <w:webHidden/>
              </w:rPr>
              <w:tab/>
            </w:r>
            <w:r w:rsidR="004E0F51">
              <w:rPr>
                <w:noProof/>
                <w:webHidden/>
              </w:rPr>
              <w:fldChar w:fldCharType="begin"/>
            </w:r>
            <w:r w:rsidR="004E0F51">
              <w:rPr>
                <w:noProof/>
                <w:webHidden/>
              </w:rPr>
              <w:instrText xml:space="preserve"> PAGEREF _Toc68018430 \h </w:instrText>
            </w:r>
            <w:r w:rsidR="004E0F51">
              <w:rPr>
                <w:noProof/>
                <w:webHidden/>
              </w:rPr>
            </w:r>
            <w:r w:rsidR="004E0F51">
              <w:rPr>
                <w:noProof/>
                <w:webHidden/>
              </w:rPr>
              <w:fldChar w:fldCharType="separate"/>
            </w:r>
            <w:r w:rsidR="004E0F51">
              <w:rPr>
                <w:noProof/>
                <w:webHidden/>
              </w:rPr>
              <w:t>7-1</w:t>
            </w:r>
            <w:r w:rsidR="004E0F51">
              <w:rPr>
                <w:noProof/>
                <w:webHidden/>
              </w:rPr>
              <w:fldChar w:fldCharType="end"/>
            </w:r>
          </w:hyperlink>
        </w:p>
        <w:p w14:paraId="52C9A9C5" w14:textId="3F9D60BE" w:rsidR="004E0F51" w:rsidRDefault="00645B8F">
          <w:pPr>
            <w:pStyle w:val="TOC2"/>
            <w:tabs>
              <w:tab w:val="left" w:pos="960"/>
              <w:tab w:val="right" w:leader="dot" w:pos="9350"/>
            </w:tabs>
            <w:rPr>
              <w:rFonts w:asciiTheme="minorHAnsi" w:eastAsiaTheme="minorEastAsia" w:hAnsiTheme="minorHAnsi"/>
              <w:noProof/>
              <w:color w:val="auto"/>
              <w:sz w:val="24"/>
              <w:szCs w:val="24"/>
            </w:rPr>
          </w:pPr>
          <w:hyperlink w:anchor="_Toc68018431" w:history="1">
            <w:r w:rsidR="004E0F51" w:rsidRPr="004A0F8C">
              <w:rPr>
                <w:rStyle w:val="Hyperlink"/>
                <w:noProof/>
              </w:rPr>
              <w:t>7.1</w:t>
            </w:r>
            <w:r w:rsidR="004E0F51">
              <w:rPr>
                <w:rFonts w:asciiTheme="minorHAnsi" w:eastAsiaTheme="minorEastAsia" w:hAnsiTheme="minorHAnsi"/>
                <w:noProof/>
                <w:color w:val="auto"/>
                <w:sz w:val="24"/>
                <w:szCs w:val="24"/>
              </w:rPr>
              <w:tab/>
            </w:r>
            <w:r w:rsidR="004E0F51" w:rsidRPr="004A0F8C">
              <w:rPr>
                <w:rStyle w:val="Hyperlink"/>
                <w:noProof/>
              </w:rPr>
              <w:t>Inspection Stamps</w:t>
            </w:r>
            <w:r w:rsidR="004E0F51">
              <w:rPr>
                <w:noProof/>
                <w:webHidden/>
              </w:rPr>
              <w:tab/>
            </w:r>
            <w:r w:rsidR="004E0F51">
              <w:rPr>
                <w:noProof/>
                <w:webHidden/>
              </w:rPr>
              <w:fldChar w:fldCharType="begin"/>
            </w:r>
            <w:r w:rsidR="004E0F51">
              <w:rPr>
                <w:noProof/>
                <w:webHidden/>
              </w:rPr>
              <w:instrText xml:space="preserve"> PAGEREF _Toc68018431 \h </w:instrText>
            </w:r>
            <w:r w:rsidR="004E0F51">
              <w:rPr>
                <w:noProof/>
                <w:webHidden/>
              </w:rPr>
            </w:r>
            <w:r w:rsidR="004E0F51">
              <w:rPr>
                <w:noProof/>
                <w:webHidden/>
              </w:rPr>
              <w:fldChar w:fldCharType="separate"/>
            </w:r>
            <w:r w:rsidR="004E0F51">
              <w:rPr>
                <w:noProof/>
                <w:webHidden/>
              </w:rPr>
              <w:t>7-1</w:t>
            </w:r>
            <w:r w:rsidR="004E0F51">
              <w:rPr>
                <w:noProof/>
                <w:webHidden/>
              </w:rPr>
              <w:fldChar w:fldCharType="end"/>
            </w:r>
          </w:hyperlink>
        </w:p>
        <w:p w14:paraId="1D82CB9A" w14:textId="69BFCB98" w:rsidR="004E0F51" w:rsidRDefault="00645B8F">
          <w:pPr>
            <w:pStyle w:val="TOC1"/>
            <w:rPr>
              <w:rFonts w:asciiTheme="minorHAnsi" w:eastAsiaTheme="minorEastAsia" w:hAnsiTheme="minorHAnsi"/>
              <w:noProof/>
              <w:color w:val="auto"/>
              <w:sz w:val="24"/>
              <w:szCs w:val="24"/>
            </w:rPr>
          </w:pPr>
          <w:hyperlink w:anchor="_Toc68018432" w:history="1">
            <w:r w:rsidR="004E0F51" w:rsidRPr="004A0F8C">
              <w:rPr>
                <w:rStyle w:val="Hyperlink"/>
                <w:noProof/>
              </w:rPr>
              <w:t>8</w:t>
            </w:r>
            <w:r w:rsidR="004E0F51">
              <w:rPr>
                <w:rFonts w:asciiTheme="minorHAnsi" w:eastAsiaTheme="minorEastAsia" w:hAnsiTheme="minorHAnsi"/>
                <w:noProof/>
                <w:color w:val="auto"/>
                <w:sz w:val="24"/>
                <w:szCs w:val="24"/>
              </w:rPr>
              <w:tab/>
            </w:r>
            <w:r w:rsidR="004E0F51" w:rsidRPr="004A0F8C">
              <w:rPr>
                <w:rStyle w:val="Hyperlink"/>
                <w:noProof/>
              </w:rPr>
              <w:t>Incoming Parts and Materials Inspection</w:t>
            </w:r>
            <w:r w:rsidR="004E0F51">
              <w:rPr>
                <w:noProof/>
                <w:webHidden/>
              </w:rPr>
              <w:tab/>
            </w:r>
            <w:r w:rsidR="004E0F51">
              <w:rPr>
                <w:noProof/>
                <w:webHidden/>
              </w:rPr>
              <w:fldChar w:fldCharType="begin"/>
            </w:r>
            <w:r w:rsidR="004E0F51">
              <w:rPr>
                <w:noProof/>
                <w:webHidden/>
              </w:rPr>
              <w:instrText xml:space="preserve"> PAGEREF _Toc68018432 \h </w:instrText>
            </w:r>
            <w:r w:rsidR="004E0F51">
              <w:rPr>
                <w:noProof/>
                <w:webHidden/>
              </w:rPr>
            </w:r>
            <w:r w:rsidR="004E0F51">
              <w:rPr>
                <w:noProof/>
                <w:webHidden/>
              </w:rPr>
              <w:fldChar w:fldCharType="separate"/>
            </w:r>
            <w:r w:rsidR="004E0F51">
              <w:rPr>
                <w:noProof/>
                <w:webHidden/>
              </w:rPr>
              <w:t>8-1</w:t>
            </w:r>
            <w:r w:rsidR="004E0F51">
              <w:rPr>
                <w:noProof/>
                <w:webHidden/>
              </w:rPr>
              <w:fldChar w:fldCharType="end"/>
            </w:r>
          </w:hyperlink>
        </w:p>
        <w:p w14:paraId="3DC98F0A" w14:textId="18D80B5F" w:rsidR="004E0F51" w:rsidRDefault="00645B8F">
          <w:pPr>
            <w:pStyle w:val="TOC1"/>
            <w:rPr>
              <w:rFonts w:asciiTheme="minorHAnsi" w:eastAsiaTheme="minorEastAsia" w:hAnsiTheme="minorHAnsi"/>
              <w:noProof/>
              <w:color w:val="auto"/>
              <w:sz w:val="24"/>
              <w:szCs w:val="24"/>
            </w:rPr>
          </w:pPr>
          <w:hyperlink w:anchor="_Toc68018433" w:history="1">
            <w:r w:rsidR="004E0F51" w:rsidRPr="004A0F8C">
              <w:rPr>
                <w:rStyle w:val="Hyperlink"/>
                <w:noProof/>
              </w:rPr>
              <w:t>9</w:t>
            </w:r>
            <w:r w:rsidR="004E0F51">
              <w:rPr>
                <w:rFonts w:asciiTheme="minorHAnsi" w:eastAsiaTheme="minorEastAsia" w:hAnsiTheme="minorHAnsi"/>
                <w:noProof/>
                <w:color w:val="auto"/>
                <w:sz w:val="24"/>
                <w:szCs w:val="24"/>
              </w:rPr>
              <w:tab/>
            </w:r>
            <w:r w:rsidR="004E0F51" w:rsidRPr="004A0F8C">
              <w:rPr>
                <w:rStyle w:val="Hyperlink"/>
                <w:noProof/>
              </w:rPr>
              <w:t>Stock Control, Segregation and Identification</w:t>
            </w:r>
            <w:r w:rsidR="004E0F51">
              <w:rPr>
                <w:noProof/>
                <w:webHidden/>
              </w:rPr>
              <w:tab/>
            </w:r>
            <w:r w:rsidR="004E0F51">
              <w:rPr>
                <w:noProof/>
                <w:webHidden/>
              </w:rPr>
              <w:fldChar w:fldCharType="begin"/>
            </w:r>
            <w:r w:rsidR="004E0F51">
              <w:rPr>
                <w:noProof/>
                <w:webHidden/>
              </w:rPr>
              <w:instrText xml:space="preserve"> PAGEREF _Toc68018433 \h </w:instrText>
            </w:r>
            <w:r w:rsidR="004E0F51">
              <w:rPr>
                <w:noProof/>
                <w:webHidden/>
              </w:rPr>
            </w:r>
            <w:r w:rsidR="004E0F51">
              <w:rPr>
                <w:noProof/>
                <w:webHidden/>
              </w:rPr>
              <w:fldChar w:fldCharType="separate"/>
            </w:r>
            <w:r w:rsidR="004E0F51">
              <w:rPr>
                <w:noProof/>
                <w:webHidden/>
              </w:rPr>
              <w:t>9-1</w:t>
            </w:r>
            <w:r w:rsidR="004E0F51">
              <w:rPr>
                <w:noProof/>
                <w:webHidden/>
              </w:rPr>
              <w:fldChar w:fldCharType="end"/>
            </w:r>
          </w:hyperlink>
        </w:p>
        <w:p w14:paraId="78814008" w14:textId="5C34B024" w:rsidR="004E0F51" w:rsidRDefault="00645B8F">
          <w:pPr>
            <w:pStyle w:val="TOC1"/>
            <w:rPr>
              <w:rFonts w:asciiTheme="minorHAnsi" w:eastAsiaTheme="minorEastAsia" w:hAnsiTheme="minorHAnsi"/>
              <w:noProof/>
              <w:color w:val="auto"/>
              <w:sz w:val="24"/>
              <w:szCs w:val="24"/>
            </w:rPr>
          </w:pPr>
          <w:hyperlink w:anchor="_Toc68018434" w:history="1">
            <w:r w:rsidR="004E0F51" w:rsidRPr="004A0F8C">
              <w:rPr>
                <w:rStyle w:val="Hyperlink"/>
                <w:noProof/>
              </w:rPr>
              <w:t>10</w:t>
            </w:r>
            <w:r w:rsidR="004E0F51">
              <w:rPr>
                <w:rFonts w:asciiTheme="minorHAnsi" w:eastAsiaTheme="minorEastAsia" w:hAnsiTheme="minorHAnsi"/>
                <w:noProof/>
                <w:color w:val="auto"/>
                <w:sz w:val="24"/>
                <w:szCs w:val="24"/>
              </w:rPr>
              <w:tab/>
            </w:r>
            <w:r w:rsidR="004E0F51" w:rsidRPr="004A0F8C">
              <w:rPr>
                <w:rStyle w:val="Hyperlink"/>
                <w:noProof/>
              </w:rPr>
              <w:t>Shelf Life Program</w:t>
            </w:r>
            <w:r w:rsidR="004E0F51">
              <w:rPr>
                <w:noProof/>
                <w:webHidden/>
              </w:rPr>
              <w:tab/>
            </w:r>
            <w:r w:rsidR="004E0F51">
              <w:rPr>
                <w:noProof/>
                <w:webHidden/>
              </w:rPr>
              <w:fldChar w:fldCharType="begin"/>
            </w:r>
            <w:r w:rsidR="004E0F51">
              <w:rPr>
                <w:noProof/>
                <w:webHidden/>
              </w:rPr>
              <w:instrText xml:space="preserve"> PAGEREF _Toc68018434 \h </w:instrText>
            </w:r>
            <w:r w:rsidR="004E0F51">
              <w:rPr>
                <w:noProof/>
                <w:webHidden/>
              </w:rPr>
            </w:r>
            <w:r w:rsidR="004E0F51">
              <w:rPr>
                <w:noProof/>
                <w:webHidden/>
              </w:rPr>
              <w:fldChar w:fldCharType="separate"/>
            </w:r>
            <w:r w:rsidR="004E0F51">
              <w:rPr>
                <w:noProof/>
                <w:webHidden/>
              </w:rPr>
              <w:t>10-1</w:t>
            </w:r>
            <w:r w:rsidR="004E0F51">
              <w:rPr>
                <w:noProof/>
                <w:webHidden/>
              </w:rPr>
              <w:fldChar w:fldCharType="end"/>
            </w:r>
          </w:hyperlink>
        </w:p>
        <w:p w14:paraId="1182651A" w14:textId="4769AC91" w:rsidR="004E0F51" w:rsidRDefault="00645B8F">
          <w:pPr>
            <w:pStyle w:val="TOC1"/>
            <w:rPr>
              <w:rFonts w:asciiTheme="minorHAnsi" w:eastAsiaTheme="minorEastAsia" w:hAnsiTheme="minorHAnsi"/>
              <w:noProof/>
              <w:color w:val="auto"/>
              <w:sz w:val="24"/>
              <w:szCs w:val="24"/>
            </w:rPr>
          </w:pPr>
          <w:hyperlink w:anchor="_Toc68018435" w:history="1">
            <w:r w:rsidR="004E0F51" w:rsidRPr="004A0F8C">
              <w:rPr>
                <w:rStyle w:val="Hyperlink"/>
                <w:noProof/>
              </w:rPr>
              <w:t>11</w:t>
            </w:r>
            <w:r w:rsidR="004E0F51">
              <w:rPr>
                <w:rFonts w:asciiTheme="minorHAnsi" w:eastAsiaTheme="minorEastAsia" w:hAnsiTheme="minorHAnsi"/>
                <w:noProof/>
                <w:color w:val="auto"/>
                <w:sz w:val="24"/>
                <w:szCs w:val="24"/>
              </w:rPr>
              <w:tab/>
            </w:r>
            <w:r w:rsidR="004E0F51" w:rsidRPr="004A0F8C">
              <w:rPr>
                <w:rStyle w:val="Hyperlink"/>
                <w:noProof/>
              </w:rPr>
              <w:t>Handling of Units/Appliances</w:t>
            </w:r>
            <w:r w:rsidR="004E0F51">
              <w:rPr>
                <w:noProof/>
                <w:webHidden/>
              </w:rPr>
              <w:tab/>
            </w:r>
            <w:r w:rsidR="004E0F51">
              <w:rPr>
                <w:noProof/>
                <w:webHidden/>
              </w:rPr>
              <w:fldChar w:fldCharType="begin"/>
            </w:r>
            <w:r w:rsidR="004E0F51">
              <w:rPr>
                <w:noProof/>
                <w:webHidden/>
              </w:rPr>
              <w:instrText xml:space="preserve"> PAGEREF _Toc68018435 \h </w:instrText>
            </w:r>
            <w:r w:rsidR="004E0F51">
              <w:rPr>
                <w:noProof/>
                <w:webHidden/>
              </w:rPr>
            </w:r>
            <w:r w:rsidR="004E0F51">
              <w:rPr>
                <w:noProof/>
                <w:webHidden/>
              </w:rPr>
              <w:fldChar w:fldCharType="separate"/>
            </w:r>
            <w:r w:rsidR="004E0F51">
              <w:rPr>
                <w:noProof/>
                <w:webHidden/>
              </w:rPr>
              <w:t>11-1</w:t>
            </w:r>
            <w:r w:rsidR="004E0F51">
              <w:rPr>
                <w:noProof/>
                <w:webHidden/>
              </w:rPr>
              <w:fldChar w:fldCharType="end"/>
            </w:r>
          </w:hyperlink>
        </w:p>
        <w:p w14:paraId="526D4307" w14:textId="4B6D731D" w:rsidR="004E0F51" w:rsidRDefault="00645B8F">
          <w:pPr>
            <w:pStyle w:val="TOC1"/>
            <w:rPr>
              <w:rFonts w:asciiTheme="minorHAnsi" w:eastAsiaTheme="minorEastAsia" w:hAnsiTheme="minorHAnsi"/>
              <w:noProof/>
              <w:color w:val="auto"/>
              <w:sz w:val="24"/>
              <w:szCs w:val="24"/>
            </w:rPr>
          </w:pPr>
          <w:hyperlink w:anchor="_Toc68018436" w:history="1">
            <w:r w:rsidR="004E0F51" w:rsidRPr="004A0F8C">
              <w:rPr>
                <w:rStyle w:val="Hyperlink"/>
                <w:noProof/>
              </w:rPr>
              <w:t>12</w:t>
            </w:r>
            <w:r w:rsidR="004E0F51">
              <w:rPr>
                <w:rFonts w:asciiTheme="minorHAnsi" w:eastAsiaTheme="minorEastAsia" w:hAnsiTheme="minorHAnsi"/>
                <w:noProof/>
                <w:color w:val="auto"/>
                <w:sz w:val="24"/>
                <w:szCs w:val="24"/>
              </w:rPr>
              <w:tab/>
            </w:r>
            <w:r w:rsidR="004E0F51" w:rsidRPr="004A0F8C">
              <w:rPr>
                <w:rStyle w:val="Hyperlink"/>
                <w:noProof/>
              </w:rPr>
              <w:t>Work Process</w:t>
            </w:r>
            <w:r w:rsidR="004E0F51">
              <w:rPr>
                <w:noProof/>
                <w:webHidden/>
              </w:rPr>
              <w:tab/>
            </w:r>
            <w:r w:rsidR="004E0F51">
              <w:rPr>
                <w:noProof/>
                <w:webHidden/>
              </w:rPr>
              <w:fldChar w:fldCharType="begin"/>
            </w:r>
            <w:r w:rsidR="004E0F51">
              <w:rPr>
                <w:noProof/>
                <w:webHidden/>
              </w:rPr>
              <w:instrText xml:space="preserve"> PAGEREF _Toc68018436 \h </w:instrText>
            </w:r>
            <w:r w:rsidR="004E0F51">
              <w:rPr>
                <w:noProof/>
                <w:webHidden/>
              </w:rPr>
            </w:r>
            <w:r w:rsidR="004E0F51">
              <w:rPr>
                <w:noProof/>
                <w:webHidden/>
              </w:rPr>
              <w:fldChar w:fldCharType="separate"/>
            </w:r>
            <w:r w:rsidR="004E0F51">
              <w:rPr>
                <w:noProof/>
                <w:webHidden/>
              </w:rPr>
              <w:t>12-1</w:t>
            </w:r>
            <w:r w:rsidR="004E0F51">
              <w:rPr>
                <w:noProof/>
                <w:webHidden/>
              </w:rPr>
              <w:fldChar w:fldCharType="end"/>
            </w:r>
          </w:hyperlink>
        </w:p>
        <w:p w14:paraId="44B1404E" w14:textId="0E2BF1E0" w:rsidR="004E0F51" w:rsidRDefault="00645B8F">
          <w:pPr>
            <w:pStyle w:val="TOC1"/>
            <w:rPr>
              <w:rFonts w:asciiTheme="minorHAnsi" w:eastAsiaTheme="minorEastAsia" w:hAnsiTheme="minorHAnsi"/>
              <w:noProof/>
              <w:color w:val="auto"/>
              <w:sz w:val="24"/>
              <w:szCs w:val="24"/>
            </w:rPr>
          </w:pPr>
          <w:hyperlink w:anchor="_Toc68018437" w:history="1">
            <w:r w:rsidR="004E0F51" w:rsidRPr="004A0F8C">
              <w:rPr>
                <w:rStyle w:val="Hyperlink"/>
                <w:noProof/>
              </w:rPr>
              <w:t>13</w:t>
            </w:r>
            <w:r w:rsidR="004E0F51">
              <w:rPr>
                <w:rFonts w:asciiTheme="minorHAnsi" w:eastAsiaTheme="minorEastAsia" w:hAnsiTheme="minorHAnsi"/>
                <w:noProof/>
                <w:color w:val="auto"/>
                <w:sz w:val="24"/>
                <w:szCs w:val="24"/>
              </w:rPr>
              <w:tab/>
            </w:r>
            <w:r w:rsidR="004E0F51" w:rsidRPr="004A0F8C">
              <w:rPr>
                <w:rStyle w:val="Hyperlink"/>
                <w:noProof/>
              </w:rPr>
              <w:t>Work Order</w:t>
            </w:r>
            <w:r w:rsidR="004E0F51">
              <w:rPr>
                <w:noProof/>
                <w:webHidden/>
              </w:rPr>
              <w:tab/>
            </w:r>
            <w:r w:rsidR="004E0F51">
              <w:rPr>
                <w:noProof/>
                <w:webHidden/>
              </w:rPr>
              <w:fldChar w:fldCharType="begin"/>
            </w:r>
            <w:r w:rsidR="004E0F51">
              <w:rPr>
                <w:noProof/>
                <w:webHidden/>
              </w:rPr>
              <w:instrText xml:space="preserve"> PAGEREF _Toc68018437 \h </w:instrText>
            </w:r>
            <w:r w:rsidR="004E0F51">
              <w:rPr>
                <w:noProof/>
                <w:webHidden/>
              </w:rPr>
            </w:r>
            <w:r w:rsidR="004E0F51">
              <w:rPr>
                <w:noProof/>
                <w:webHidden/>
              </w:rPr>
              <w:fldChar w:fldCharType="separate"/>
            </w:r>
            <w:r w:rsidR="004E0F51">
              <w:rPr>
                <w:noProof/>
                <w:webHidden/>
              </w:rPr>
              <w:t>13-1</w:t>
            </w:r>
            <w:r w:rsidR="004E0F51">
              <w:rPr>
                <w:noProof/>
                <w:webHidden/>
              </w:rPr>
              <w:fldChar w:fldCharType="end"/>
            </w:r>
          </w:hyperlink>
        </w:p>
        <w:p w14:paraId="5EFCC53A" w14:textId="492E3F3F" w:rsidR="004E0F51" w:rsidRDefault="00645B8F">
          <w:pPr>
            <w:pStyle w:val="TOC1"/>
            <w:rPr>
              <w:rFonts w:asciiTheme="minorHAnsi" w:eastAsiaTheme="minorEastAsia" w:hAnsiTheme="minorHAnsi"/>
              <w:noProof/>
              <w:color w:val="auto"/>
              <w:sz w:val="24"/>
              <w:szCs w:val="24"/>
            </w:rPr>
          </w:pPr>
          <w:hyperlink w:anchor="_Toc68018438" w:history="1">
            <w:r w:rsidR="004E0F51" w:rsidRPr="004A0F8C">
              <w:rPr>
                <w:rStyle w:val="Hyperlink"/>
                <w:noProof/>
              </w:rPr>
              <w:t>14</w:t>
            </w:r>
            <w:r w:rsidR="004E0F51">
              <w:rPr>
                <w:rFonts w:asciiTheme="minorHAnsi" w:eastAsiaTheme="minorEastAsia" w:hAnsiTheme="minorHAnsi"/>
                <w:noProof/>
                <w:color w:val="auto"/>
                <w:sz w:val="24"/>
                <w:szCs w:val="24"/>
              </w:rPr>
              <w:tab/>
            </w:r>
            <w:r w:rsidR="004E0F51" w:rsidRPr="004A0F8C">
              <w:rPr>
                <w:rStyle w:val="Hyperlink"/>
                <w:noProof/>
              </w:rPr>
              <w:t>Inspections</w:t>
            </w:r>
            <w:r w:rsidR="004E0F51">
              <w:rPr>
                <w:noProof/>
                <w:webHidden/>
              </w:rPr>
              <w:tab/>
            </w:r>
            <w:r w:rsidR="004E0F51">
              <w:rPr>
                <w:noProof/>
                <w:webHidden/>
              </w:rPr>
              <w:fldChar w:fldCharType="begin"/>
            </w:r>
            <w:r w:rsidR="004E0F51">
              <w:rPr>
                <w:noProof/>
                <w:webHidden/>
              </w:rPr>
              <w:instrText xml:space="preserve"> PAGEREF _Toc68018438 \h </w:instrText>
            </w:r>
            <w:r w:rsidR="004E0F51">
              <w:rPr>
                <w:noProof/>
                <w:webHidden/>
              </w:rPr>
            </w:r>
            <w:r w:rsidR="004E0F51">
              <w:rPr>
                <w:noProof/>
                <w:webHidden/>
              </w:rPr>
              <w:fldChar w:fldCharType="separate"/>
            </w:r>
            <w:r w:rsidR="004E0F51">
              <w:rPr>
                <w:noProof/>
                <w:webHidden/>
              </w:rPr>
              <w:t>14-1</w:t>
            </w:r>
            <w:r w:rsidR="004E0F51">
              <w:rPr>
                <w:noProof/>
                <w:webHidden/>
              </w:rPr>
              <w:fldChar w:fldCharType="end"/>
            </w:r>
          </w:hyperlink>
        </w:p>
        <w:p w14:paraId="22273A8F" w14:textId="7EF0A67D" w:rsidR="004E0F51" w:rsidRDefault="00645B8F">
          <w:pPr>
            <w:pStyle w:val="TOC2"/>
            <w:tabs>
              <w:tab w:val="left" w:pos="960"/>
              <w:tab w:val="right" w:leader="dot" w:pos="9350"/>
            </w:tabs>
            <w:rPr>
              <w:rFonts w:asciiTheme="minorHAnsi" w:eastAsiaTheme="minorEastAsia" w:hAnsiTheme="minorHAnsi"/>
              <w:noProof/>
              <w:color w:val="auto"/>
              <w:sz w:val="24"/>
              <w:szCs w:val="24"/>
            </w:rPr>
          </w:pPr>
          <w:hyperlink w:anchor="_Toc68018439" w:history="1">
            <w:r w:rsidR="004E0F51" w:rsidRPr="004A0F8C">
              <w:rPr>
                <w:rStyle w:val="Hyperlink"/>
                <w:noProof/>
              </w:rPr>
              <w:t>14.1</w:t>
            </w:r>
            <w:r w:rsidR="004E0F51">
              <w:rPr>
                <w:rFonts w:asciiTheme="minorHAnsi" w:eastAsiaTheme="minorEastAsia" w:hAnsiTheme="minorHAnsi"/>
                <w:noProof/>
                <w:color w:val="auto"/>
                <w:sz w:val="24"/>
                <w:szCs w:val="24"/>
              </w:rPr>
              <w:tab/>
            </w:r>
            <w:r w:rsidR="004E0F51" w:rsidRPr="004A0F8C">
              <w:rPr>
                <w:rStyle w:val="Hyperlink"/>
                <w:noProof/>
              </w:rPr>
              <w:t>Preliminary Inspection</w:t>
            </w:r>
            <w:r w:rsidR="004E0F51">
              <w:rPr>
                <w:noProof/>
                <w:webHidden/>
              </w:rPr>
              <w:tab/>
            </w:r>
            <w:r w:rsidR="004E0F51">
              <w:rPr>
                <w:noProof/>
                <w:webHidden/>
              </w:rPr>
              <w:fldChar w:fldCharType="begin"/>
            </w:r>
            <w:r w:rsidR="004E0F51">
              <w:rPr>
                <w:noProof/>
                <w:webHidden/>
              </w:rPr>
              <w:instrText xml:space="preserve"> PAGEREF _Toc68018439 \h </w:instrText>
            </w:r>
            <w:r w:rsidR="004E0F51">
              <w:rPr>
                <w:noProof/>
                <w:webHidden/>
              </w:rPr>
            </w:r>
            <w:r w:rsidR="004E0F51">
              <w:rPr>
                <w:noProof/>
                <w:webHidden/>
              </w:rPr>
              <w:fldChar w:fldCharType="separate"/>
            </w:r>
            <w:r w:rsidR="004E0F51">
              <w:rPr>
                <w:noProof/>
                <w:webHidden/>
              </w:rPr>
              <w:t>14-1</w:t>
            </w:r>
            <w:r w:rsidR="004E0F51">
              <w:rPr>
                <w:noProof/>
                <w:webHidden/>
              </w:rPr>
              <w:fldChar w:fldCharType="end"/>
            </w:r>
          </w:hyperlink>
        </w:p>
        <w:p w14:paraId="55FE366C" w14:textId="64D2BE24" w:rsidR="004E0F51" w:rsidRDefault="00645B8F">
          <w:pPr>
            <w:pStyle w:val="TOC2"/>
            <w:tabs>
              <w:tab w:val="left" w:pos="960"/>
              <w:tab w:val="right" w:leader="dot" w:pos="9350"/>
            </w:tabs>
            <w:rPr>
              <w:rFonts w:asciiTheme="minorHAnsi" w:eastAsiaTheme="minorEastAsia" w:hAnsiTheme="minorHAnsi"/>
              <w:noProof/>
              <w:color w:val="auto"/>
              <w:sz w:val="24"/>
              <w:szCs w:val="24"/>
            </w:rPr>
          </w:pPr>
          <w:hyperlink w:anchor="_Toc68018440" w:history="1">
            <w:r w:rsidR="004E0F51" w:rsidRPr="004A0F8C">
              <w:rPr>
                <w:rStyle w:val="Hyperlink"/>
                <w:noProof/>
              </w:rPr>
              <w:t>14.2</w:t>
            </w:r>
            <w:r w:rsidR="004E0F51">
              <w:rPr>
                <w:rFonts w:asciiTheme="minorHAnsi" w:eastAsiaTheme="minorEastAsia" w:hAnsiTheme="minorHAnsi"/>
                <w:noProof/>
                <w:color w:val="auto"/>
                <w:sz w:val="24"/>
                <w:szCs w:val="24"/>
              </w:rPr>
              <w:tab/>
            </w:r>
            <w:r w:rsidR="004E0F51" w:rsidRPr="004A0F8C">
              <w:rPr>
                <w:rStyle w:val="Hyperlink"/>
                <w:noProof/>
              </w:rPr>
              <w:t>In Progress Inspection</w:t>
            </w:r>
            <w:r w:rsidR="004E0F51">
              <w:rPr>
                <w:noProof/>
                <w:webHidden/>
              </w:rPr>
              <w:tab/>
            </w:r>
            <w:r w:rsidR="004E0F51">
              <w:rPr>
                <w:noProof/>
                <w:webHidden/>
              </w:rPr>
              <w:fldChar w:fldCharType="begin"/>
            </w:r>
            <w:r w:rsidR="004E0F51">
              <w:rPr>
                <w:noProof/>
                <w:webHidden/>
              </w:rPr>
              <w:instrText xml:space="preserve"> PAGEREF _Toc68018440 \h </w:instrText>
            </w:r>
            <w:r w:rsidR="004E0F51">
              <w:rPr>
                <w:noProof/>
                <w:webHidden/>
              </w:rPr>
            </w:r>
            <w:r w:rsidR="004E0F51">
              <w:rPr>
                <w:noProof/>
                <w:webHidden/>
              </w:rPr>
              <w:fldChar w:fldCharType="separate"/>
            </w:r>
            <w:r w:rsidR="004E0F51">
              <w:rPr>
                <w:noProof/>
                <w:webHidden/>
              </w:rPr>
              <w:t>14-1</w:t>
            </w:r>
            <w:r w:rsidR="004E0F51">
              <w:rPr>
                <w:noProof/>
                <w:webHidden/>
              </w:rPr>
              <w:fldChar w:fldCharType="end"/>
            </w:r>
          </w:hyperlink>
        </w:p>
        <w:p w14:paraId="147AA919" w14:textId="488117D2" w:rsidR="004E0F51" w:rsidRDefault="00645B8F">
          <w:pPr>
            <w:pStyle w:val="TOC2"/>
            <w:tabs>
              <w:tab w:val="left" w:pos="960"/>
              <w:tab w:val="right" w:leader="dot" w:pos="9350"/>
            </w:tabs>
            <w:rPr>
              <w:rFonts w:asciiTheme="minorHAnsi" w:eastAsiaTheme="minorEastAsia" w:hAnsiTheme="minorHAnsi"/>
              <w:noProof/>
              <w:color w:val="auto"/>
              <w:sz w:val="24"/>
              <w:szCs w:val="24"/>
            </w:rPr>
          </w:pPr>
          <w:hyperlink w:anchor="_Toc68018441" w:history="1">
            <w:r w:rsidR="004E0F51" w:rsidRPr="004A0F8C">
              <w:rPr>
                <w:rStyle w:val="Hyperlink"/>
                <w:noProof/>
              </w:rPr>
              <w:t>14.3</w:t>
            </w:r>
            <w:r w:rsidR="004E0F51">
              <w:rPr>
                <w:rFonts w:asciiTheme="minorHAnsi" w:eastAsiaTheme="minorEastAsia" w:hAnsiTheme="minorHAnsi"/>
                <w:noProof/>
                <w:color w:val="auto"/>
                <w:sz w:val="24"/>
                <w:szCs w:val="24"/>
              </w:rPr>
              <w:tab/>
            </w:r>
            <w:r w:rsidR="004E0F51" w:rsidRPr="004A0F8C">
              <w:rPr>
                <w:rStyle w:val="Hyperlink"/>
                <w:noProof/>
              </w:rPr>
              <w:t>Hidden Damage Inspection</w:t>
            </w:r>
            <w:r w:rsidR="004E0F51">
              <w:rPr>
                <w:noProof/>
                <w:webHidden/>
              </w:rPr>
              <w:tab/>
            </w:r>
            <w:r w:rsidR="004E0F51">
              <w:rPr>
                <w:noProof/>
                <w:webHidden/>
              </w:rPr>
              <w:fldChar w:fldCharType="begin"/>
            </w:r>
            <w:r w:rsidR="004E0F51">
              <w:rPr>
                <w:noProof/>
                <w:webHidden/>
              </w:rPr>
              <w:instrText xml:space="preserve"> PAGEREF _Toc68018441 \h </w:instrText>
            </w:r>
            <w:r w:rsidR="004E0F51">
              <w:rPr>
                <w:noProof/>
                <w:webHidden/>
              </w:rPr>
            </w:r>
            <w:r w:rsidR="004E0F51">
              <w:rPr>
                <w:noProof/>
                <w:webHidden/>
              </w:rPr>
              <w:fldChar w:fldCharType="separate"/>
            </w:r>
            <w:r w:rsidR="004E0F51">
              <w:rPr>
                <w:noProof/>
                <w:webHidden/>
              </w:rPr>
              <w:t>14-1</w:t>
            </w:r>
            <w:r w:rsidR="004E0F51">
              <w:rPr>
                <w:noProof/>
                <w:webHidden/>
              </w:rPr>
              <w:fldChar w:fldCharType="end"/>
            </w:r>
          </w:hyperlink>
        </w:p>
        <w:p w14:paraId="40B5F215" w14:textId="4D400F4F" w:rsidR="004E0F51" w:rsidRDefault="00645B8F">
          <w:pPr>
            <w:pStyle w:val="TOC2"/>
            <w:tabs>
              <w:tab w:val="left" w:pos="960"/>
              <w:tab w:val="right" w:leader="dot" w:pos="9350"/>
            </w:tabs>
            <w:rPr>
              <w:rFonts w:asciiTheme="minorHAnsi" w:eastAsiaTheme="minorEastAsia" w:hAnsiTheme="minorHAnsi"/>
              <w:noProof/>
              <w:color w:val="auto"/>
              <w:sz w:val="24"/>
              <w:szCs w:val="24"/>
            </w:rPr>
          </w:pPr>
          <w:hyperlink w:anchor="_Toc68018442" w:history="1">
            <w:r w:rsidR="004E0F51" w:rsidRPr="004A0F8C">
              <w:rPr>
                <w:rStyle w:val="Hyperlink"/>
                <w:noProof/>
              </w:rPr>
              <w:t>14.4</w:t>
            </w:r>
            <w:r w:rsidR="004E0F51">
              <w:rPr>
                <w:rFonts w:asciiTheme="minorHAnsi" w:eastAsiaTheme="minorEastAsia" w:hAnsiTheme="minorHAnsi"/>
                <w:noProof/>
                <w:color w:val="auto"/>
                <w:sz w:val="24"/>
                <w:szCs w:val="24"/>
              </w:rPr>
              <w:tab/>
            </w:r>
            <w:r w:rsidR="004E0F51" w:rsidRPr="004A0F8C">
              <w:rPr>
                <w:rStyle w:val="Hyperlink"/>
                <w:noProof/>
              </w:rPr>
              <w:t>Inspection Continuity</w:t>
            </w:r>
            <w:r w:rsidR="004E0F51">
              <w:rPr>
                <w:noProof/>
                <w:webHidden/>
              </w:rPr>
              <w:tab/>
            </w:r>
            <w:r w:rsidR="004E0F51">
              <w:rPr>
                <w:noProof/>
                <w:webHidden/>
              </w:rPr>
              <w:fldChar w:fldCharType="begin"/>
            </w:r>
            <w:r w:rsidR="004E0F51">
              <w:rPr>
                <w:noProof/>
                <w:webHidden/>
              </w:rPr>
              <w:instrText xml:space="preserve"> PAGEREF _Toc68018442 \h </w:instrText>
            </w:r>
            <w:r w:rsidR="004E0F51">
              <w:rPr>
                <w:noProof/>
                <w:webHidden/>
              </w:rPr>
            </w:r>
            <w:r w:rsidR="004E0F51">
              <w:rPr>
                <w:noProof/>
                <w:webHidden/>
              </w:rPr>
              <w:fldChar w:fldCharType="separate"/>
            </w:r>
            <w:r w:rsidR="004E0F51">
              <w:rPr>
                <w:noProof/>
                <w:webHidden/>
              </w:rPr>
              <w:t>14-2</w:t>
            </w:r>
            <w:r w:rsidR="004E0F51">
              <w:rPr>
                <w:noProof/>
                <w:webHidden/>
              </w:rPr>
              <w:fldChar w:fldCharType="end"/>
            </w:r>
          </w:hyperlink>
        </w:p>
        <w:p w14:paraId="1F14ECD8" w14:textId="2944F507" w:rsidR="004E0F51" w:rsidRDefault="00645B8F">
          <w:pPr>
            <w:pStyle w:val="TOC2"/>
            <w:tabs>
              <w:tab w:val="left" w:pos="960"/>
              <w:tab w:val="right" w:leader="dot" w:pos="9350"/>
            </w:tabs>
            <w:rPr>
              <w:rFonts w:asciiTheme="minorHAnsi" w:eastAsiaTheme="minorEastAsia" w:hAnsiTheme="minorHAnsi"/>
              <w:noProof/>
              <w:color w:val="auto"/>
              <w:sz w:val="24"/>
              <w:szCs w:val="24"/>
            </w:rPr>
          </w:pPr>
          <w:hyperlink w:anchor="_Toc68018443" w:history="1">
            <w:r w:rsidR="004E0F51" w:rsidRPr="004A0F8C">
              <w:rPr>
                <w:rStyle w:val="Hyperlink"/>
                <w:noProof/>
              </w:rPr>
              <w:t>14.5</w:t>
            </w:r>
            <w:r w:rsidR="004E0F51">
              <w:rPr>
                <w:rFonts w:asciiTheme="minorHAnsi" w:eastAsiaTheme="minorEastAsia" w:hAnsiTheme="minorHAnsi"/>
                <w:noProof/>
                <w:color w:val="auto"/>
                <w:sz w:val="24"/>
                <w:szCs w:val="24"/>
              </w:rPr>
              <w:tab/>
            </w:r>
            <w:r w:rsidR="004E0F51" w:rsidRPr="004A0F8C">
              <w:rPr>
                <w:rStyle w:val="Hyperlink"/>
                <w:noProof/>
              </w:rPr>
              <w:t>Final Inspection and Approval for Return to Service</w:t>
            </w:r>
            <w:r w:rsidR="004E0F51">
              <w:rPr>
                <w:noProof/>
                <w:webHidden/>
              </w:rPr>
              <w:tab/>
            </w:r>
            <w:r w:rsidR="004E0F51">
              <w:rPr>
                <w:noProof/>
                <w:webHidden/>
              </w:rPr>
              <w:fldChar w:fldCharType="begin"/>
            </w:r>
            <w:r w:rsidR="004E0F51">
              <w:rPr>
                <w:noProof/>
                <w:webHidden/>
              </w:rPr>
              <w:instrText xml:space="preserve"> PAGEREF _Toc68018443 \h </w:instrText>
            </w:r>
            <w:r w:rsidR="004E0F51">
              <w:rPr>
                <w:noProof/>
                <w:webHidden/>
              </w:rPr>
            </w:r>
            <w:r w:rsidR="004E0F51">
              <w:rPr>
                <w:noProof/>
                <w:webHidden/>
              </w:rPr>
              <w:fldChar w:fldCharType="separate"/>
            </w:r>
            <w:r w:rsidR="004E0F51">
              <w:rPr>
                <w:noProof/>
                <w:webHidden/>
              </w:rPr>
              <w:t>14-2</w:t>
            </w:r>
            <w:r w:rsidR="004E0F51">
              <w:rPr>
                <w:noProof/>
                <w:webHidden/>
              </w:rPr>
              <w:fldChar w:fldCharType="end"/>
            </w:r>
          </w:hyperlink>
        </w:p>
        <w:p w14:paraId="00CECC73" w14:textId="070459AF" w:rsidR="004E0F51" w:rsidRDefault="00645B8F">
          <w:pPr>
            <w:pStyle w:val="TOC1"/>
            <w:rPr>
              <w:rFonts w:asciiTheme="minorHAnsi" w:eastAsiaTheme="minorEastAsia" w:hAnsiTheme="minorHAnsi"/>
              <w:noProof/>
              <w:color w:val="auto"/>
              <w:sz w:val="24"/>
              <w:szCs w:val="24"/>
            </w:rPr>
          </w:pPr>
          <w:hyperlink w:anchor="_Toc68018444" w:history="1">
            <w:r w:rsidR="004E0F51" w:rsidRPr="004A0F8C">
              <w:rPr>
                <w:rStyle w:val="Hyperlink"/>
                <w:noProof/>
              </w:rPr>
              <w:t>15</w:t>
            </w:r>
            <w:r w:rsidR="004E0F51">
              <w:rPr>
                <w:rFonts w:asciiTheme="minorHAnsi" w:eastAsiaTheme="minorEastAsia" w:hAnsiTheme="minorHAnsi"/>
                <w:noProof/>
                <w:color w:val="auto"/>
                <w:sz w:val="24"/>
                <w:szCs w:val="24"/>
              </w:rPr>
              <w:tab/>
            </w:r>
            <w:r w:rsidR="004E0F51" w:rsidRPr="004A0F8C">
              <w:rPr>
                <w:rStyle w:val="Hyperlink"/>
                <w:noProof/>
              </w:rPr>
              <w:t>Parts</w:t>
            </w:r>
            <w:r w:rsidR="004E0F51">
              <w:rPr>
                <w:noProof/>
                <w:webHidden/>
              </w:rPr>
              <w:tab/>
            </w:r>
            <w:r w:rsidR="004E0F51">
              <w:rPr>
                <w:noProof/>
                <w:webHidden/>
              </w:rPr>
              <w:fldChar w:fldCharType="begin"/>
            </w:r>
            <w:r w:rsidR="004E0F51">
              <w:rPr>
                <w:noProof/>
                <w:webHidden/>
              </w:rPr>
              <w:instrText xml:space="preserve"> PAGEREF _Toc68018444 \h </w:instrText>
            </w:r>
            <w:r w:rsidR="004E0F51">
              <w:rPr>
                <w:noProof/>
                <w:webHidden/>
              </w:rPr>
            </w:r>
            <w:r w:rsidR="004E0F51">
              <w:rPr>
                <w:noProof/>
                <w:webHidden/>
              </w:rPr>
              <w:fldChar w:fldCharType="separate"/>
            </w:r>
            <w:r w:rsidR="004E0F51">
              <w:rPr>
                <w:noProof/>
                <w:webHidden/>
              </w:rPr>
              <w:t>15-1</w:t>
            </w:r>
            <w:r w:rsidR="004E0F51">
              <w:rPr>
                <w:noProof/>
                <w:webHidden/>
              </w:rPr>
              <w:fldChar w:fldCharType="end"/>
            </w:r>
          </w:hyperlink>
        </w:p>
        <w:p w14:paraId="1886112D" w14:textId="7C10C88F" w:rsidR="004E0F51" w:rsidRDefault="00645B8F">
          <w:pPr>
            <w:pStyle w:val="TOC2"/>
            <w:tabs>
              <w:tab w:val="left" w:pos="960"/>
              <w:tab w:val="right" w:leader="dot" w:pos="9350"/>
            </w:tabs>
            <w:rPr>
              <w:rFonts w:asciiTheme="minorHAnsi" w:eastAsiaTheme="minorEastAsia" w:hAnsiTheme="minorHAnsi"/>
              <w:noProof/>
              <w:color w:val="auto"/>
              <w:sz w:val="24"/>
              <w:szCs w:val="24"/>
            </w:rPr>
          </w:pPr>
          <w:hyperlink w:anchor="_Toc68018445" w:history="1">
            <w:r w:rsidR="004E0F51" w:rsidRPr="004A0F8C">
              <w:rPr>
                <w:rStyle w:val="Hyperlink"/>
                <w:noProof/>
              </w:rPr>
              <w:t>15.1</w:t>
            </w:r>
            <w:r w:rsidR="004E0F51">
              <w:rPr>
                <w:rFonts w:asciiTheme="minorHAnsi" w:eastAsiaTheme="minorEastAsia" w:hAnsiTheme="minorHAnsi"/>
                <w:noProof/>
                <w:color w:val="auto"/>
                <w:sz w:val="24"/>
                <w:szCs w:val="24"/>
              </w:rPr>
              <w:tab/>
            </w:r>
            <w:r w:rsidR="004E0F51" w:rsidRPr="004A0F8C">
              <w:rPr>
                <w:rStyle w:val="Hyperlink"/>
                <w:noProof/>
              </w:rPr>
              <w:t>Parts Ordering</w:t>
            </w:r>
            <w:r w:rsidR="004E0F51">
              <w:rPr>
                <w:noProof/>
                <w:webHidden/>
              </w:rPr>
              <w:tab/>
            </w:r>
            <w:r w:rsidR="004E0F51">
              <w:rPr>
                <w:noProof/>
                <w:webHidden/>
              </w:rPr>
              <w:fldChar w:fldCharType="begin"/>
            </w:r>
            <w:r w:rsidR="004E0F51">
              <w:rPr>
                <w:noProof/>
                <w:webHidden/>
              </w:rPr>
              <w:instrText xml:space="preserve"> PAGEREF _Toc68018445 \h </w:instrText>
            </w:r>
            <w:r w:rsidR="004E0F51">
              <w:rPr>
                <w:noProof/>
                <w:webHidden/>
              </w:rPr>
            </w:r>
            <w:r w:rsidR="004E0F51">
              <w:rPr>
                <w:noProof/>
                <w:webHidden/>
              </w:rPr>
              <w:fldChar w:fldCharType="separate"/>
            </w:r>
            <w:r w:rsidR="004E0F51">
              <w:rPr>
                <w:noProof/>
                <w:webHidden/>
              </w:rPr>
              <w:t>15-1</w:t>
            </w:r>
            <w:r w:rsidR="004E0F51">
              <w:rPr>
                <w:noProof/>
                <w:webHidden/>
              </w:rPr>
              <w:fldChar w:fldCharType="end"/>
            </w:r>
          </w:hyperlink>
        </w:p>
        <w:p w14:paraId="6A4DA411" w14:textId="4917FBE0" w:rsidR="004E0F51" w:rsidRDefault="00645B8F">
          <w:pPr>
            <w:pStyle w:val="TOC2"/>
            <w:tabs>
              <w:tab w:val="left" w:pos="960"/>
              <w:tab w:val="right" w:leader="dot" w:pos="9350"/>
            </w:tabs>
            <w:rPr>
              <w:rFonts w:asciiTheme="minorHAnsi" w:eastAsiaTheme="minorEastAsia" w:hAnsiTheme="minorHAnsi"/>
              <w:noProof/>
              <w:color w:val="auto"/>
              <w:sz w:val="24"/>
              <w:szCs w:val="24"/>
            </w:rPr>
          </w:pPr>
          <w:hyperlink w:anchor="_Toc68018446" w:history="1">
            <w:r w:rsidR="004E0F51" w:rsidRPr="004A0F8C">
              <w:rPr>
                <w:rStyle w:val="Hyperlink"/>
                <w:noProof/>
              </w:rPr>
              <w:t>15.2</w:t>
            </w:r>
            <w:r w:rsidR="004E0F51">
              <w:rPr>
                <w:rFonts w:asciiTheme="minorHAnsi" w:eastAsiaTheme="minorEastAsia" w:hAnsiTheme="minorHAnsi"/>
                <w:noProof/>
                <w:color w:val="auto"/>
                <w:sz w:val="24"/>
                <w:szCs w:val="24"/>
              </w:rPr>
              <w:tab/>
            </w:r>
            <w:r w:rsidR="004E0F51" w:rsidRPr="004A0F8C">
              <w:rPr>
                <w:rStyle w:val="Hyperlink"/>
                <w:noProof/>
              </w:rPr>
              <w:t>Preservation of Parts</w:t>
            </w:r>
            <w:r w:rsidR="004E0F51">
              <w:rPr>
                <w:noProof/>
                <w:webHidden/>
              </w:rPr>
              <w:tab/>
            </w:r>
            <w:r w:rsidR="004E0F51">
              <w:rPr>
                <w:noProof/>
                <w:webHidden/>
              </w:rPr>
              <w:fldChar w:fldCharType="begin"/>
            </w:r>
            <w:r w:rsidR="004E0F51">
              <w:rPr>
                <w:noProof/>
                <w:webHidden/>
              </w:rPr>
              <w:instrText xml:space="preserve"> PAGEREF _Toc68018446 \h </w:instrText>
            </w:r>
            <w:r w:rsidR="004E0F51">
              <w:rPr>
                <w:noProof/>
                <w:webHidden/>
              </w:rPr>
            </w:r>
            <w:r w:rsidR="004E0F51">
              <w:rPr>
                <w:noProof/>
                <w:webHidden/>
              </w:rPr>
              <w:fldChar w:fldCharType="separate"/>
            </w:r>
            <w:r w:rsidR="004E0F51">
              <w:rPr>
                <w:noProof/>
                <w:webHidden/>
              </w:rPr>
              <w:t>15-1</w:t>
            </w:r>
            <w:r w:rsidR="004E0F51">
              <w:rPr>
                <w:noProof/>
                <w:webHidden/>
              </w:rPr>
              <w:fldChar w:fldCharType="end"/>
            </w:r>
          </w:hyperlink>
        </w:p>
        <w:p w14:paraId="3F9C18C6" w14:textId="2A3A1E43" w:rsidR="004E0F51" w:rsidRDefault="00645B8F">
          <w:pPr>
            <w:pStyle w:val="TOC2"/>
            <w:tabs>
              <w:tab w:val="left" w:pos="960"/>
              <w:tab w:val="right" w:leader="dot" w:pos="9350"/>
            </w:tabs>
            <w:rPr>
              <w:rFonts w:asciiTheme="minorHAnsi" w:eastAsiaTheme="minorEastAsia" w:hAnsiTheme="minorHAnsi"/>
              <w:noProof/>
              <w:color w:val="auto"/>
              <w:sz w:val="24"/>
              <w:szCs w:val="24"/>
            </w:rPr>
          </w:pPr>
          <w:hyperlink w:anchor="_Toc68018447" w:history="1">
            <w:r w:rsidR="004E0F51" w:rsidRPr="004A0F8C">
              <w:rPr>
                <w:rStyle w:val="Hyperlink"/>
                <w:noProof/>
              </w:rPr>
              <w:t>15.3</w:t>
            </w:r>
            <w:r w:rsidR="004E0F51">
              <w:rPr>
                <w:rFonts w:asciiTheme="minorHAnsi" w:eastAsiaTheme="minorEastAsia" w:hAnsiTheme="minorHAnsi"/>
                <w:noProof/>
                <w:color w:val="auto"/>
                <w:sz w:val="24"/>
                <w:szCs w:val="24"/>
              </w:rPr>
              <w:tab/>
            </w:r>
            <w:r w:rsidR="004E0F51" w:rsidRPr="004A0F8C">
              <w:rPr>
                <w:rStyle w:val="Hyperlink"/>
                <w:noProof/>
              </w:rPr>
              <w:t>Rejected Parts</w:t>
            </w:r>
            <w:r w:rsidR="004E0F51">
              <w:rPr>
                <w:noProof/>
                <w:webHidden/>
              </w:rPr>
              <w:tab/>
            </w:r>
            <w:r w:rsidR="004E0F51">
              <w:rPr>
                <w:noProof/>
                <w:webHidden/>
              </w:rPr>
              <w:fldChar w:fldCharType="begin"/>
            </w:r>
            <w:r w:rsidR="004E0F51">
              <w:rPr>
                <w:noProof/>
                <w:webHidden/>
              </w:rPr>
              <w:instrText xml:space="preserve"> PAGEREF _Toc68018447 \h </w:instrText>
            </w:r>
            <w:r w:rsidR="004E0F51">
              <w:rPr>
                <w:noProof/>
                <w:webHidden/>
              </w:rPr>
            </w:r>
            <w:r w:rsidR="004E0F51">
              <w:rPr>
                <w:noProof/>
                <w:webHidden/>
              </w:rPr>
              <w:fldChar w:fldCharType="separate"/>
            </w:r>
            <w:r w:rsidR="004E0F51">
              <w:rPr>
                <w:noProof/>
                <w:webHidden/>
              </w:rPr>
              <w:t>15-1</w:t>
            </w:r>
            <w:r w:rsidR="004E0F51">
              <w:rPr>
                <w:noProof/>
                <w:webHidden/>
              </w:rPr>
              <w:fldChar w:fldCharType="end"/>
            </w:r>
          </w:hyperlink>
        </w:p>
        <w:p w14:paraId="626F37FF" w14:textId="29591C17" w:rsidR="004E0F51" w:rsidRDefault="00645B8F">
          <w:pPr>
            <w:pStyle w:val="TOC2"/>
            <w:tabs>
              <w:tab w:val="left" w:pos="960"/>
              <w:tab w:val="right" w:leader="dot" w:pos="9350"/>
            </w:tabs>
            <w:rPr>
              <w:rFonts w:asciiTheme="minorHAnsi" w:eastAsiaTheme="minorEastAsia" w:hAnsiTheme="minorHAnsi"/>
              <w:noProof/>
              <w:color w:val="auto"/>
              <w:sz w:val="24"/>
              <w:szCs w:val="24"/>
            </w:rPr>
          </w:pPr>
          <w:hyperlink w:anchor="_Toc68018448" w:history="1">
            <w:r w:rsidR="004E0F51" w:rsidRPr="004A0F8C">
              <w:rPr>
                <w:rStyle w:val="Hyperlink"/>
                <w:noProof/>
              </w:rPr>
              <w:t>15.4</w:t>
            </w:r>
            <w:r w:rsidR="004E0F51">
              <w:rPr>
                <w:rFonts w:asciiTheme="minorHAnsi" w:eastAsiaTheme="minorEastAsia" w:hAnsiTheme="minorHAnsi"/>
                <w:noProof/>
                <w:color w:val="auto"/>
                <w:sz w:val="24"/>
                <w:szCs w:val="24"/>
              </w:rPr>
              <w:tab/>
            </w:r>
            <w:r w:rsidR="004E0F51" w:rsidRPr="004A0F8C">
              <w:rPr>
                <w:rStyle w:val="Hyperlink"/>
                <w:noProof/>
              </w:rPr>
              <w:t>Scrapped Parts</w:t>
            </w:r>
            <w:r w:rsidR="004E0F51">
              <w:rPr>
                <w:noProof/>
                <w:webHidden/>
              </w:rPr>
              <w:tab/>
            </w:r>
            <w:r w:rsidR="004E0F51">
              <w:rPr>
                <w:noProof/>
                <w:webHidden/>
              </w:rPr>
              <w:fldChar w:fldCharType="begin"/>
            </w:r>
            <w:r w:rsidR="004E0F51">
              <w:rPr>
                <w:noProof/>
                <w:webHidden/>
              </w:rPr>
              <w:instrText xml:space="preserve"> PAGEREF _Toc68018448 \h </w:instrText>
            </w:r>
            <w:r w:rsidR="004E0F51">
              <w:rPr>
                <w:noProof/>
                <w:webHidden/>
              </w:rPr>
            </w:r>
            <w:r w:rsidR="004E0F51">
              <w:rPr>
                <w:noProof/>
                <w:webHidden/>
              </w:rPr>
              <w:fldChar w:fldCharType="separate"/>
            </w:r>
            <w:r w:rsidR="004E0F51">
              <w:rPr>
                <w:noProof/>
                <w:webHidden/>
              </w:rPr>
              <w:t>15-1</w:t>
            </w:r>
            <w:r w:rsidR="004E0F51">
              <w:rPr>
                <w:noProof/>
                <w:webHidden/>
              </w:rPr>
              <w:fldChar w:fldCharType="end"/>
            </w:r>
          </w:hyperlink>
        </w:p>
        <w:p w14:paraId="5FC42A32" w14:textId="0EE19985" w:rsidR="004E0F51" w:rsidRDefault="00645B8F">
          <w:pPr>
            <w:pStyle w:val="TOC1"/>
            <w:rPr>
              <w:rFonts w:asciiTheme="minorHAnsi" w:eastAsiaTheme="minorEastAsia" w:hAnsiTheme="minorHAnsi"/>
              <w:noProof/>
              <w:color w:val="auto"/>
              <w:sz w:val="24"/>
              <w:szCs w:val="24"/>
            </w:rPr>
          </w:pPr>
          <w:hyperlink w:anchor="_Toc68018449" w:history="1">
            <w:r w:rsidR="004E0F51" w:rsidRPr="004A0F8C">
              <w:rPr>
                <w:rStyle w:val="Hyperlink"/>
                <w:noProof/>
              </w:rPr>
              <w:t>16</w:t>
            </w:r>
            <w:r w:rsidR="004E0F51">
              <w:rPr>
                <w:rFonts w:asciiTheme="minorHAnsi" w:eastAsiaTheme="minorEastAsia" w:hAnsiTheme="minorHAnsi"/>
                <w:noProof/>
                <w:color w:val="auto"/>
                <w:sz w:val="24"/>
                <w:szCs w:val="24"/>
              </w:rPr>
              <w:tab/>
            </w:r>
            <w:r w:rsidR="004E0F51" w:rsidRPr="004A0F8C">
              <w:rPr>
                <w:rStyle w:val="Hyperlink"/>
                <w:noProof/>
              </w:rPr>
              <w:t>Tagging and Identification</w:t>
            </w:r>
            <w:r w:rsidR="004E0F51">
              <w:rPr>
                <w:noProof/>
                <w:webHidden/>
              </w:rPr>
              <w:tab/>
            </w:r>
            <w:r w:rsidR="004E0F51">
              <w:rPr>
                <w:noProof/>
                <w:webHidden/>
              </w:rPr>
              <w:fldChar w:fldCharType="begin"/>
            </w:r>
            <w:r w:rsidR="004E0F51">
              <w:rPr>
                <w:noProof/>
                <w:webHidden/>
              </w:rPr>
              <w:instrText xml:space="preserve"> PAGEREF _Toc68018449 \h </w:instrText>
            </w:r>
            <w:r w:rsidR="004E0F51">
              <w:rPr>
                <w:noProof/>
                <w:webHidden/>
              </w:rPr>
            </w:r>
            <w:r w:rsidR="004E0F51">
              <w:rPr>
                <w:noProof/>
                <w:webHidden/>
              </w:rPr>
              <w:fldChar w:fldCharType="separate"/>
            </w:r>
            <w:r w:rsidR="004E0F51">
              <w:rPr>
                <w:noProof/>
                <w:webHidden/>
              </w:rPr>
              <w:t>16-1</w:t>
            </w:r>
            <w:r w:rsidR="004E0F51">
              <w:rPr>
                <w:noProof/>
                <w:webHidden/>
              </w:rPr>
              <w:fldChar w:fldCharType="end"/>
            </w:r>
          </w:hyperlink>
        </w:p>
        <w:p w14:paraId="0393A3F9" w14:textId="3CA05A5B" w:rsidR="004E0F51" w:rsidRDefault="00645B8F">
          <w:pPr>
            <w:pStyle w:val="TOC1"/>
            <w:rPr>
              <w:rFonts w:asciiTheme="minorHAnsi" w:eastAsiaTheme="minorEastAsia" w:hAnsiTheme="minorHAnsi"/>
              <w:noProof/>
              <w:color w:val="auto"/>
              <w:sz w:val="24"/>
              <w:szCs w:val="24"/>
            </w:rPr>
          </w:pPr>
          <w:hyperlink w:anchor="_Toc68018450" w:history="1">
            <w:r w:rsidR="004E0F51" w:rsidRPr="004A0F8C">
              <w:rPr>
                <w:rStyle w:val="Hyperlink"/>
                <w:noProof/>
              </w:rPr>
              <w:t>17</w:t>
            </w:r>
            <w:r w:rsidR="004E0F51">
              <w:rPr>
                <w:rFonts w:asciiTheme="minorHAnsi" w:eastAsiaTheme="minorEastAsia" w:hAnsiTheme="minorHAnsi"/>
                <w:noProof/>
                <w:color w:val="auto"/>
                <w:sz w:val="24"/>
                <w:szCs w:val="24"/>
              </w:rPr>
              <w:tab/>
            </w:r>
            <w:r w:rsidR="004E0F51" w:rsidRPr="004A0F8C">
              <w:rPr>
                <w:rStyle w:val="Hyperlink"/>
                <w:noProof/>
              </w:rPr>
              <w:t>Corrective Actions</w:t>
            </w:r>
            <w:r w:rsidR="004E0F51">
              <w:rPr>
                <w:noProof/>
                <w:webHidden/>
              </w:rPr>
              <w:tab/>
            </w:r>
            <w:r w:rsidR="004E0F51">
              <w:rPr>
                <w:noProof/>
                <w:webHidden/>
              </w:rPr>
              <w:fldChar w:fldCharType="begin"/>
            </w:r>
            <w:r w:rsidR="004E0F51">
              <w:rPr>
                <w:noProof/>
                <w:webHidden/>
              </w:rPr>
              <w:instrText xml:space="preserve"> PAGEREF _Toc68018450 \h </w:instrText>
            </w:r>
            <w:r w:rsidR="004E0F51">
              <w:rPr>
                <w:noProof/>
                <w:webHidden/>
              </w:rPr>
            </w:r>
            <w:r w:rsidR="004E0F51">
              <w:rPr>
                <w:noProof/>
                <w:webHidden/>
              </w:rPr>
              <w:fldChar w:fldCharType="separate"/>
            </w:r>
            <w:r w:rsidR="004E0F51">
              <w:rPr>
                <w:noProof/>
                <w:webHidden/>
              </w:rPr>
              <w:t>17-1</w:t>
            </w:r>
            <w:r w:rsidR="004E0F51">
              <w:rPr>
                <w:noProof/>
                <w:webHidden/>
              </w:rPr>
              <w:fldChar w:fldCharType="end"/>
            </w:r>
          </w:hyperlink>
        </w:p>
        <w:p w14:paraId="520638D6" w14:textId="22FEBA9B" w:rsidR="004E0F51" w:rsidRDefault="00645B8F">
          <w:pPr>
            <w:pStyle w:val="TOC1"/>
            <w:rPr>
              <w:rFonts w:asciiTheme="minorHAnsi" w:eastAsiaTheme="minorEastAsia" w:hAnsiTheme="minorHAnsi"/>
              <w:noProof/>
              <w:color w:val="auto"/>
              <w:sz w:val="24"/>
              <w:szCs w:val="24"/>
            </w:rPr>
          </w:pPr>
          <w:hyperlink w:anchor="_Toc68018451" w:history="1">
            <w:r w:rsidR="004E0F51" w:rsidRPr="004A0F8C">
              <w:rPr>
                <w:rStyle w:val="Hyperlink"/>
                <w:noProof/>
              </w:rPr>
              <w:t>18</w:t>
            </w:r>
            <w:r w:rsidR="004E0F51">
              <w:rPr>
                <w:rFonts w:asciiTheme="minorHAnsi" w:eastAsiaTheme="minorEastAsia" w:hAnsiTheme="minorHAnsi"/>
                <w:noProof/>
                <w:color w:val="auto"/>
                <w:sz w:val="24"/>
                <w:szCs w:val="24"/>
              </w:rPr>
              <w:tab/>
            </w:r>
            <w:r w:rsidR="004E0F51" w:rsidRPr="004A0F8C">
              <w:rPr>
                <w:rStyle w:val="Hyperlink"/>
                <w:noProof/>
              </w:rPr>
              <w:t>Record of Work Inspections</w:t>
            </w:r>
            <w:r w:rsidR="004E0F51">
              <w:rPr>
                <w:noProof/>
                <w:webHidden/>
              </w:rPr>
              <w:tab/>
            </w:r>
            <w:r w:rsidR="004E0F51">
              <w:rPr>
                <w:noProof/>
                <w:webHidden/>
              </w:rPr>
              <w:fldChar w:fldCharType="begin"/>
            </w:r>
            <w:r w:rsidR="004E0F51">
              <w:rPr>
                <w:noProof/>
                <w:webHidden/>
              </w:rPr>
              <w:instrText xml:space="preserve"> PAGEREF _Toc68018451 \h </w:instrText>
            </w:r>
            <w:r w:rsidR="004E0F51">
              <w:rPr>
                <w:noProof/>
                <w:webHidden/>
              </w:rPr>
            </w:r>
            <w:r w:rsidR="004E0F51">
              <w:rPr>
                <w:noProof/>
                <w:webHidden/>
              </w:rPr>
              <w:fldChar w:fldCharType="separate"/>
            </w:r>
            <w:r w:rsidR="004E0F51">
              <w:rPr>
                <w:noProof/>
                <w:webHidden/>
              </w:rPr>
              <w:t>18-1</w:t>
            </w:r>
            <w:r w:rsidR="004E0F51">
              <w:rPr>
                <w:noProof/>
                <w:webHidden/>
              </w:rPr>
              <w:fldChar w:fldCharType="end"/>
            </w:r>
          </w:hyperlink>
        </w:p>
        <w:p w14:paraId="53BF381E" w14:textId="02F351EB" w:rsidR="004E0F51" w:rsidRDefault="00645B8F">
          <w:pPr>
            <w:pStyle w:val="TOC1"/>
            <w:rPr>
              <w:rFonts w:asciiTheme="minorHAnsi" w:eastAsiaTheme="minorEastAsia" w:hAnsiTheme="minorHAnsi"/>
              <w:noProof/>
              <w:color w:val="auto"/>
              <w:sz w:val="24"/>
              <w:szCs w:val="24"/>
            </w:rPr>
          </w:pPr>
          <w:hyperlink w:anchor="_Toc68018452" w:history="1">
            <w:r w:rsidR="004E0F51" w:rsidRPr="004A0F8C">
              <w:rPr>
                <w:rStyle w:val="Hyperlink"/>
                <w:noProof/>
              </w:rPr>
              <w:t>19</w:t>
            </w:r>
            <w:r w:rsidR="004E0F51">
              <w:rPr>
                <w:rFonts w:asciiTheme="minorHAnsi" w:eastAsiaTheme="minorEastAsia" w:hAnsiTheme="minorHAnsi"/>
                <w:noProof/>
                <w:color w:val="auto"/>
                <w:sz w:val="24"/>
                <w:szCs w:val="24"/>
              </w:rPr>
              <w:tab/>
            </w:r>
            <w:r w:rsidR="004E0F51" w:rsidRPr="004A0F8C">
              <w:rPr>
                <w:rStyle w:val="Hyperlink"/>
                <w:noProof/>
              </w:rPr>
              <w:t>Record of Test, Repair and/or Calibration</w:t>
            </w:r>
            <w:r w:rsidR="004E0F51">
              <w:rPr>
                <w:noProof/>
                <w:webHidden/>
              </w:rPr>
              <w:tab/>
            </w:r>
            <w:r w:rsidR="004E0F51">
              <w:rPr>
                <w:noProof/>
                <w:webHidden/>
              </w:rPr>
              <w:fldChar w:fldCharType="begin"/>
            </w:r>
            <w:r w:rsidR="004E0F51">
              <w:rPr>
                <w:noProof/>
                <w:webHidden/>
              </w:rPr>
              <w:instrText xml:space="preserve"> PAGEREF _Toc68018452 \h </w:instrText>
            </w:r>
            <w:r w:rsidR="004E0F51">
              <w:rPr>
                <w:noProof/>
                <w:webHidden/>
              </w:rPr>
            </w:r>
            <w:r w:rsidR="004E0F51">
              <w:rPr>
                <w:noProof/>
                <w:webHidden/>
              </w:rPr>
              <w:fldChar w:fldCharType="separate"/>
            </w:r>
            <w:r w:rsidR="004E0F51">
              <w:rPr>
                <w:noProof/>
                <w:webHidden/>
              </w:rPr>
              <w:t>19-1</w:t>
            </w:r>
            <w:r w:rsidR="004E0F51">
              <w:rPr>
                <w:noProof/>
                <w:webHidden/>
              </w:rPr>
              <w:fldChar w:fldCharType="end"/>
            </w:r>
          </w:hyperlink>
        </w:p>
        <w:p w14:paraId="69D8B096" w14:textId="22D75253" w:rsidR="004E0F51" w:rsidRDefault="00645B8F">
          <w:pPr>
            <w:pStyle w:val="TOC1"/>
            <w:rPr>
              <w:rFonts w:asciiTheme="minorHAnsi" w:eastAsiaTheme="minorEastAsia" w:hAnsiTheme="minorHAnsi"/>
              <w:noProof/>
              <w:color w:val="auto"/>
              <w:sz w:val="24"/>
              <w:szCs w:val="24"/>
            </w:rPr>
          </w:pPr>
          <w:hyperlink w:anchor="_Toc68018453" w:history="1">
            <w:r w:rsidR="004E0F51" w:rsidRPr="004A0F8C">
              <w:rPr>
                <w:rStyle w:val="Hyperlink"/>
                <w:noProof/>
              </w:rPr>
              <w:t>20</w:t>
            </w:r>
            <w:r w:rsidR="004E0F51">
              <w:rPr>
                <w:rFonts w:asciiTheme="minorHAnsi" w:eastAsiaTheme="minorEastAsia" w:hAnsiTheme="minorHAnsi"/>
                <w:noProof/>
                <w:color w:val="auto"/>
                <w:sz w:val="24"/>
                <w:szCs w:val="24"/>
              </w:rPr>
              <w:tab/>
            </w:r>
            <w:r w:rsidR="004E0F51" w:rsidRPr="004A0F8C">
              <w:rPr>
                <w:rStyle w:val="Hyperlink"/>
                <w:noProof/>
              </w:rPr>
              <w:t>Service Difficulty Reporting (SDR)</w:t>
            </w:r>
            <w:r w:rsidR="004E0F51">
              <w:rPr>
                <w:noProof/>
                <w:webHidden/>
              </w:rPr>
              <w:tab/>
            </w:r>
            <w:r w:rsidR="004E0F51">
              <w:rPr>
                <w:noProof/>
                <w:webHidden/>
              </w:rPr>
              <w:fldChar w:fldCharType="begin"/>
            </w:r>
            <w:r w:rsidR="004E0F51">
              <w:rPr>
                <w:noProof/>
                <w:webHidden/>
              </w:rPr>
              <w:instrText xml:space="preserve"> PAGEREF _Toc68018453 \h </w:instrText>
            </w:r>
            <w:r w:rsidR="004E0F51">
              <w:rPr>
                <w:noProof/>
                <w:webHidden/>
              </w:rPr>
            </w:r>
            <w:r w:rsidR="004E0F51">
              <w:rPr>
                <w:noProof/>
                <w:webHidden/>
              </w:rPr>
              <w:fldChar w:fldCharType="separate"/>
            </w:r>
            <w:r w:rsidR="004E0F51">
              <w:rPr>
                <w:noProof/>
                <w:webHidden/>
              </w:rPr>
              <w:t>20-1</w:t>
            </w:r>
            <w:r w:rsidR="004E0F51">
              <w:rPr>
                <w:noProof/>
                <w:webHidden/>
              </w:rPr>
              <w:fldChar w:fldCharType="end"/>
            </w:r>
          </w:hyperlink>
        </w:p>
        <w:p w14:paraId="38FB5497" w14:textId="3E2E1ADE" w:rsidR="004E0F51" w:rsidRDefault="00645B8F">
          <w:pPr>
            <w:pStyle w:val="TOC1"/>
            <w:rPr>
              <w:rFonts w:asciiTheme="minorHAnsi" w:eastAsiaTheme="minorEastAsia" w:hAnsiTheme="minorHAnsi"/>
              <w:noProof/>
              <w:color w:val="auto"/>
              <w:sz w:val="24"/>
              <w:szCs w:val="24"/>
            </w:rPr>
          </w:pPr>
          <w:hyperlink w:anchor="_Toc68018454" w:history="1">
            <w:r w:rsidR="004E0F51" w:rsidRPr="004A0F8C">
              <w:rPr>
                <w:rStyle w:val="Hyperlink"/>
                <w:noProof/>
              </w:rPr>
              <w:t>21</w:t>
            </w:r>
            <w:r w:rsidR="004E0F51">
              <w:rPr>
                <w:rFonts w:asciiTheme="minorHAnsi" w:eastAsiaTheme="minorEastAsia" w:hAnsiTheme="minorHAnsi"/>
                <w:noProof/>
                <w:color w:val="auto"/>
                <w:sz w:val="24"/>
                <w:szCs w:val="24"/>
              </w:rPr>
              <w:tab/>
            </w:r>
            <w:r w:rsidR="004E0F51" w:rsidRPr="004A0F8C">
              <w:rPr>
                <w:rStyle w:val="Hyperlink"/>
                <w:noProof/>
              </w:rPr>
              <w:t>Inspection Personnel</w:t>
            </w:r>
            <w:r w:rsidR="004E0F51">
              <w:rPr>
                <w:noProof/>
                <w:webHidden/>
              </w:rPr>
              <w:tab/>
            </w:r>
            <w:r w:rsidR="004E0F51">
              <w:rPr>
                <w:noProof/>
                <w:webHidden/>
              </w:rPr>
              <w:fldChar w:fldCharType="begin"/>
            </w:r>
            <w:r w:rsidR="004E0F51">
              <w:rPr>
                <w:noProof/>
                <w:webHidden/>
              </w:rPr>
              <w:instrText xml:space="preserve"> PAGEREF _Toc68018454 \h </w:instrText>
            </w:r>
            <w:r w:rsidR="004E0F51">
              <w:rPr>
                <w:noProof/>
                <w:webHidden/>
              </w:rPr>
            </w:r>
            <w:r w:rsidR="004E0F51">
              <w:rPr>
                <w:noProof/>
                <w:webHidden/>
              </w:rPr>
              <w:fldChar w:fldCharType="separate"/>
            </w:r>
            <w:r w:rsidR="004E0F51">
              <w:rPr>
                <w:noProof/>
                <w:webHidden/>
              </w:rPr>
              <w:t>21-1</w:t>
            </w:r>
            <w:r w:rsidR="004E0F51">
              <w:rPr>
                <w:noProof/>
                <w:webHidden/>
              </w:rPr>
              <w:fldChar w:fldCharType="end"/>
            </w:r>
          </w:hyperlink>
        </w:p>
        <w:p w14:paraId="1CE9067D" w14:textId="23F4947B" w:rsidR="004E0F51" w:rsidRDefault="00645B8F">
          <w:pPr>
            <w:pStyle w:val="TOC1"/>
            <w:rPr>
              <w:rFonts w:asciiTheme="minorHAnsi" w:eastAsiaTheme="minorEastAsia" w:hAnsiTheme="minorHAnsi"/>
              <w:noProof/>
              <w:color w:val="auto"/>
              <w:sz w:val="24"/>
              <w:szCs w:val="24"/>
            </w:rPr>
          </w:pPr>
          <w:hyperlink w:anchor="_Toc68018455" w:history="1">
            <w:r w:rsidR="004E0F51" w:rsidRPr="004A0F8C">
              <w:rPr>
                <w:rStyle w:val="Hyperlink"/>
                <w:noProof/>
              </w:rPr>
              <w:t>22</w:t>
            </w:r>
            <w:r w:rsidR="004E0F51">
              <w:rPr>
                <w:rFonts w:asciiTheme="minorHAnsi" w:eastAsiaTheme="minorEastAsia" w:hAnsiTheme="minorHAnsi"/>
                <w:noProof/>
                <w:color w:val="auto"/>
                <w:sz w:val="24"/>
                <w:szCs w:val="24"/>
              </w:rPr>
              <w:tab/>
            </w:r>
            <w:r w:rsidR="004E0F51" w:rsidRPr="004A0F8C">
              <w:rPr>
                <w:rStyle w:val="Hyperlink"/>
                <w:noProof/>
              </w:rPr>
              <w:t>Procedures for Insuring Technical Data Currency</w:t>
            </w:r>
            <w:r w:rsidR="004E0F51">
              <w:rPr>
                <w:noProof/>
                <w:webHidden/>
              </w:rPr>
              <w:tab/>
            </w:r>
            <w:r w:rsidR="004E0F51">
              <w:rPr>
                <w:noProof/>
                <w:webHidden/>
              </w:rPr>
              <w:fldChar w:fldCharType="begin"/>
            </w:r>
            <w:r w:rsidR="004E0F51">
              <w:rPr>
                <w:noProof/>
                <w:webHidden/>
              </w:rPr>
              <w:instrText xml:space="preserve"> PAGEREF _Toc68018455 \h </w:instrText>
            </w:r>
            <w:r w:rsidR="004E0F51">
              <w:rPr>
                <w:noProof/>
                <w:webHidden/>
              </w:rPr>
            </w:r>
            <w:r w:rsidR="004E0F51">
              <w:rPr>
                <w:noProof/>
                <w:webHidden/>
              </w:rPr>
              <w:fldChar w:fldCharType="separate"/>
            </w:r>
            <w:r w:rsidR="004E0F51">
              <w:rPr>
                <w:noProof/>
                <w:webHidden/>
              </w:rPr>
              <w:t>22-1</w:t>
            </w:r>
            <w:r w:rsidR="004E0F51">
              <w:rPr>
                <w:noProof/>
                <w:webHidden/>
              </w:rPr>
              <w:fldChar w:fldCharType="end"/>
            </w:r>
          </w:hyperlink>
        </w:p>
        <w:p w14:paraId="32AAB6E3" w14:textId="49AF4C92" w:rsidR="004E0F51" w:rsidRDefault="00645B8F">
          <w:pPr>
            <w:pStyle w:val="TOC1"/>
            <w:rPr>
              <w:rFonts w:asciiTheme="minorHAnsi" w:eastAsiaTheme="minorEastAsia" w:hAnsiTheme="minorHAnsi"/>
              <w:noProof/>
              <w:color w:val="auto"/>
              <w:sz w:val="24"/>
              <w:szCs w:val="24"/>
            </w:rPr>
          </w:pPr>
          <w:hyperlink w:anchor="_Toc68018456" w:history="1">
            <w:r w:rsidR="004E0F51" w:rsidRPr="004A0F8C">
              <w:rPr>
                <w:rStyle w:val="Hyperlink"/>
                <w:noProof/>
              </w:rPr>
              <w:t>23</w:t>
            </w:r>
            <w:r w:rsidR="004E0F51">
              <w:rPr>
                <w:rFonts w:asciiTheme="minorHAnsi" w:eastAsiaTheme="minorEastAsia" w:hAnsiTheme="minorHAnsi"/>
                <w:noProof/>
                <w:color w:val="auto"/>
                <w:sz w:val="24"/>
                <w:szCs w:val="24"/>
              </w:rPr>
              <w:tab/>
            </w:r>
            <w:r w:rsidR="004E0F51" w:rsidRPr="004A0F8C">
              <w:rPr>
                <w:rStyle w:val="Hyperlink"/>
                <w:noProof/>
              </w:rPr>
              <w:t>Calibration Of Test Equipment, Tools, Special Tools</w:t>
            </w:r>
            <w:r w:rsidR="004E0F51">
              <w:rPr>
                <w:noProof/>
                <w:webHidden/>
              </w:rPr>
              <w:tab/>
            </w:r>
            <w:r w:rsidR="004E0F51">
              <w:rPr>
                <w:noProof/>
                <w:webHidden/>
              </w:rPr>
              <w:fldChar w:fldCharType="begin"/>
            </w:r>
            <w:r w:rsidR="004E0F51">
              <w:rPr>
                <w:noProof/>
                <w:webHidden/>
              </w:rPr>
              <w:instrText xml:space="preserve"> PAGEREF _Toc68018456 \h </w:instrText>
            </w:r>
            <w:r w:rsidR="004E0F51">
              <w:rPr>
                <w:noProof/>
                <w:webHidden/>
              </w:rPr>
            </w:r>
            <w:r w:rsidR="004E0F51">
              <w:rPr>
                <w:noProof/>
                <w:webHidden/>
              </w:rPr>
              <w:fldChar w:fldCharType="separate"/>
            </w:r>
            <w:r w:rsidR="004E0F51">
              <w:rPr>
                <w:noProof/>
                <w:webHidden/>
              </w:rPr>
              <w:t>23-1</w:t>
            </w:r>
            <w:r w:rsidR="004E0F51">
              <w:rPr>
                <w:noProof/>
                <w:webHidden/>
              </w:rPr>
              <w:fldChar w:fldCharType="end"/>
            </w:r>
          </w:hyperlink>
        </w:p>
        <w:p w14:paraId="5A36F542" w14:textId="6FE03DC6" w:rsidR="004E0F51" w:rsidRDefault="00645B8F">
          <w:pPr>
            <w:pStyle w:val="TOC1"/>
            <w:rPr>
              <w:rFonts w:asciiTheme="minorHAnsi" w:eastAsiaTheme="minorEastAsia" w:hAnsiTheme="minorHAnsi"/>
              <w:noProof/>
              <w:color w:val="auto"/>
              <w:sz w:val="24"/>
              <w:szCs w:val="24"/>
            </w:rPr>
          </w:pPr>
          <w:hyperlink w:anchor="_Toc68018457" w:history="1">
            <w:r w:rsidR="004E0F51" w:rsidRPr="004A0F8C">
              <w:rPr>
                <w:rStyle w:val="Hyperlink"/>
                <w:noProof/>
              </w:rPr>
              <w:t>24</w:t>
            </w:r>
            <w:r w:rsidR="004E0F51">
              <w:rPr>
                <w:rFonts w:asciiTheme="minorHAnsi" w:eastAsiaTheme="minorEastAsia" w:hAnsiTheme="minorHAnsi"/>
                <w:noProof/>
                <w:color w:val="auto"/>
                <w:sz w:val="24"/>
                <w:szCs w:val="24"/>
              </w:rPr>
              <w:tab/>
            </w:r>
            <w:r w:rsidR="004E0F51" w:rsidRPr="004A0F8C">
              <w:rPr>
                <w:rStyle w:val="Hyperlink"/>
                <w:noProof/>
              </w:rPr>
              <w:t>Qualifying &amp; Surveillance Of Non-Certificated Persons</w:t>
            </w:r>
            <w:r w:rsidR="004E0F51">
              <w:rPr>
                <w:noProof/>
                <w:webHidden/>
              </w:rPr>
              <w:tab/>
            </w:r>
            <w:r w:rsidR="004E0F51">
              <w:rPr>
                <w:noProof/>
                <w:webHidden/>
              </w:rPr>
              <w:fldChar w:fldCharType="begin"/>
            </w:r>
            <w:r w:rsidR="004E0F51">
              <w:rPr>
                <w:noProof/>
                <w:webHidden/>
              </w:rPr>
              <w:instrText xml:space="preserve"> PAGEREF _Toc68018457 \h </w:instrText>
            </w:r>
            <w:r w:rsidR="004E0F51">
              <w:rPr>
                <w:noProof/>
                <w:webHidden/>
              </w:rPr>
            </w:r>
            <w:r w:rsidR="004E0F51">
              <w:rPr>
                <w:noProof/>
                <w:webHidden/>
              </w:rPr>
              <w:fldChar w:fldCharType="separate"/>
            </w:r>
            <w:r w:rsidR="004E0F51">
              <w:rPr>
                <w:noProof/>
                <w:webHidden/>
              </w:rPr>
              <w:t>24-1</w:t>
            </w:r>
            <w:r w:rsidR="004E0F51">
              <w:rPr>
                <w:noProof/>
                <w:webHidden/>
              </w:rPr>
              <w:fldChar w:fldCharType="end"/>
            </w:r>
          </w:hyperlink>
        </w:p>
        <w:p w14:paraId="096BDA2B" w14:textId="5265E738" w:rsidR="004E0F51" w:rsidRDefault="00645B8F">
          <w:pPr>
            <w:pStyle w:val="TOC1"/>
            <w:rPr>
              <w:rFonts w:asciiTheme="minorHAnsi" w:eastAsiaTheme="minorEastAsia" w:hAnsiTheme="minorHAnsi"/>
              <w:noProof/>
              <w:color w:val="auto"/>
              <w:sz w:val="24"/>
              <w:szCs w:val="24"/>
            </w:rPr>
          </w:pPr>
          <w:hyperlink w:anchor="_Toc68018458" w:history="1">
            <w:r w:rsidR="004E0F51" w:rsidRPr="004A0F8C">
              <w:rPr>
                <w:rStyle w:val="Hyperlink"/>
                <w:noProof/>
              </w:rPr>
              <w:t>25</w:t>
            </w:r>
            <w:r w:rsidR="004E0F51">
              <w:rPr>
                <w:rFonts w:asciiTheme="minorHAnsi" w:eastAsiaTheme="minorEastAsia" w:hAnsiTheme="minorHAnsi"/>
                <w:noProof/>
                <w:color w:val="auto"/>
                <w:sz w:val="24"/>
                <w:szCs w:val="24"/>
              </w:rPr>
              <w:tab/>
            </w:r>
            <w:r w:rsidR="004E0F51" w:rsidRPr="004A0F8C">
              <w:rPr>
                <w:rStyle w:val="Hyperlink"/>
                <w:noProof/>
              </w:rPr>
              <w:t>Taking Corrective Action on Deficiencies</w:t>
            </w:r>
            <w:r w:rsidR="004E0F51">
              <w:rPr>
                <w:noProof/>
                <w:webHidden/>
              </w:rPr>
              <w:tab/>
            </w:r>
            <w:r w:rsidR="004E0F51">
              <w:rPr>
                <w:noProof/>
                <w:webHidden/>
              </w:rPr>
              <w:fldChar w:fldCharType="begin"/>
            </w:r>
            <w:r w:rsidR="004E0F51">
              <w:rPr>
                <w:noProof/>
                <w:webHidden/>
              </w:rPr>
              <w:instrText xml:space="preserve"> PAGEREF _Toc68018458 \h </w:instrText>
            </w:r>
            <w:r w:rsidR="004E0F51">
              <w:rPr>
                <w:noProof/>
                <w:webHidden/>
              </w:rPr>
            </w:r>
            <w:r w:rsidR="004E0F51">
              <w:rPr>
                <w:noProof/>
                <w:webHidden/>
              </w:rPr>
              <w:fldChar w:fldCharType="separate"/>
            </w:r>
            <w:r w:rsidR="004E0F51">
              <w:rPr>
                <w:noProof/>
                <w:webHidden/>
              </w:rPr>
              <w:t>25-1</w:t>
            </w:r>
            <w:r w:rsidR="004E0F51">
              <w:rPr>
                <w:noProof/>
                <w:webHidden/>
              </w:rPr>
              <w:fldChar w:fldCharType="end"/>
            </w:r>
          </w:hyperlink>
        </w:p>
        <w:p w14:paraId="099D5A66" w14:textId="59F0EB43" w:rsidR="004E0F51" w:rsidRDefault="00645B8F">
          <w:pPr>
            <w:pStyle w:val="TOC1"/>
            <w:rPr>
              <w:rFonts w:asciiTheme="minorHAnsi" w:eastAsiaTheme="minorEastAsia" w:hAnsiTheme="minorHAnsi"/>
              <w:noProof/>
              <w:color w:val="auto"/>
              <w:sz w:val="24"/>
              <w:szCs w:val="24"/>
            </w:rPr>
          </w:pPr>
          <w:hyperlink w:anchor="_Toc68018459" w:history="1">
            <w:r w:rsidR="004E0F51" w:rsidRPr="004A0F8C">
              <w:rPr>
                <w:rStyle w:val="Hyperlink"/>
                <w:noProof/>
              </w:rPr>
              <w:t>26</w:t>
            </w:r>
            <w:r w:rsidR="004E0F51">
              <w:rPr>
                <w:rFonts w:asciiTheme="minorHAnsi" w:eastAsiaTheme="minorEastAsia" w:hAnsiTheme="minorHAnsi"/>
                <w:noProof/>
                <w:color w:val="auto"/>
                <w:sz w:val="24"/>
                <w:szCs w:val="24"/>
              </w:rPr>
              <w:tab/>
            </w:r>
            <w:r w:rsidR="004E0F51" w:rsidRPr="004A0F8C">
              <w:rPr>
                <w:rStyle w:val="Hyperlink"/>
                <w:noProof/>
              </w:rPr>
              <w:t>Continuing Analysis And Surveillance (CAS)</w:t>
            </w:r>
            <w:r w:rsidR="004E0F51">
              <w:rPr>
                <w:noProof/>
                <w:webHidden/>
              </w:rPr>
              <w:tab/>
            </w:r>
            <w:r w:rsidR="004E0F51">
              <w:rPr>
                <w:noProof/>
                <w:webHidden/>
              </w:rPr>
              <w:fldChar w:fldCharType="begin"/>
            </w:r>
            <w:r w:rsidR="004E0F51">
              <w:rPr>
                <w:noProof/>
                <w:webHidden/>
              </w:rPr>
              <w:instrText xml:space="preserve"> PAGEREF _Toc68018459 \h </w:instrText>
            </w:r>
            <w:r w:rsidR="004E0F51">
              <w:rPr>
                <w:noProof/>
                <w:webHidden/>
              </w:rPr>
            </w:r>
            <w:r w:rsidR="004E0F51">
              <w:rPr>
                <w:noProof/>
                <w:webHidden/>
              </w:rPr>
              <w:fldChar w:fldCharType="separate"/>
            </w:r>
            <w:r w:rsidR="004E0F51">
              <w:rPr>
                <w:noProof/>
                <w:webHidden/>
              </w:rPr>
              <w:t>26-1</w:t>
            </w:r>
            <w:r w:rsidR="004E0F51">
              <w:rPr>
                <w:noProof/>
                <w:webHidden/>
              </w:rPr>
              <w:fldChar w:fldCharType="end"/>
            </w:r>
          </w:hyperlink>
        </w:p>
        <w:p w14:paraId="74A1A610" w14:textId="7D45C97C" w:rsidR="004E0F51" w:rsidRDefault="00645B8F">
          <w:pPr>
            <w:pStyle w:val="TOC2"/>
            <w:tabs>
              <w:tab w:val="left" w:pos="960"/>
              <w:tab w:val="right" w:leader="dot" w:pos="9350"/>
            </w:tabs>
            <w:rPr>
              <w:rFonts w:asciiTheme="minorHAnsi" w:eastAsiaTheme="minorEastAsia" w:hAnsiTheme="minorHAnsi"/>
              <w:noProof/>
              <w:color w:val="auto"/>
              <w:sz w:val="24"/>
              <w:szCs w:val="24"/>
            </w:rPr>
          </w:pPr>
          <w:hyperlink w:anchor="_Toc68018460" w:history="1">
            <w:r w:rsidR="004E0F51" w:rsidRPr="004A0F8C">
              <w:rPr>
                <w:rStyle w:val="Hyperlink"/>
                <w:noProof/>
              </w:rPr>
              <w:t>26.1</w:t>
            </w:r>
            <w:r w:rsidR="004E0F51">
              <w:rPr>
                <w:rFonts w:asciiTheme="minorHAnsi" w:eastAsiaTheme="minorEastAsia" w:hAnsiTheme="minorHAnsi"/>
                <w:noProof/>
                <w:color w:val="auto"/>
                <w:sz w:val="24"/>
                <w:szCs w:val="24"/>
              </w:rPr>
              <w:tab/>
            </w:r>
            <w:r w:rsidR="004E0F51" w:rsidRPr="004A0F8C">
              <w:rPr>
                <w:rStyle w:val="Hyperlink"/>
                <w:noProof/>
              </w:rPr>
              <w:t>Audit Program</w:t>
            </w:r>
            <w:r w:rsidR="004E0F51">
              <w:rPr>
                <w:noProof/>
                <w:webHidden/>
              </w:rPr>
              <w:tab/>
            </w:r>
            <w:r w:rsidR="004E0F51">
              <w:rPr>
                <w:noProof/>
                <w:webHidden/>
              </w:rPr>
              <w:fldChar w:fldCharType="begin"/>
            </w:r>
            <w:r w:rsidR="004E0F51">
              <w:rPr>
                <w:noProof/>
                <w:webHidden/>
              </w:rPr>
              <w:instrText xml:space="preserve"> PAGEREF _Toc68018460 \h </w:instrText>
            </w:r>
            <w:r w:rsidR="004E0F51">
              <w:rPr>
                <w:noProof/>
                <w:webHidden/>
              </w:rPr>
            </w:r>
            <w:r w:rsidR="004E0F51">
              <w:rPr>
                <w:noProof/>
                <w:webHidden/>
              </w:rPr>
              <w:fldChar w:fldCharType="separate"/>
            </w:r>
            <w:r w:rsidR="004E0F51">
              <w:rPr>
                <w:noProof/>
                <w:webHidden/>
              </w:rPr>
              <w:t>26-1</w:t>
            </w:r>
            <w:r w:rsidR="004E0F51">
              <w:rPr>
                <w:noProof/>
                <w:webHidden/>
              </w:rPr>
              <w:fldChar w:fldCharType="end"/>
            </w:r>
          </w:hyperlink>
        </w:p>
        <w:p w14:paraId="786C97B0" w14:textId="0F0088E7" w:rsidR="004E0F51" w:rsidRDefault="00645B8F">
          <w:pPr>
            <w:pStyle w:val="TOC3"/>
            <w:tabs>
              <w:tab w:val="left" w:pos="1440"/>
              <w:tab w:val="right" w:leader="dot" w:pos="9350"/>
            </w:tabs>
            <w:rPr>
              <w:rFonts w:asciiTheme="minorHAnsi" w:eastAsiaTheme="minorEastAsia" w:hAnsiTheme="minorHAnsi"/>
              <w:noProof/>
              <w:color w:val="auto"/>
              <w:sz w:val="24"/>
              <w:szCs w:val="24"/>
            </w:rPr>
          </w:pPr>
          <w:hyperlink w:anchor="_Toc68018461" w:history="1">
            <w:r w:rsidR="004E0F51" w:rsidRPr="004A0F8C">
              <w:rPr>
                <w:rStyle w:val="Hyperlink"/>
                <w:noProof/>
              </w:rPr>
              <w:t>26.1.1</w:t>
            </w:r>
            <w:r w:rsidR="004E0F51">
              <w:rPr>
                <w:rFonts w:asciiTheme="minorHAnsi" w:eastAsiaTheme="minorEastAsia" w:hAnsiTheme="minorHAnsi"/>
                <w:noProof/>
                <w:color w:val="auto"/>
                <w:sz w:val="24"/>
                <w:szCs w:val="24"/>
              </w:rPr>
              <w:tab/>
            </w:r>
            <w:r w:rsidR="004E0F51" w:rsidRPr="004A0F8C">
              <w:rPr>
                <w:rStyle w:val="Hyperlink"/>
                <w:noProof/>
              </w:rPr>
              <w:t>Description</w:t>
            </w:r>
            <w:r w:rsidR="004E0F51">
              <w:rPr>
                <w:noProof/>
                <w:webHidden/>
              </w:rPr>
              <w:tab/>
            </w:r>
            <w:r w:rsidR="004E0F51">
              <w:rPr>
                <w:noProof/>
                <w:webHidden/>
              </w:rPr>
              <w:fldChar w:fldCharType="begin"/>
            </w:r>
            <w:r w:rsidR="004E0F51">
              <w:rPr>
                <w:noProof/>
                <w:webHidden/>
              </w:rPr>
              <w:instrText xml:space="preserve"> PAGEREF _Toc68018461 \h </w:instrText>
            </w:r>
            <w:r w:rsidR="004E0F51">
              <w:rPr>
                <w:noProof/>
                <w:webHidden/>
              </w:rPr>
            </w:r>
            <w:r w:rsidR="004E0F51">
              <w:rPr>
                <w:noProof/>
                <w:webHidden/>
              </w:rPr>
              <w:fldChar w:fldCharType="separate"/>
            </w:r>
            <w:r w:rsidR="004E0F51">
              <w:rPr>
                <w:noProof/>
                <w:webHidden/>
              </w:rPr>
              <w:t>26-1</w:t>
            </w:r>
            <w:r w:rsidR="004E0F51">
              <w:rPr>
                <w:noProof/>
                <w:webHidden/>
              </w:rPr>
              <w:fldChar w:fldCharType="end"/>
            </w:r>
          </w:hyperlink>
        </w:p>
        <w:p w14:paraId="79044015" w14:textId="2C7BB6FF" w:rsidR="004E0F51" w:rsidRDefault="00645B8F">
          <w:pPr>
            <w:pStyle w:val="TOC3"/>
            <w:tabs>
              <w:tab w:val="left" w:pos="1440"/>
              <w:tab w:val="right" w:leader="dot" w:pos="9350"/>
            </w:tabs>
            <w:rPr>
              <w:rFonts w:asciiTheme="minorHAnsi" w:eastAsiaTheme="minorEastAsia" w:hAnsiTheme="minorHAnsi"/>
              <w:noProof/>
              <w:color w:val="auto"/>
              <w:sz w:val="24"/>
              <w:szCs w:val="24"/>
            </w:rPr>
          </w:pPr>
          <w:hyperlink w:anchor="_Toc68018462" w:history="1">
            <w:r w:rsidR="004E0F51" w:rsidRPr="004A0F8C">
              <w:rPr>
                <w:rStyle w:val="Hyperlink"/>
                <w:noProof/>
              </w:rPr>
              <w:t>26.1.2</w:t>
            </w:r>
            <w:r w:rsidR="004E0F51">
              <w:rPr>
                <w:rFonts w:asciiTheme="minorHAnsi" w:eastAsiaTheme="minorEastAsia" w:hAnsiTheme="minorHAnsi"/>
                <w:noProof/>
                <w:color w:val="auto"/>
                <w:sz w:val="24"/>
                <w:szCs w:val="24"/>
              </w:rPr>
              <w:tab/>
            </w:r>
            <w:r w:rsidR="004E0F51" w:rsidRPr="004A0F8C">
              <w:rPr>
                <w:rStyle w:val="Hyperlink"/>
                <w:noProof/>
              </w:rPr>
              <w:t>Responsibility and Authority of Audit Personnel</w:t>
            </w:r>
            <w:r w:rsidR="004E0F51">
              <w:rPr>
                <w:noProof/>
                <w:webHidden/>
              </w:rPr>
              <w:tab/>
            </w:r>
            <w:r w:rsidR="004E0F51">
              <w:rPr>
                <w:noProof/>
                <w:webHidden/>
              </w:rPr>
              <w:fldChar w:fldCharType="begin"/>
            </w:r>
            <w:r w:rsidR="004E0F51">
              <w:rPr>
                <w:noProof/>
                <w:webHidden/>
              </w:rPr>
              <w:instrText xml:space="preserve"> PAGEREF _Toc68018462 \h </w:instrText>
            </w:r>
            <w:r w:rsidR="004E0F51">
              <w:rPr>
                <w:noProof/>
                <w:webHidden/>
              </w:rPr>
            </w:r>
            <w:r w:rsidR="004E0F51">
              <w:rPr>
                <w:noProof/>
                <w:webHidden/>
              </w:rPr>
              <w:fldChar w:fldCharType="separate"/>
            </w:r>
            <w:r w:rsidR="004E0F51">
              <w:rPr>
                <w:noProof/>
                <w:webHidden/>
              </w:rPr>
              <w:t>26-1</w:t>
            </w:r>
            <w:r w:rsidR="004E0F51">
              <w:rPr>
                <w:noProof/>
                <w:webHidden/>
              </w:rPr>
              <w:fldChar w:fldCharType="end"/>
            </w:r>
          </w:hyperlink>
        </w:p>
        <w:p w14:paraId="331B5D4A" w14:textId="7456558E" w:rsidR="004E0F51" w:rsidRDefault="00645B8F">
          <w:pPr>
            <w:pStyle w:val="TOC3"/>
            <w:tabs>
              <w:tab w:val="left" w:pos="1440"/>
              <w:tab w:val="right" w:leader="dot" w:pos="9350"/>
            </w:tabs>
            <w:rPr>
              <w:rFonts w:asciiTheme="minorHAnsi" w:eastAsiaTheme="minorEastAsia" w:hAnsiTheme="minorHAnsi"/>
              <w:noProof/>
              <w:color w:val="auto"/>
              <w:sz w:val="24"/>
              <w:szCs w:val="24"/>
            </w:rPr>
          </w:pPr>
          <w:hyperlink w:anchor="_Toc68018463" w:history="1">
            <w:r w:rsidR="004E0F51" w:rsidRPr="004A0F8C">
              <w:rPr>
                <w:rStyle w:val="Hyperlink"/>
                <w:noProof/>
              </w:rPr>
              <w:t>26.1.3</w:t>
            </w:r>
            <w:r w:rsidR="004E0F51">
              <w:rPr>
                <w:rFonts w:asciiTheme="minorHAnsi" w:eastAsiaTheme="minorEastAsia" w:hAnsiTheme="minorHAnsi"/>
                <w:noProof/>
                <w:color w:val="auto"/>
                <w:sz w:val="24"/>
                <w:szCs w:val="24"/>
              </w:rPr>
              <w:tab/>
            </w:r>
            <w:r w:rsidR="004E0F51" w:rsidRPr="004A0F8C">
              <w:rPr>
                <w:rStyle w:val="Hyperlink"/>
                <w:noProof/>
              </w:rPr>
              <w:t>Audit Experience</w:t>
            </w:r>
            <w:r w:rsidR="004E0F51">
              <w:rPr>
                <w:noProof/>
                <w:webHidden/>
              </w:rPr>
              <w:tab/>
            </w:r>
            <w:r w:rsidR="004E0F51">
              <w:rPr>
                <w:noProof/>
                <w:webHidden/>
              </w:rPr>
              <w:fldChar w:fldCharType="begin"/>
            </w:r>
            <w:r w:rsidR="004E0F51">
              <w:rPr>
                <w:noProof/>
                <w:webHidden/>
              </w:rPr>
              <w:instrText xml:space="preserve"> PAGEREF _Toc68018463 \h </w:instrText>
            </w:r>
            <w:r w:rsidR="004E0F51">
              <w:rPr>
                <w:noProof/>
                <w:webHidden/>
              </w:rPr>
            </w:r>
            <w:r w:rsidR="004E0F51">
              <w:rPr>
                <w:noProof/>
                <w:webHidden/>
              </w:rPr>
              <w:fldChar w:fldCharType="separate"/>
            </w:r>
            <w:r w:rsidR="004E0F51">
              <w:rPr>
                <w:noProof/>
                <w:webHidden/>
              </w:rPr>
              <w:t>26-2</w:t>
            </w:r>
            <w:r w:rsidR="004E0F51">
              <w:rPr>
                <w:noProof/>
                <w:webHidden/>
              </w:rPr>
              <w:fldChar w:fldCharType="end"/>
            </w:r>
          </w:hyperlink>
        </w:p>
        <w:p w14:paraId="3BD6BCDF" w14:textId="565B7F55" w:rsidR="004E0F51" w:rsidRDefault="00645B8F">
          <w:pPr>
            <w:pStyle w:val="TOC3"/>
            <w:tabs>
              <w:tab w:val="left" w:pos="1440"/>
              <w:tab w:val="right" w:leader="dot" w:pos="9350"/>
            </w:tabs>
            <w:rPr>
              <w:rFonts w:asciiTheme="minorHAnsi" w:eastAsiaTheme="minorEastAsia" w:hAnsiTheme="minorHAnsi"/>
              <w:noProof/>
              <w:color w:val="auto"/>
              <w:sz w:val="24"/>
              <w:szCs w:val="24"/>
            </w:rPr>
          </w:pPr>
          <w:hyperlink w:anchor="_Toc68018464" w:history="1">
            <w:r w:rsidR="004E0F51" w:rsidRPr="004A0F8C">
              <w:rPr>
                <w:rStyle w:val="Hyperlink"/>
                <w:noProof/>
              </w:rPr>
              <w:t>26.1.4</w:t>
            </w:r>
            <w:r w:rsidR="004E0F51">
              <w:rPr>
                <w:rFonts w:asciiTheme="minorHAnsi" w:eastAsiaTheme="minorEastAsia" w:hAnsiTheme="minorHAnsi"/>
                <w:noProof/>
                <w:color w:val="auto"/>
                <w:sz w:val="24"/>
                <w:szCs w:val="24"/>
              </w:rPr>
              <w:tab/>
            </w:r>
            <w:r w:rsidR="004E0F51" w:rsidRPr="004A0F8C">
              <w:rPr>
                <w:rStyle w:val="Hyperlink"/>
                <w:noProof/>
              </w:rPr>
              <w:t>Audit Forms</w:t>
            </w:r>
            <w:r w:rsidR="004E0F51">
              <w:rPr>
                <w:noProof/>
                <w:webHidden/>
              </w:rPr>
              <w:tab/>
            </w:r>
            <w:r w:rsidR="004E0F51">
              <w:rPr>
                <w:noProof/>
                <w:webHidden/>
              </w:rPr>
              <w:fldChar w:fldCharType="begin"/>
            </w:r>
            <w:r w:rsidR="004E0F51">
              <w:rPr>
                <w:noProof/>
                <w:webHidden/>
              </w:rPr>
              <w:instrText xml:space="preserve"> PAGEREF _Toc68018464 \h </w:instrText>
            </w:r>
            <w:r w:rsidR="004E0F51">
              <w:rPr>
                <w:noProof/>
                <w:webHidden/>
              </w:rPr>
            </w:r>
            <w:r w:rsidR="004E0F51">
              <w:rPr>
                <w:noProof/>
                <w:webHidden/>
              </w:rPr>
              <w:fldChar w:fldCharType="separate"/>
            </w:r>
            <w:r w:rsidR="004E0F51">
              <w:rPr>
                <w:noProof/>
                <w:webHidden/>
              </w:rPr>
              <w:t>26-3</w:t>
            </w:r>
            <w:r w:rsidR="004E0F51">
              <w:rPr>
                <w:noProof/>
                <w:webHidden/>
              </w:rPr>
              <w:fldChar w:fldCharType="end"/>
            </w:r>
          </w:hyperlink>
        </w:p>
        <w:p w14:paraId="38187A73" w14:textId="1ECDFB24" w:rsidR="004E0F51" w:rsidRDefault="00645B8F">
          <w:pPr>
            <w:pStyle w:val="TOC3"/>
            <w:tabs>
              <w:tab w:val="left" w:pos="1440"/>
              <w:tab w:val="right" w:leader="dot" w:pos="9350"/>
            </w:tabs>
            <w:rPr>
              <w:rFonts w:asciiTheme="minorHAnsi" w:eastAsiaTheme="minorEastAsia" w:hAnsiTheme="minorHAnsi"/>
              <w:noProof/>
              <w:color w:val="auto"/>
              <w:sz w:val="24"/>
              <w:szCs w:val="24"/>
            </w:rPr>
          </w:pPr>
          <w:hyperlink w:anchor="_Toc68018465" w:history="1">
            <w:r w:rsidR="004E0F51" w:rsidRPr="004A0F8C">
              <w:rPr>
                <w:rStyle w:val="Hyperlink"/>
                <w:noProof/>
              </w:rPr>
              <w:t>26.1.5</w:t>
            </w:r>
            <w:r w:rsidR="004E0F51">
              <w:rPr>
                <w:rFonts w:asciiTheme="minorHAnsi" w:eastAsiaTheme="minorEastAsia" w:hAnsiTheme="minorHAnsi"/>
                <w:noProof/>
                <w:color w:val="auto"/>
                <w:sz w:val="24"/>
                <w:szCs w:val="24"/>
              </w:rPr>
              <w:tab/>
            </w:r>
            <w:r w:rsidR="004E0F51" w:rsidRPr="004A0F8C">
              <w:rPr>
                <w:rStyle w:val="Hyperlink"/>
                <w:noProof/>
              </w:rPr>
              <w:t>Audit Records And Files</w:t>
            </w:r>
            <w:r w:rsidR="004E0F51">
              <w:rPr>
                <w:noProof/>
                <w:webHidden/>
              </w:rPr>
              <w:tab/>
            </w:r>
            <w:r w:rsidR="004E0F51">
              <w:rPr>
                <w:noProof/>
                <w:webHidden/>
              </w:rPr>
              <w:fldChar w:fldCharType="begin"/>
            </w:r>
            <w:r w:rsidR="004E0F51">
              <w:rPr>
                <w:noProof/>
                <w:webHidden/>
              </w:rPr>
              <w:instrText xml:space="preserve"> PAGEREF _Toc68018465 \h </w:instrText>
            </w:r>
            <w:r w:rsidR="004E0F51">
              <w:rPr>
                <w:noProof/>
                <w:webHidden/>
              </w:rPr>
            </w:r>
            <w:r w:rsidR="004E0F51">
              <w:rPr>
                <w:noProof/>
                <w:webHidden/>
              </w:rPr>
              <w:fldChar w:fldCharType="separate"/>
            </w:r>
            <w:r w:rsidR="004E0F51">
              <w:rPr>
                <w:noProof/>
                <w:webHidden/>
              </w:rPr>
              <w:t>26-3</w:t>
            </w:r>
            <w:r w:rsidR="004E0F51">
              <w:rPr>
                <w:noProof/>
                <w:webHidden/>
              </w:rPr>
              <w:fldChar w:fldCharType="end"/>
            </w:r>
          </w:hyperlink>
        </w:p>
        <w:p w14:paraId="1E1E538A" w14:textId="3A3AB03E" w:rsidR="004E0F51" w:rsidRDefault="00645B8F">
          <w:pPr>
            <w:pStyle w:val="TOC3"/>
            <w:tabs>
              <w:tab w:val="left" w:pos="1440"/>
              <w:tab w:val="right" w:leader="dot" w:pos="9350"/>
            </w:tabs>
            <w:rPr>
              <w:rFonts w:asciiTheme="minorHAnsi" w:eastAsiaTheme="minorEastAsia" w:hAnsiTheme="minorHAnsi"/>
              <w:noProof/>
              <w:color w:val="auto"/>
              <w:sz w:val="24"/>
              <w:szCs w:val="24"/>
            </w:rPr>
          </w:pPr>
          <w:hyperlink w:anchor="_Toc68018466" w:history="1">
            <w:r w:rsidR="004E0F51" w:rsidRPr="004A0F8C">
              <w:rPr>
                <w:rStyle w:val="Hyperlink"/>
                <w:noProof/>
              </w:rPr>
              <w:t>26.1.6</w:t>
            </w:r>
            <w:r w:rsidR="004E0F51">
              <w:rPr>
                <w:rFonts w:asciiTheme="minorHAnsi" w:eastAsiaTheme="minorEastAsia" w:hAnsiTheme="minorHAnsi"/>
                <w:noProof/>
                <w:color w:val="auto"/>
                <w:sz w:val="24"/>
                <w:szCs w:val="24"/>
              </w:rPr>
              <w:tab/>
            </w:r>
            <w:r w:rsidR="004E0F51" w:rsidRPr="004A0F8C">
              <w:rPr>
                <w:rStyle w:val="Hyperlink"/>
                <w:noProof/>
              </w:rPr>
              <w:t>Departments/Areas of Audit And Frequency</w:t>
            </w:r>
            <w:r w:rsidR="004E0F51">
              <w:rPr>
                <w:noProof/>
                <w:webHidden/>
              </w:rPr>
              <w:tab/>
            </w:r>
            <w:r w:rsidR="004E0F51">
              <w:rPr>
                <w:noProof/>
                <w:webHidden/>
              </w:rPr>
              <w:fldChar w:fldCharType="begin"/>
            </w:r>
            <w:r w:rsidR="004E0F51">
              <w:rPr>
                <w:noProof/>
                <w:webHidden/>
              </w:rPr>
              <w:instrText xml:space="preserve"> PAGEREF _Toc68018466 \h </w:instrText>
            </w:r>
            <w:r w:rsidR="004E0F51">
              <w:rPr>
                <w:noProof/>
                <w:webHidden/>
              </w:rPr>
            </w:r>
            <w:r w:rsidR="004E0F51">
              <w:rPr>
                <w:noProof/>
                <w:webHidden/>
              </w:rPr>
              <w:fldChar w:fldCharType="separate"/>
            </w:r>
            <w:r w:rsidR="004E0F51">
              <w:rPr>
                <w:noProof/>
                <w:webHidden/>
              </w:rPr>
              <w:t>26-4</w:t>
            </w:r>
            <w:r w:rsidR="004E0F51">
              <w:rPr>
                <w:noProof/>
                <w:webHidden/>
              </w:rPr>
              <w:fldChar w:fldCharType="end"/>
            </w:r>
          </w:hyperlink>
        </w:p>
        <w:p w14:paraId="0C778CBC" w14:textId="57802846" w:rsidR="004E0F51" w:rsidRDefault="00645B8F">
          <w:pPr>
            <w:pStyle w:val="TOC3"/>
            <w:tabs>
              <w:tab w:val="left" w:pos="1440"/>
              <w:tab w:val="right" w:leader="dot" w:pos="9350"/>
            </w:tabs>
            <w:rPr>
              <w:rFonts w:asciiTheme="minorHAnsi" w:eastAsiaTheme="minorEastAsia" w:hAnsiTheme="minorHAnsi"/>
              <w:noProof/>
              <w:color w:val="auto"/>
              <w:sz w:val="24"/>
              <w:szCs w:val="24"/>
            </w:rPr>
          </w:pPr>
          <w:hyperlink w:anchor="_Toc68018467" w:history="1">
            <w:r w:rsidR="004E0F51" w:rsidRPr="004A0F8C">
              <w:rPr>
                <w:rStyle w:val="Hyperlink"/>
                <w:noProof/>
              </w:rPr>
              <w:t>26.1.7</w:t>
            </w:r>
            <w:r w:rsidR="004E0F51">
              <w:rPr>
                <w:rFonts w:asciiTheme="minorHAnsi" w:eastAsiaTheme="minorEastAsia" w:hAnsiTheme="minorHAnsi"/>
                <w:noProof/>
                <w:color w:val="auto"/>
                <w:sz w:val="24"/>
                <w:szCs w:val="24"/>
              </w:rPr>
              <w:tab/>
            </w:r>
            <w:r w:rsidR="004E0F51" w:rsidRPr="004A0F8C">
              <w:rPr>
                <w:rStyle w:val="Hyperlink"/>
                <w:noProof/>
              </w:rPr>
              <w:t>Pre-Audit Procedures</w:t>
            </w:r>
            <w:r w:rsidR="004E0F51">
              <w:rPr>
                <w:noProof/>
                <w:webHidden/>
              </w:rPr>
              <w:tab/>
            </w:r>
            <w:r w:rsidR="004E0F51">
              <w:rPr>
                <w:noProof/>
                <w:webHidden/>
              </w:rPr>
              <w:fldChar w:fldCharType="begin"/>
            </w:r>
            <w:r w:rsidR="004E0F51">
              <w:rPr>
                <w:noProof/>
                <w:webHidden/>
              </w:rPr>
              <w:instrText xml:space="preserve"> PAGEREF _Toc68018467 \h </w:instrText>
            </w:r>
            <w:r w:rsidR="004E0F51">
              <w:rPr>
                <w:noProof/>
                <w:webHidden/>
              </w:rPr>
            </w:r>
            <w:r w:rsidR="004E0F51">
              <w:rPr>
                <w:noProof/>
                <w:webHidden/>
              </w:rPr>
              <w:fldChar w:fldCharType="separate"/>
            </w:r>
            <w:r w:rsidR="004E0F51">
              <w:rPr>
                <w:noProof/>
                <w:webHidden/>
              </w:rPr>
              <w:t>26-4</w:t>
            </w:r>
            <w:r w:rsidR="004E0F51">
              <w:rPr>
                <w:noProof/>
                <w:webHidden/>
              </w:rPr>
              <w:fldChar w:fldCharType="end"/>
            </w:r>
          </w:hyperlink>
        </w:p>
        <w:p w14:paraId="615EB33B" w14:textId="2C9CAEC7" w:rsidR="004E0F51" w:rsidRDefault="00645B8F">
          <w:pPr>
            <w:pStyle w:val="TOC3"/>
            <w:tabs>
              <w:tab w:val="left" w:pos="1440"/>
              <w:tab w:val="right" w:leader="dot" w:pos="9350"/>
            </w:tabs>
            <w:rPr>
              <w:rFonts w:asciiTheme="minorHAnsi" w:eastAsiaTheme="minorEastAsia" w:hAnsiTheme="minorHAnsi"/>
              <w:noProof/>
              <w:color w:val="auto"/>
              <w:sz w:val="24"/>
              <w:szCs w:val="24"/>
            </w:rPr>
          </w:pPr>
          <w:hyperlink w:anchor="_Toc68018468" w:history="1">
            <w:r w:rsidR="004E0F51" w:rsidRPr="004A0F8C">
              <w:rPr>
                <w:rStyle w:val="Hyperlink"/>
                <w:noProof/>
              </w:rPr>
              <w:t>26.1.8</w:t>
            </w:r>
            <w:r w:rsidR="004E0F51">
              <w:rPr>
                <w:rFonts w:asciiTheme="minorHAnsi" w:eastAsiaTheme="minorEastAsia" w:hAnsiTheme="minorHAnsi"/>
                <w:noProof/>
                <w:color w:val="auto"/>
                <w:sz w:val="24"/>
                <w:szCs w:val="24"/>
              </w:rPr>
              <w:tab/>
            </w:r>
            <w:r w:rsidR="004E0F51" w:rsidRPr="004A0F8C">
              <w:rPr>
                <w:rStyle w:val="Hyperlink"/>
                <w:noProof/>
              </w:rPr>
              <w:t>Audit Requirements</w:t>
            </w:r>
            <w:r w:rsidR="004E0F51">
              <w:rPr>
                <w:noProof/>
                <w:webHidden/>
              </w:rPr>
              <w:tab/>
            </w:r>
            <w:r w:rsidR="004E0F51">
              <w:rPr>
                <w:noProof/>
                <w:webHidden/>
              </w:rPr>
              <w:fldChar w:fldCharType="begin"/>
            </w:r>
            <w:r w:rsidR="004E0F51">
              <w:rPr>
                <w:noProof/>
                <w:webHidden/>
              </w:rPr>
              <w:instrText xml:space="preserve"> PAGEREF _Toc68018468 \h </w:instrText>
            </w:r>
            <w:r w:rsidR="004E0F51">
              <w:rPr>
                <w:noProof/>
                <w:webHidden/>
              </w:rPr>
            </w:r>
            <w:r w:rsidR="004E0F51">
              <w:rPr>
                <w:noProof/>
                <w:webHidden/>
              </w:rPr>
              <w:fldChar w:fldCharType="separate"/>
            </w:r>
            <w:r w:rsidR="004E0F51">
              <w:rPr>
                <w:noProof/>
                <w:webHidden/>
              </w:rPr>
              <w:t>26-5</w:t>
            </w:r>
            <w:r w:rsidR="004E0F51">
              <w:rPr>
                <w:noProof/>
                <w:webHidden/>
              </w:rPr>
              <w:fldChar w:fldCharType="end"/>
            </w:r>
          </w:hyperlink>
        </w:p>
        <w:p w14:paraId="090EBB59" w14:textId="53BB2F49" w:rsidR="004E0F51" w:rsidRDefault="00645B8F">
          <w:pPr>
            <w:pStyle w:val="TOC3"/>
            <w:tabs>
              <w:tab w:val="left" w:pos="1440"/>
              <w:tab w:val="right" w:leader="dot" w:pos="9350"/>
            </w:tabs>
            <w:rPr>
              <w:rFonts w:asciiTheme="minorHAnsi" w:eastAsiaTheme="minorEastAsia" w:hAnsiTheme="minorHAnsi"/>
              <w:noProof/>
              <w:color w:val="auto"/>
              <w:sz w:val="24"/>
              <w:szCs w:val="24"/>
            </w:rPr>
          </w:pPr>
          <w:hyperlink w:anchor="_Toc68018469" w:history="1">
            <w:r w:rsidR="004E0F51" w:rsidRPr="004A0F8C">
              <w:rPr>
                <w:rStyle w:val="Hyperlink"/>
                <w:noProof/>
              </w:rPr>
              <w:t>26.1.9</w:t>
            </w:r>
            <w:r w:rsidR="004E0F51">
              <w:rPr>
                <w:rFonts w:asciiTheme="minorHAnsi" w:eastAsiaTheme="minorEastAsia" w:hAnsiTheme="minorHAnsi"/>
                <w:noProof/>
                <w:color w:val="auto"/>
                <w:sz w:val="24"/>
                <w:szCs w:val="24"/>
              </w:rPr>
              <w:tab/>
            </w:r>
            <w:r w:rsidR="004E0F51" w:rsidRPr="004A0F8C">
              <w:rPr>
                <w:rStyle w:val="Hyperlink"/>
                <w:noProof/>
              </w:rPr>
              <w:t>External Audits</w:t>
            </w:r>
            <w:r w:rsidR="004E0F51">
              <w:rPr>
                <w:noProof/>
                <w:webHidden/>
              </w:rPr>
              <w:tab/>
            </w:r>
            <w:r w:rsidR="004E0F51">
              <w:rPr>
                <w:noProof/>
                <w:webHidden/>
              </w:rPr>
              <w:fldChar w:fldCharType="begin"/>
            </w:r>
            <w:r w:rsidR="004E0F51">
              <w:rPr>
                <w:noProof/>
                <w:webHidden/>
              </w:rPr>
              <w:instrText xml:space="preserve"> PAGEREF _Toc68018469 \h </w:instrText>
            </w:r>
            <w:r w:rsidR="004E0F51">
              <w:rPr>
                <w:noProof/>
                <w:webHidden/>
              </w:rPr>
            </w:r>
            <w:r w:rsidR="004E0F51">
              <w:rPr>
                <w:noProof/>
                <w:webHidden/>
              </w:rPr>
              <w:fldChar w:fldCharType="separate"/>
            </w:r>
            <w:r w:rsidR="004E0F51">
              <w:rPr>
                <w:noProof/>
                <w:webHidden/>
              </w:rPr>
              <w:t>26-6</w:t>
            </w:r>
            <w:r w:rsidR="004E0F51">
              <w:rPr>
                <w:noProof/>
                <w:webHidden/>
              </w:rPr>
              <w:fldChar w:fldCharType="end"/>
            </w:r>
          </w:hyperlink>
        </w:p>
        <w:p w14:paraId="153601CD" w14:textId="556A06D1" w:rsidR="004E0F51" w:rsidRDefault="00645B8F">
          <w:pPr>
            <w:pStyle w:val="TOC3"/>
            <w:tabs>
              <w:tab w:val="left" w:pos="1440"/>
              <w:tab w:val="right" w:leader="dot" w:pos="9350"/>
            </w:tabs>
            <w:rPr>
              <w:rFonts w:asciiTheme="minorHAnsi" w:eastAsiaTheme="minorEastAsia" w:hAnsiTheme="minorHAnsi"/>
              <w:noProof/>
              <w:color w:val="auto"/>
              <w:sz w:val="24"/>
              <w:szCs w:val="24"/>
            </w:rPr>
          </w:pPr>
          <w:hyperlink w:anchor="_Toc68018470" w:history="1">
            <w:r w:rsidR="004E0F51" w:rsidRPr="004A0F8C">
              <w:rPr>
                <w:rStyle w:val="Hyperlink"/>
                <w:noProof/>
              </w:rPr>
              <w:t>26.1.10</w:t>
            </w:r>
            <w:r w:rsidR="004E0F51">
              <w:rPr>
                <w:rFonts w:asciiTheme="minorHAnsi" w:eastAsiaTheme="minorEastAsia" w:hAnsiTheme="minorHAnsi"/>
                <w:noProof/>
                <w:color w:val="auto"/>
                <w:sz w:val="24"/>
                <w:szCs w:val="24"/>
              </w:rPr>
              <w:tab/>
            </w:r>
            <w:r w:rsidR="004E0F51" w:rsidRPr="004A0F8C">
              <w:rPr>
                <w:rStyle w:val="Hyperlink"/>
                <w:noProof/>
              </w:rPr>
              <w:t>Internal Audits</w:t>
            </w:r>
            <w:r w:rsidR="004E0F51">
              <w:rPr>
                <w:noProof/>
                <w:webHidden/>
              </w:rPr>
              <w:tab/>
            </w:r>
            <w:r w:rsidR="004E0F51">
              <w:rPr>
                <w:noProof/>
                <w:webHidden/>
              </w:rPr>
              <w:fldChar w:fldCharType="begin"/>
            </w:r>
            <w:r w:rsidR="004E0F51">
              <w:rPr>
                <w:noProof/>
                <w:webHidden/>
              </w:rPr>
              <w:instrText xml:space="preserve"> PAGEREF _Toc68018470 \h </w:instrText>
            </w:r>
            <w:r w:rsidR="004E0F51">
              <w:rPr>
                <w:noProof/>
                <w:webHidden/>
              </w:rPr>
            </w:r>
            <w:r w:rsidR="004E0F51">
              <w:rPr>
                <w:noProof/>
                <w:webHidden/>
              </w:rPr>
              <w:fldChar w:fldCharType="separate"/>
            </w:r>
            <w:r w:rsidR="004E0F51">
              <w:rPr>
                <w:noProof/>
                <w:webHidden/>
              </w:rPr>
              <w:t>26-9</w:t>
            </w:r>
            <w:r w:rsidR="004E0F51">
              <w:rPr>
                <w:noProof/>
                <w:webHidden/>
              </w:rPr>
              <w:fldChar w:fldCharType="end"/>
            </w:r>
          </w:hyperlink>
        </w:p>
        <w:p w14:paraId="53EFDF5A" w14:textId="128A37A2" w:rsidR="004E0F51" w:rsidRDefault="00645B8F">
          <w:pPr>
            <w:pStyle w:val="TOC3"/>
            <w:tabs>
              <w:tab w:val="left" w:pos="1440"/>
              <w:tab w:val="right" w:leader="dot" w:pos="9350"/>
            </w:tabs>
            <w:rPr>
              <w:rFonts w:asciiTheme="minorHAnsi" w:eastAsiaTheme="minorEastAsia" w:hAnsiTheme="minorHAnsi"/>
              <w:noProof/>
              <w:color w:val="auto"/>
              <w:sz w:val="24"/>
              <w:szCs w:val="24"/>
            </w:rPr>
          </w:pPr>
          <w:hyperlink w:anchor="_Toc68018471" w:history="1">
            <w:r w:rsidR="004E0F51" w:rsidRPr="004A0F8C">
              <w:rPr>
                <w:rStyle w:val="Hyperlink"/>
                <w:noProof/>
              </w:rPr>
              <w:t>26.1.11</w:t>
            </w:r>
            <w:r w:rsidR="004E0F51">
              <w:rPr>
                <w:rFonts w:asciiTheme="minorHAnsi" w:eastAsiaTheme="minorEastAsia" w:hAnsiTheme="minorHAnsi"/>
                <w:noProof/>
                <w:color w:val="auto"/>
                <w:sz w:val="24"/>
                <w:szCs w:val="24"/>
              </w:rPr>
              <w:tab/>
            </w:r>
            <w:r w:rsidR="004E0F51" w:rsidRPr="004A0F8C">
              <w:rPr>
                <w:rStyle w:val="Hyperlink"/>
                <w:noProof/>
              </w:rPr>
              <w:t>Audit Follow-Up Procedures</w:t>
            </w:r>
            <w:r w:rsidR="004E0F51">
              <w:rPr>
                <w:noProof/>
                <w:webHidden/>
              </w:rPr>
              <w:tab/>
            </w:r>
            <w:r w:rsidR="004E0F51">
              <w:rPr>
                <w:noProof/>
                <w:webHidden/>
              </w:rPr>
              <w:fldChar w:fldCharType="begin"/>
            </w:r>
            <w:r w:rsidR="004E0F51">
              <w:rPr>
                <w:noProof/>
                <w:webHidden/>
              </w:rPr>
              <w:instrText xml:space="preserve"> PAGEREF _Toc68018471 \h </w:instrText>
            </w:r>
            <w:r w:rsidR="004E0F51">
              <w:rPr>
                <w:noProof/>
                <w:webHidden/>
              </w:rPr>
            </w:r>
            <w:r w:rsidR="004E0F51">
              <w:rPr>
                <w:noProof/>
                <w:webHidden/>
              </w:rPr>
              <w:fldChar w:fldCharType="separate"/>
            </w:r>
            <w:r w:rsidR="004E0F51">
              <w:rPr>
                <w:noProof/>
                <w:webHidden/>
              </w:rPr>
              <w:t>26-10</w:t>
            </w:r>
            <w:r w:rsidR="004E0F51">
              <w:rPr>
                <w:noProof/>
                <w:webHidden/>
              </w:rPr>
              <w:fldChar w:fldCharType="end"/>
            </w:r>
          </w:hyperlink>
        </w:p>
        <w:p w14:paraId="34585D48" w14:textId="59E1DAEB" w:rsidR="004E0F51" w:rsidRDefault="00645B8F">
          <w:pPr>
            <w:pStyle w:val="TOC1"/>
            <w:rPr>
              <w:rFonts w:asciiTheme="minorHAnsi" w:eastAsiaTheme="minorEastAsia" w:hAnsiTheme="minorHAnsi"/>
              <w:noProof/>
              <w:color w:val="auto"/>
              <w:sz w:val="24"/>
              <w:szCs w:val="24"/>
            </w:rPr>
          </w:pPr>
          <w:hyperlink w:anchor="_Toc68018472" w:history="1">
            <w:r w:rsidR="004E0F51" w:rsidRPr="004A0F8C">
              <w:rPr>
                <w:rStyle w:val="Hyperlink"/>
                <w:noProof/>
              </w:rPr>
              <w:t>27</w:t>
            </w:r>
            <w:r w:rsidR="004E0F51">
              <w:rPr>
                <w:rFonts w:asciiTheme="minorHAnsi" w:eastAsiaTheme="minorEastAsia" w:hAnsiTheme="minorHAnsi"/>
                <w:noProof/>
                <w:color w:val="auto"/>
                <w:sz w:val="24"/>
                <w:szCs w:val="24"/>
              </w:rPr>
              <w:tab/>
            </w:r>
            <w:r w:rsidR="004E0F51" w:rsidRPr="004A0F8C">
              <w:rPr>
                <w:rStyle w:val="Hyperlink"/>
                <w:noProof/>
              </w:rPr>
              <w:t>Hazardous Materials</w:t>
            </w:r>
            <w:r w:rsidR="004E0F51">
              <w:rPr>
                <w:noProof/>
                <w:webHidden/>
              </w:rPr>
              <w:tab/>
            </w:r>
            <w:r w:rsidR="004E0F51">
              <w:rPr>
                <w:noProof/>
                <w:webHidden/>
              </w:rPr>
              <w:fldChar w:fldCharType="begin"/>
            </w:r>
            <w:r w:rsidR="004E0F51">
              <w:rPr>
                <w:noProof/>
                <w:webHidden/>
              </w:rPr>
              <w:instrText xml:space="preserve"> PAGEREF _Toc68018472 \h </w:instrText>
            </w:r>
            <w:r w:rsidR="004E0F51">
              <w:rPr>
                <w:noProof/>
                <w:webHidden/>
              </w:rPr>
            </w:r>
            <w:r w:rsidR="004E0F51">
              <w:rPr>
                <w:noProof/>
                <w:webHidden/>
              </w:rPr>
              <w:fldChar w:fldCharType="separate"/>
            </w:r>
            <w:r w:rsidR="004E0F51">
              <w:rPr>
                <w:noProof/>
                <w:webHidden/>
              </w:rPr>
              <w:t>27-1</w:t>
            </w:r>
            <w:r w:rsidR="004E0F51">
              <w:rPr>
                <w:noProof/>
                <w:webHidden/>
              </w:rPr>
              <w:fldChar w:fldCharType="end"/>
            </w:r>
          </w:hyperlink>
        </w:p>
        <w:p w14:paraId="3CFF67FA" w14:textId="4452BC27" w:rsidR="004E0F51" w:rsidRDefault="00645B8F">
          <w:pPr>
            <w:pStyle w:val="TOC1"/>
            <w:rPr>
              <w:rFonts w:asciiTheme="minorHAnsi" w:eastAsiaTheme="minorEastAsia" w:hAnsiTheme="minorHAnsi"/>
              <w:noProof/>
              <w:color w:val="auto"/>
              <w:sz w:val="24"/>
              <w:szCs w:val="24"/>
            </w:rPr>
          </w:pPr>
          <w:hyperlink w:anchor="_Toc68018473" w:history="1">
            <w:r w:rsidR="004E0F51" w:rsidRPr="004A0F8C">
              <w:rPr>
                <w:rStyle w:val="Hyperlink"/>
                <w:noProof/>
              </w:rPr>
              <w:t>28</w:t>
            </w:r>
            <w:r w:rsidR="004E0F51">
              <w:rPr>
                <w:rFonts w:asciiTheme="minorHAnsi" w:eastAsiaTheme="minorEastAsia" w:hAnsiTheme="minorHAnsi"/>
                <w:noProof/>
                <w:color w:val="auto"/>
                <w:sz w:val="24"/>
                <w:szCs w:val="24"/>
              </w:rPr>
              <w:tab/>
            </w:r>
            <w:r w:rsidR="004E0F51" w:rsidRPr="004A0F8C">
              <w:rPr>
                <w:rStyle w:val="Hyperlink"/>
                <w:noProof/>
              </w:rPr>
              <w:t>Test Equipment and Test Equipment Equivalency</w:t>
            </w:r>
            <w:r w:rsidR="004E0F51">
              <w:rPr>
                <w:noProof/>
                <w:webHidden/>
              </w:rPr>
              <w:tab/>
            </w:r>
            <w:r w:rsidR="004E0F51">
              <w:rPr>
                <w:noProof/>
                <w:webHidden/>
              </w:rPr>
              <w:fldChar w:fldCharType="begin"/>
            </w:r>
            <w:r w:rsidR="004E0F51">
              <w:rPr>
                <w:noProof/>
                <w:webHidden/>
              </w:rPr>
              <w:instrText xml:space="preserve"> PAGEREF _Toc68018473 \h </w:instrText>
            </w:r>
            <w:r w:rsidR="004E0F51">
              <w:rPr>
                <w:noProof/>
                <w:webHidden/>
              </w:rPr>
            </w:r>
            <w:r w:rsidR="004E0F51">
              <w:rPr>
                <w:noProof/>
                <w:webHidden/>
              </w:rPr>
              <w:fldChar w:fldCharType="separate"/>
            </w:r>
            <w:r w:rsidR="004E0F51">
              <w:rPr>
                <w:noProof/>
                <w:webHidden/>
              </w:rPr>
              <w:t>28-1</w:t>
            </w:r>
            <w:r w:rsidR="004E0F51">
              <w:rPr>
                <w:noProof/>
                <w:webHidden/>
              </w:rPr>
              <w:fldChar w:fldCharType="end"/>
            </w:r>
          </w:hyperlink>
        </w:p>
        <w:p w14:paraId="2D44ACFA" w14:textId="73BA775A" w:rsidR="004E0F51" w:rsidRDefault="00645B8F">
          <w:pPr>
            <w:pStyle w:val="TOC1"/>
            <w:rPr>
              <w:rFonts w:asciiTheme="minorHAnsi" w:eastAsiaTheme="minorEastAsia" w:hAnsiTheme="minorHAnsi"/>
              <w:noProof/>
              <w:color w:val="auto"/>
              <w:sz w:val="24"/>
              <w:szCs w:val="24"/>
            </w:rPr>
          </w:pPr>
          <w:hyperlink w:anchor="_Toc68018474" w:history="1">
            <w:r w:rsidR="004E0F51" w:rsidRPr="004A0F8C">
              <w:rPr>
                <w:rStyle w:val="Hyperlink"/>
                <w:noProof/>
              </w:rPr>
              <w:t>29</w:t>
            </w:r>
            <w:r w:rsidR="004E0F51">
              <w:rPr>
                <w:rFonts w:asciiTheme="minorHAnsi" w:eastAsiaTheme="minorEastAsia" w:hAnsiTheme="minorHAnsi"/>
                <w:noProof/>
                <w:color w:val="auto"/>
                <w:sz w:val="24"/>
                <w:szCs w:val="24"/>
              </w:rPr>
              <w:tab/>
            </w:r>
            <w:r w:rsidR="004E0F51" w:rsidRPr="004A0F8C">
              <w:rPr>
                <w:rStyle w:val="Hyperlink"/>
                <w:noProof/>
              </w:rPr>
              <w:t>Electronic Records</w:t>
            </w:r>
            <w:r w:rsidR="004E0F51">
              <w:rPr>
                <w:noProof/>
                <w:webHidden/>
              </w:rPr>
              <w:tab/>
            </w:r>
            <w:r w:rsidR="004E0F51">
              <w:rPr>
                <w:noProof/>
                <w:webHidden/>
              </w:rPr>
              <w:fldChar w:fldCharType="begin"/>
            </w:r>
            <w:r w:rsidR="004E0F51">
              <w:rPr>
                <w:noProof/>
                <w:webHidden/>
              </w:rPr>
              <w:instrText xml:space="preserve"> PAGEREF _Toc68018474 \h </w:instrText>
            </w:r>
            <w:r w:rsidR="004E0F51">
              <w:rPr>
                <w:noProof/>
                <w:webHidden/>
              </w:rPr>
            </w:r>
            <w:r w:rsidR="004E0F51">
              <w:rPr>
                <w:noProof/>
                <w:webHidden/>
              </w:rPr>
              <w:fldChar w:fldCharType="separate"/>
            </w:r>
            <w:r w:rsidR="004E0F51">
              <w:rPr>
                <w:noProof/>
                <w:webHidden/>
              </w:rPr>
              <w:t>29-1</w:t>
            </w:r>
            <w:r w:rsidR="004E0F51">
              <w:rPr>
                <w:noProof/>
                <w:webHidden/>
              </w:rPr>
              <w:fldChar w:fldCharType="end"/>
            </w:r>
          </w:hyperlink>
        </w:p>
        <w:p w14:paraId="3E7D58CC" w14:textId="3B1BECEB" w:rsidR="00D744D5" w:rsidRDefault="00D744D5">
          <w:r>
            <w:rPr>
              <w:b/>
              <w:bCs/>
              <w:noProof/>
            </w:rPr>
            <w:fldChar w:fldCharType="end"/>
          </w:r>
        </w:p>
      </w:sdtContent>
    </w:sdt>
    <w:p w14:paraId="69C4606D" w14:textId="77777777" w:rsidR="00F62C34" w:rsidRDefault="00F62C34">
      <w:pPr>
        <w:spacing w:before="0" w:after="160"/>
        <w:sectPr w:rsidR="00F62C34" w:rsidSect="007956D3">
          <w:pgSz w:w="12240" w:h="15840"/>
          <w:pgMar w:top="1440" w:right="1440" w:bottom="1440" w:left="1440" w:header="720" w:footer="720" w:gutter="0"/>
          <w:pgNumType w:start="1" w:chapStyle="1"/>
          <w:cols w:space="720"/>
          <w:docGrid w:linePitch="360"/>
        </w:sectPr>
      </w:pPr>
    </w:p>
    <w:p w14:paraId="2DB41907" w14:textId="77777777" w:rsidR="00D661E9" w:rsidRPr="001C02F7" w:rsidRDefault="00D661E9" w:rsidP="001C02F7">
      <w:pPr>
        <w:pStyle w:val="Heading1"/>
      </w:pPr>
      <w:bookmarkStart w:id="9" w:name="_Toc68018424"/>
      <w:r w:rsidRPr="001C02F7">
        <w:lastRenderedPageBreak/>
        <w:t>Introduction</w:t>
      </w:r>
      <w:bookmarkEnd w:id="9"/>
    </w:p>
    <w:p w14:paraId="7130FCCE" w14:textId="77777777" w:rsidR="00270A22" w:rsidRDefault="00270A22" w:rsidP="00270A22">
      <w:r>
        <w:t>Alta Avionics, LLC is an avionics repair facility providing maintenance, repair, and installation of avionics systems for various types of aircraft.</w:t>
      </w:r>
    </w:p>
    <w:p w14:paraId="7F5F4DD0" w14:textId="77777777" w:rsidR="00270A22" w:rsidRDefault="00270A22" w:rsidP="00270A22">
      <w:r>
        <w:t xml:space="preserve">This Quality Control Manual has been prepared in accordance with the current Code of Federal Regulations (CFR’s), and the policies of </w:t>
      </w:r>
      <w:r w:rsidRPr="00270A22">
        <w:t>Alta Avionics, LLC</w:t>
      </w:r>
      <w:r>
        <w:t>.</w:t>
      </w:r>
    </w:p>
    <w:p w14:paraId="063922D2" w14:textId="77777777" w:rsidR="00270A22" w:rsidRDefault="00270A22" w:rsidP="00270A22">
      <w:r>
        <w:t xml:space="preserve">This manual describes the Quality Control system including; inspection procedures, proficiency of inspection personnel, technical data, qualifying and surveillance of vendors/contractors, final inspection and return to service, electronic signature and electronic storage, calibration of equipment/tools, and internal audits used by this repair station to comply with 14 CFR Part 145.  </w:t>
      </w:r>
    </w:p>
    <w:p w14:paraId="58F98850" w14:textId="77777777" w:rsidR="00270A22" w:rsidRDefault="00270A22" w:rsidP="00270A22">
      <w:r>
        <w:t>The general repair, overhaul, or alteration of products will be performed in accordance with the current Code of Federal Regulations, manufacturer’s data, drawings, specifications, and bulletins, or other technical data approved by the administrator.</w:t>
      </w:r>
    </w:p>
    <w:p w14:paraId="77EF3D7A" w14:textId="36B39CC6" w:rsidR="00270A22" w:rsidRDefault="00270A22" w:rsidP="00270A22">
      <w:r>
        <w:t xml:space="preserve">This repair station will not maintain or alter any </w:t>
      </w:r>
      <w:r w:rsidR="00EB7E42">
        <w:t>article</w:t>
      </w:r>
      <w:r>
        <w:t xml:space="preserve"> for which it is not rated, and will not maintain or alter any article for which it is rated if it requires technical data, equipment, materials, facilities, or trained personnel that are not available. </w:t>
      </w:r>
    </w:p>
    <w:p w14:paraId="3016580C" w14:textId="23921B38" w:rsidR="00270A22" w:rsidRDefault="00270A22" w:rsidP="00270A22">
      <w:r>
        <w:t>This Quality Control Manual, required for operation of this repair station, will be maintained in a current status.</w:t>
      </w:r>
    </w:p>
    <w:p w14:paraId="643C9F65" w14:textId="5B50EFD6" w:rsidR="00270A22" w:rsidRDefault="00270A22" w:rsidP="00270A22">
      <w:r>
        <w:t>Each supervisor and inspector working for this repair station will have access to the current copy of this Manual.  It will also be available to other repair station personnel.  All personnel are required to understand its contents</w:t>
      </w:r>
      <w:r w:rsidR="00EB7E42">
        <w:t xml:space="preserve"> and applicable FAA regulations</w:t>
      </w:r>
      <w:r>
        <w:t>.</w:t>
      </w:r>
    </w:p>
    <w:p w14:paraId="2D9D6BDC" w14:textId="77777777" w:rsidR="0021559F" w:rsidRDefault="0021559F" w:rsidP="0021559F">
      <w:pPr>
        <w:spacing w:before="0" w:after="160"/>
        <w:sectPr w:rsidR="0021559F" w:rsidSect="007956D3">
          <w:pgSz w:w="12240" w:h="15840"/>
          <w:pgMar w:top="1440" w:right="1440" w:bottom="1440" w:left="1440" w:header="720" w:footer="720" w:gutter="0"/>
          <w:pgNumType w:start="1" w:chapStyle="1"/>
          <w:cols w:space="720"/>
          <w:docGrid w:linePitch="360"/>
        </w:sectPr>
      </w:pPr>
    </w:p>
    <w:p w14:paraId="16A780CA" w14:textId="2353AD4E" w:rsidR="0034005F" w:rsidRDefault="0021559F" w:rsidP="0021559F">
      <w:pPr>
        <w:pStyle w:val="Heading1"/>
      </w:pPr>
      <w:bookmarkStart w:id="10" w:name="_Toc68018425"/>
      <w:r>
        <w:lastRenderedPageBreak/>
        <w:t>Acronyms and Definitions</w:t>
      </w:r>
      <w:bookmarkEnd w:id="10"/>
    </w:p>
    <w:p w14:paraId="5C2C4B7F" w14:textId="364DEF94" w:rsidR="0021559F" w:rsidRDefault="001E45F4" w:rsidP="0021559F">
      <w:pPr>
        <w:pStyle w:val="Heading2"/>
      </w:pPr>
      <w:bookmarkStart w:id="11" w:name="_Toc68018426"/>
      <w:r>
        <w:t xml:space="preserve">General </w:t>
      </w:r>
      <w:r w:rsidR="0021559F">
        <w:t>Acronyms</w:t>
      </w:r>
      <w:bookmarkEnd w:id="11"/>
    </w:p>
    <w:p w14:paraId="792DA154" w14:textId="24CDEA99" w:rsidR="0021559F" w:rsidRPr="004F5BEC" w:rsidRDefault="0021559F" w:rsidP="0021559F">
      <w:pPr>
        <w:pStyle w:val="Caption"/>
        <w:rPr>
          <w:rFonts w:cs="Times New Roman (Body CS)"/>
          <w:color w:val="000000" w:themeColor="text1"/>
        </w:rPr>
      </w:pPr>
      <w:r w:rsidRPr="004F5BEC">
        <w:rPr>
          <w:rFonts w:cs="Times New Roman (Body CS)"/>
          <w:color w:val="000000" w:themeColor="text1"/>
        </w:rPr>
        <w:t xml:space="preserve">Table </w:t>
      </w:r>
      <w:r w:rsidR="003902C1" w:rsidRPr="004F5BEC">
        <w:rPr>
          <w:rFonts w:cs="Times New Roman (Body CS)"/>
          <w:color w:val="000000" w:themeColor="text1"/>
        </w:rPr>
        <w:fldChar w:fldCharType="begin"/>
      </w:r>
      <w:r w:rsidR="003902C1" w:rsidRPr="004F5BEC">
        <w:rPr>
          <w:rFonts w:cs="Times New Roman (Body CS)"/>
          <w:color w:val="000000" w:themeColor="text1"/>
        </w:rPr>
        <w:instrText xml:space="preserve"> SEQ Table \* ARABIC </w:instrText>
      </w:r>
      <w:r w:rsidR="003902C1" w:rsidRPr="004F5BEC">
        <w:rPr>
          <w:rFonts w:cs="Times New Roman (Body CS)"/>
          <w:color w:val="000000" w:themeColor="text1"/>
        </w:rPr>
        <w:fldChar w:fldCharType="separate"/>
      </w:r>
      <w:r w:rsidR="00EB7E42" w:rsidRPr="004F5BEC">
        <w:rPr>
          <w:rFonts w:cs="Times New Roman (Body CS)"/>
          <w:noProof/>
          <w:color w:val="000000" w:themeColor="text1"/>
        </w:rPr>
        <w:t>1</w:t>
      </w:r>
      <w:r w:rsidR="003902C1" w:rsidRPr="004F5BEC">
        <w:rPr>
          <w:rFonts w:cs="Times New Roman (Body CS)"/>
          <w:noProof/>
          <w:color w:val="000000" w:themeColor="text1"/>
        </w:rPr>
        <w:fldChar w:fldCharType="end"/>
      </w:r>
      <w:r w:rsidRPr="004F5BEC">
        <w:rPr>
          <w:rFonts w:cs="Times New Roman (Body CS)"/>
          <w:color w:val="000000" w:themeColor="text1"/>
        </w:rPr>
        <w:t xml:space="preserve"> Acronyms</w:t>
      </w:r>
    </w:p>
    <w:tbl>
      <w:tblPr>
        <w:tblStyle w:val="TableGrid"/>
        <w:tblW w:w="0" w:type="auto"/>
        <w:tblLook w:val="04A0" w:firstRow="1" w:lastRow="0" w:firstColumn="1" w:lastColumn="0" w:noHBand="0" w:noVBand="1"/>
      </w:tblPr>
      <w:tblGrid>
        <w:gridCol w:w="1885"/>
        <w:gridCol w:w="7465"/>
      </w:tblGrid>
      <w:tr w:rsidR="001E45F4" w:rsidRPr="0021559F" w14:paraId="06368BA2" w14:textId="77777777" w:rsidTr="0021559F">
        <w:tc>
          <w:tcPr>
            <w:tcW w:w="1885" w:type="dxa"/>
          </w:tcPr>
          <w:p w14:paraId="669A0899" w14:textId="77777777" w:rsidR="001E45F4" w:rsidRPr="0021559F" w:rsidRDefault="001E45F4" w:rsidP="00102300">
            <w:pPr>
              <w:rPr>
                <w:b/>
                <w:sz w:val="36"/>
              </w:rPr>
            </w:pPr>
            <w:r w:rsidRPr="0021559F">
              <w:rPr>
                <w:b/>
                <w:sz w:val="36"/>
              </w:rPr>
              <w:t>Acronym</w:t>
            </w:r>
          </w:p>
        </w:tc>
        <w:tc>
          <w:tcPr>
            <w:tcW w:w="7465" w:type="dxa"/>
          </w:tcPr>
          <w:p w14:paraId="3E48B438" w14:textId="77777777" w:rsidR="001E45F4" w:rsidRPr="0021559F" w:rsidRDefault="001E45F4" w:rsidP="00102300">
            <w:pPr>
              <w:rPr>
                <w:b/>
                <w:sz w:val="36"/>
              </w:rPr>
            </w:pPr>
            <w:r w:rsidRPr="0021559F">
              <w:rPr>
                <w:b/>
                <w:sz w:val="36"/>
              </w:rPr>
              <w:t>Meaning</w:t>
            </w:r>
          </w:p>
        </w:tc>
      </w:tr>
      <w:tr w:rsidR="001E45F4" w14:paraId="23F5D17D" w14:textId="77777777" w:rsidTr="0021559F">
        <w:tc>
          <w:tcPr>
            <w:tcW w:w="1885" w:type="dxa"/>
          </w:tcPr>
          <w:p w14:paraId="75977DAC" w14:textId="77777777" w:rsidR="001E45F4" w:rsidRDefault="001E45F4" w:rsidP="00102300">
            <w:r>
              <w:t>CAS</w:t>
            </w:r>
          </w:p>
        </w:tc>
        <w:tc>
          <w:tcPr>
            <w:tcW w:w="7465" w:type="dxa"/>
          </w:tcPr>
          <w:p w14:paraId="4FBD15B0" w14:textId="77777777" w:rsidR="001E45F4" w:rsidRDefault="001E45F4" w:rsidP="00102300">
            <w:r>
              <w:t xml:space="preserve">Continuing Analysis and Surveillance </w:t>
            </w:r>
          </w:p>
        </w:tc>
      </w:tr>
      <w:tr w:rsidR="001E45F4" w14:paraId="29F42058" w14:textId="77777777" w:rsidTr="0021559F">
        <w:tc>
          <w:tcPr>
            <w:tcW w:w="1885" w:type="dxa"/>
          </w:tcPr>
          <w:p w14:paraId="28726601" w14:textId="77777777" w:rsidR="001E45F4" w:rsidRDefault="001E45F4" w:rsidP="00102300">
            <w:r>
              <w:t>CFR</w:t>
            </w:r>
          </w:p>
        </w:tc>
        <w:tc>
          <w:tcPr>
            <w:tcW w:w="7465" w:type="dxa"/>
          </w:tcPr>
          <w:p w14:paraId="47BFF3AD" w14:textId="77777777" w:rsidR="001E45F4" w:rsidRDefault="001E45F4" w:rsidP="00102300">
            <w:r>
              <w:t>Code of Federal Regulations</w:t>
            </w:r>
          </w:p>
        </w:tc>
      </w:tr>
      <w:tr w:rsidR="001E45F4" w14:paraId="0FED0288" w14:textId="77777777" w:rsidTr="0021559F">
        <w:tc>
          <w:tcPr>
            <w:tcW w:w="1885" w:type="dxa"/>
          </w:tcPr>
          <w:p w14:paraId="1589AA69" w14:textId="77777777" w:rsidR="001E45F4" w:rsidRDefault="001E45F4" w:rsidP="00102300">
            <w:r>
              <w:t>CHDO</w:t>
            </w:r>
          </w:p>
        </w:tc>
        <w:tc>
          <w:tcPr>
            <w:tcW w:w="7465" w:type="dxa"/>
          </w:tcPr>
          <w:p w14:paraId="5D5B3AD6" w14:textId="77777777" w:rsidR="001E45F4" w:rsidRDefault="001E45F4" w:rsidP="00102300">
            <w:r>
              <w:t>Certificate Holding District Office</w:t>
            </w:r>
          </w:p>
        </w:tc>
      </w:tr>
      <w:tr w:rsidR="001E45F4" w14:paraId="236644E5" w14:textId="77777777" w:rsidTr="0021559F">
        <w:tc>
          <w:tcPr>
            <w:tcW w:w="1885" w:type="dxa"/>
          </w:tcPr>
          <w:p w14:paraId="1286C645" w14:textId="77777777" w:rsidR="001E45F4" w:rsidRDefault="001E45F4" w:rsidP="00102300">
            <w:r>
              <w:t>CI</w:t>
            </w:r>
          </w:p>
        </w:tc>
        <w:tc>
          <w:tcPr>
            <w:tcW w:w="7465" w:type="dxa"/>
          </w:tcPr>
          <w:p w14:paraId="5770F4A5" w14:textId="77777777" w:rsidR="001E45F4" w:rsidRDefault="001E45F4" w:rsidP="00102300">
            <w:r>
              <w:t>Chief Inspector</w:t>
            </w:r>
          </w:p>
        </w:tc>
      </w:tr>
      <w:tr w:rsidR="001E45F4" w14:paraId="7DC365FD" w14:textId="77777777" w:rsidTr="0021559F">
        <w:tc>
          <w:tcPr>
            <w:tcW w:w="1885" w:type="dxa"/>
          </w:tcPr>
          <w:p w14:paraId="256DCEB3" w14:textId="77777777" w:rsidR="001E45F4" w:rsidRDefault="001E45F4" w:rsidP="00102300">
            <w:r>
              <w:t>ESDS</w:t>
            </w:r>
          </w:p>
        </w:tc>
        <w:tc>
          <w:tcPr>
            <w:tcW w:w="7465" w:type="dxa"/>
          </w:tcPr>
          <w:p w14:paraId="009F63C6" w14:textId="77777777" w:rsidR="001E45F4" w:rsidRDefault="001E45F4" w:rsidP="00102300">
            <w:r>
              <w:t>Electro Static Discharge Sensitive</w:t>
            </w:r>
          </w:p>
        </w:tc>
      </w:tr>
      <w:tr w:rsidR="001E45F4" w14:paraId="2DF301E4" w14:textId="77777777" w:rsidTr="0021559F">
        <w:tc>
          <w:tcPr>
            <w:tcW w:w="1885" w:type="dxa"/>
          </w:tcPr>
          <w:p w14:paraId="4C2C8A8E" w14:textId="77777777" w:rsidR="001E45F4" w:rsidRDefault="001E45F4" w:rsidP="00102300">
            <w:r>
              <w:t>FAA</w:t>
            </w:r>
          </w:p>
        </w:tc>
        <w:tc>
          <w:tcPr>
            <w:tcW w:w="7465" w:type="dxa"/>
          </w:tcPr>
          <w:p w14:paraId="63CC4153" w14:textId="77777777" w:rsidR="001E45F4" w:rsidRDefault="001E45F4" w:rsidP="00102300">
            <w:r>
              <w:t>Federal Aviation Administration</w:t>
            </w:r>
          </w:p>
        </w:tc>
      </w:tr>
      <w:tr w:rsidR="001E45F4" w14:paraId="6BC0A75A" w14:textId="77777777" w:rsidTr="0021559F">
        <w:tc>
          <w:tcPr>
            <w:tcW w:w="1885" w:type="dxa"/>
          </w:tcPr>
          <w:p w14:paraId="5E9C6184" w14:textId="77777777" w:rsidR="001E45F4" w:rsidRDefault="001E45F4" w:rsidP="00102300">
            <w:r>
              <w:t>FSDO</w:t>
            </w:r>
          </w:p>
        </w:tc>
        <w:tc>
          <w:tcPr>
            <w:tcW w:w="7465" w:type="dxa"/>
          </w:tcPr>
          <w:p w14:paraId="3055EF0E" w14:textId="77777777" w:rsidR="001E45F4" w:rsidRDefault="001E45F4" w:rsidP="00102300">
            <w:r>
              <w:t>Flight Standards District Office</w:t>
            </w:r>
          </w:p>
        </w:tc>
      </w:tr>
      <w:tr w:rsidR="001E45F4" w14:paraId="084F2E3F" w14:textId="77777777" w:rsidTr="0021559F">
        <w:tc>
          <w:tcPr>
            <w:tcW w:w="1885" w:type="dxa"/>
          </w:tcPr>
          <w:p w14:paraId="58E11B89" w14:textId="77777777" w:rsidR="001E45F4" w:rsidRDefault="001E45F4" w:rsidP="00102300">
            <w:r>
              <w:t xml:space="preserve">IT </w:t>
            </w:r>
          </w:p>
        </w:tc>
        <w:tc>
          <w:tcPr>
            <w:tcW w:w="7465" w:type="dxa"/>
          </w:tcPr>
          <w:p w14:paraId="4EEA29B7" w14:textId="77777777" w:rsidR="001E45F4" w:rsidRDefault="001E45F4" w:rsidP="00102300">
            <w:r>
              <w:t>Information Technology</w:t>
            </w:r>
          </w:p>
        </w:tc>
      </w:tr>
      <w:tr w:rsidR="001E45F4" w14:paraId="66C75C1C" w14:textId="77777777" w:rsidTr="0021559F">
        <w:tc>
          <w:tcPr>
            <w:tcW w:w="1885" w:type="dxa"/>
          </w:tcPr>
          <w:p w14:paraId="60ADD56A" w14:textId="77777777" w:rsidR="001E45F4" w:rsidRDefault="001E45F4" w:rsidP="00102300">
            <w:r>
              <w:t>LLC</w:t>
            </w:r>
          </w:p>
        </w:tc>
        <w:tc>
          <w:tcPr>
            <w:tcW w:w="7465" w:type="dxa"/>
          </w:tcPr>
          <w:p w14:paraId="07E13BFF" w14:textId="77777777" w:rsidR="001E45F4" w:rsidRDefault="001E45F4" w:rsidP="00102300">
            <w:r>
              <w:t>Limited Liability Company</w:t>
            </w:r>
          </w:p>
        </w:tc>
      </w:tr>
      <w:tr w:rsidR="001E45F4" w14:paraId="68842946" w14:textId="77777777" w:rsidTr="0021559F">
        <w:tc>
          <w:tcPr>
            <w:tcW w:w="1885" w:type="dxa"/>
          </w:tcPr>
          <w:p w14:paraId="09257A0A" w14:textId="77777777" w:rsidR="001E45F4" w:rsidRDefault="001E45F4" w:rsidP="00102300">
            <w:r>
              <w:t>OEM</w:t>
            </w:r>
          </w:p>
        </w:tc>
        <w:tc>
          <w:tcPr>
            <w:tcW w:w="7465" w:type="dxa"/>
          </w:tcPr>
          <w:p w14:paraId="7DC77944" w14:textId="77777777" w:rsidR="001E45F4" w:rsidRDefault="001E45F4" w:rsidP="00102300">
            <w:r>
              <w:t>Original Equipment Manufacturer</w:t>
            </w:r>
          </w:p>
        </w:tc>
      </w:tr>
      <w:tr w:rsidR="001E45F4" w14:paraId="51015241" w14:textId="77777777" w:rsidTr="0021559F">
        <w:tc>
          <w:tcPr>
            <w:tcW w:w="1885" w:type="dxa"/>
          </w:tcPr>
          <w:p w14:paraId="31306122" w14:textId="77777777" w:rsidR="001E45F4" w:rsidRDefault="001E45F4" w:rsidP="00102300">
            <w:r>
              <w:t>PDF</w:t>
            </w:r>
          </w:p>
        </w:tc>
        <w:tc>
          <w:tcPr>
            <w:tcW w:w="7465" w:type="dxa"/>
          </w:tcPr>
          <w:p w14:paraId="280B351D" w14:textId="77777777" w:rsidR="001E45F4" w:rsidRDefault="001E45F4" w:rsidP="00102300">
            <w:r>
              <w:t>Portable Document Format</w:t>
            </w:r>
          </w:p>
        </w:tc>
      </w:tr>
      <w:tr w:rsidR="001E45F4" w14:paraId="73B502D9" w14:textId="77777777" w:rsidTr="0021559F">
        <w:tc>
          <w:tcPr>
            <w:tcW w:w="1885" w:type="dxa"/>
          </w:tcPr>
          <w:p w14:paraId="3ABD74B6" w14:textId="77777777" w:rsidR="001E45F4" w:rsidRDefault="001E45F4" w:rsidP="00102300">
            <w:r>
              <w:t>PMA</w:t>
            </w:r>
          </w:p>
        </w:tc>
        <w:tc>
          <w:tcPr>
            <w:tcW w:w="7465" w:type="dxa"/>
          </w:tcPr>
          <w:p w14:paraId="11332F94" w14:textId="77777777" w:rsidR="001E45F4" w:rsidRDefault="001E45F4" w:rsidP="00102300">
            <w:r>
              <w:t>Parts Manufacture Approval</w:t>
            </w:r>
          </w:p>
        </w:tc>
      </w:tr>
      <w:tr w:rsidR="001E45F4" w14:paraId="31C4683A" w14:textId="77777777" w:rsidTr="0021559F">
        <w:tc>
          <w:tcPr>
            <w:tcW w:w="1885" w:type="dxa"/>
          </w:tcPr>
          <w:p w14:paraId="023B46FB" w14:textId="77777777" w:rsidR="001E45F4" w:rsidRDefault="001E45F4" w:rsidP="00102300">
            <w:r>
              <w:t>QCM</w:t>
            </w:r>
          </w:p>
        </w:tc>
        <w:tc>
          <w:tcPr>
            <w:tcW w:w="7465" w:type="dxa"/>
          </w:tcPr>
          <w:p w14:paraId="371EC04F" w14:textId="77777777" w:rsidR="001E45F4" w:rsidRDefault="001E45F4" w:rsidP="00102300">
            <w:r>
              <w:t>Quality Control Manual</w:t>
            </w:r>
          </w:p>
        </w:tc>
      </w:tr>
      <w:tr w:rsidR="001E45F4" w14:paraId="51077439" w14:textId="77777777" w:rsidTr="0021559F">
        <w:tc>
          <w:tcPr>
            <w:tcW w:w="1885" w:type="dxa"/>
          </w:tcPr>
          <w:p w14:paraId="56DF3529" w14:textId="77777777" w:rsidR="001E45F4" w:rsidRDefault="001E45F4" w:rsidP="00102300">
            <w:r>
              <w:t>QCM</w:t>
            </w:r>
          </w:p>
        </w:tc>
        <w:tc>
          <w:tcPr>
            <w:tcW w:w="7465" w:type="dxa"/>
          </w:tcPr>
          <w:p w14:paraId="4C0759A9" w14:textId="77777777" w:rsidR="001E45F4" w:rsidRDefault="001E45F4" w:rsidP="00102300">
            <w:r>
              <w:t>Quality Control Manual</w:t>
            </w:r>
          </w:p>
        </w:tc>
      </w:tr>
      <w:tr w:rsidR="001E45F4" w14:paraId="07C710DC" w14:textId="77777777" w:rsidTr="0021559F">
        <w:tc>
          <w:tcPr>
            <w:tcW w:w="1885" w:type="dxa"/>
          </w:tcPr>
          <w:p w14:paraId="260281A8" w14:textId="77777777" w:rsidR="001E45F4" w:rsidRDefault="001E45F4" w:rsidP="00102300">
            <w:r>
              <w:t>ROV</w:t>
            </w:r>
          </w:p>
        </w:tc>
        <w:tc>
          <w:tcPr>
            <w:tcW w:w="7465" w:type="dxa"/>
          </w:tcPr>
          <w:p w14:paraId="4934C06E" w14:textId="77777777" w:rsidR="001E45F4" w:rsidRDefault="001E45F4" w:rsidP="00102300">
            <w:r>
              <w:t>Repair/Overhaul Vendor</w:t>
            </w:r>
          </w:p>
        </w:tc>
      </w:tr>
      <w:tr w:rsidR="001E45F4" w14:paraId="4063234C" w14:textId="77777777" w:rsidTr="0021559F">
        <w:tc>
          <w:tcPr>
            <w:tcW w:w="1885" w:type="dxa"/>
          </w:tcPr>
          <w:p w14:paraId="7ADE73AD" w14:textId="77777777" w:rsidR="001E45F4" w:rsidRDefault="001E45F4" w:rsidP="00102300">
            <w:r>
              <w:t>SDR</w:t>
            </w:r>
          </w:p>
        </w:tc>
        <w:tc>
          <w:tcPr>
            <w:tcW w:w="7465" w:type="dxa"/>
          </w:tcPr>
          <w:p w14:paraId="4308B70C" w14:textId="77777777" w:rsidR="001E45F4" w:rsidRDefault="001E45F4" w:rsidP="00102300">
            <w:r>
              <w:t>Service Difficulty Reporting</w:t>
            </w:r>
          </w:p>
        </w:tc>
      </w:tr>
    </w:tbl>
    <w:p w14:paraId="124517BE" w14:textId="18D94FAD" w:rsidR="0021559F" w:rsidRDefault="0021559F" w:rsidP="00102300"/>
    <w:p w14:paraId="63D25B90" w14:textId="77777777" w:rsidR="0021559F" w:rsidRDefault="0021559F">
      <w:pPr>
        <w:spacing w:before="0" w:after="160"/>
      </w:pPr>
      <w:r>
        <w:br w:type="page"/>
      </w:r>
    </w:p>
    <w:p w14:paraId="7751D15A" w14:textId="477174AC" w:rsidR="0021559F" w:rsidRDefault="0021559F" w:rsidP="0021559F">
      <w:pPr>
        <w:pStyle w:val="Heading2"/>
      </w:pPr>
      <w:bookmarkStart w:id="12" w:name="_Toc68018427"/>
      <w:r>
        <w:lastRenderedPageBreak/>
        <w:t>Definitions</w:t>
      </w:r>
      <w:bookmarkEnd w:id="12"/>
    </w:p>
    <w:p w14:paraId="6695D7E1" w14:textId="462217F9" w:rsidR="0021559F" w:rsidRDefault="0062353D" w:rsidP="0021559F">
      <w:r>
        <w:t xml:space="preserve">This manual will follow definitions as provided in </w:t>
      </w:r>
      <w:r w:rsidR="0021559F">
        <w:t xml:space="preserve">14 CFR </w:t>
      </w:r>
      <w:r w:rsidR="0021559F" w:rsidRPr="0021559F">
        <w:rPr>
          <w:rFonts w:ascii="Verdana" w:hAnsi="Verdana"/>
          <w:bCs/>
          <w:color w:val="333333"/>
        </w:rPr>
        <w:t>§</w:t>
      </w:r>
      <w:r w:rsidR="0021559F" w:rsidRPr="0021559F">
        <w:t xml:space="preserve"> </w:t>
      </w:r>
      <w:r w:rsidR="0021559F">
        <w:t>1.1</w:t>
      </w:r>
      <w:r>
        <w:t xml:space="preserve"> - General Definitions but </w:t>
      </w:r>
      <w:r w:rsidR="00EB7E42">
        <w:t>emphasizes the follo</w:t>
      </w:r>
      <w:r>
        <w:t>wing definitions for clarity and ease of reading.</w:t>
      </w:r>
    </w:p>
    <w:p w14:paraId="44D36410" w14:textId="77777777" w:rsidR="00EB7E42" w:rsidRDefault="00EB7E42" w:rsidP="0021559F"/>
    <w:p w14:paraId="68EF8748" w14:textId="2508270B" w:rsidR="0062353D" w:rsidRPr="00F40833" w:rsidRDefault="00EB7E42" w:rsidP="00EB7E42">
      <w:pPr>
        <w:pStyle w:val="Caption"/>
        <w:rPr>
          <w:rFonts w:cs="Times New Roman (Body CS)"/>
          <w:color w:val="000000" w:themeColor="text1"/>
        </w:rPr>
      </w:pPr>
      <w:r w:rsidRPr="00F40833">
        <w:rPr>
          <w:rFonts w:cs="Times New Roman (Body CS)"/>
          <w:color w:val="000000" w:themeColor="text1"/>
        </w:rPr>
        <w:t xml:space="preserve">Table </w:t>
      </w:r>
      <w:r w:rsidR="003902C1" w:rsidRPr="00F40833">
        <w:rPr>
          <w:rFonts w:cs="Times New Roman (Body CS)"/>
          <w:color w:val="000000" w:themeColor="text1"/>
        </w:rPr>
        <w:fldChar w:fldCharType="begin"/>
      </w:r>
      <w:r w:rsidR="003902C1" w:rsidRPr="00F40833">
        <w:rPr>
          <w:rFonts w:cs="Times New Roman (Body CS)"/>
          <w:color w:val="000000" w:themeColor="text1"/>
        </w:rPr>
        <w:instrText xml:space="preserve"> SEQ Table \* ARABIC </w:instrText>
      </w:r>
      <w:r w:rsidR="003902C1" w:rsidRPr="00F40833">
        <w:rPr>
          <w:rFonts w:cs="Times New Roman (Body CS)"/>
          <w:color w:val="000000" w:themeColor="text1"/>
        </w:rPr>
        <w:fldChar w:fldCharType="separate"/>
      </w:r>
      <w:r w:rsidRPr="00F40833">
        <w:rPr>
          <w:rFonts w:cs="Times New Roman (Body CS)"/>
          <w:noProof/>
          <w:color w:val="000000" w:themeColor="text1"/>
        </w:rPr>
        <w:t>2</w:t>
      </w:r>
      <w:r w:rsidR="003902C1" w:rsidRPr="00F40833">
        <w:rPr>
          <w:rFonts w:cs="Times New Roman (Body CS)"/>
          <w:noProof/>
          <w:color w:val="000000" w:themeColor="text1"/>
        </w:rPr>
        <w:fldChar w:fldCharType="end"/>
      </w:r>
      <w:r w:rsidRPr="00F40833">
        <w:rPr>
          <w:rFonts w:cs="Times New Roman (Body CS)"/>
          <w:color w:val="000000" w:themeColor="text1"/>
        </w:rPr>
        <w:t xml:space="preserve"> Important Definitions</w:t>
      </w:r>
    </w:p>
    <w:tbl>
      <w:tblPr>
        <w:tblStyle w:val="TableGrid"/>
        <w:tblW w:w="0" w:type="auto"/>
        <w:tblLook w:val="04A0" w:firstRow="1" w:lastRow="0" w:firstColumn="1" w:lastColumn="0" w:noHBand="0" w:noVBand="1"/>
      </w:tblPr>
      <w:tblGrid>
        <w:gridCol w:w="2425"/>
        <w:gridCol w:w="6925"/>
      </w:tblGrid>
      <w:tr w:rsidR="0062353D" w:rsidRPr="0062353D" w14:paraId="05A0E3C4" w14:textId="77777777" w:rsidTr="0062353D">
        <w:tc>
          <w:tcPr>
            <w:tcW w:w="2425" w:type="dxa"/>
          </w:tcPr>
          <w:p w14:paraId="2A2D0DB7" w14:textId="149AD4C2" w:rsidR="0062353D" w:rsidRPr="0062353D" w:rsidRDefault="0062353D" w:rsidP="0062353D">
            <w:pPr>
              <w:jc w:val="center"/>
              <w:rPr>
                <w:b/>
                <w:sz w:val="36"/>
                <w:szCs w:val="36"/>
              </w:rPr>
            </w:pPr>
            <w:r w:rsidRPr="0062353D">
              <w:rPr>
                <w:b/>
                <w:sz w:val="36"/>
                <w:szCs w:val="36"/>
              </w:rPr>
              <w:t>Word</w:t>
            </w:r>
          </w:p>
        </w:tc>
        <w:tc>
          <w:tcPr>
            <w:tcW w:w="6925" w:type="dxa"/>
          </w:tcPr>
          <w:p w14:paraId="1D73FC40" w14:textId="3A2ACF84" w:rsidR="0062353D" w:rsidRPr="0062353D" w:rsidRDefault="0062353D" w:rsidP="0062353D">
            <w:pPr>
              <w:jc w:val="center"/>
              <w:rPr>
                <w:b/>
                <w:sz w:val="36"/>
                <w:szCs w:val="36"/>
              </w:rPr>
            </w:pPr>
            <w:r w:rsidRPr="0062353D">
              <w:rPr>
                <w:b/>
                <w:sz w:val="36"/>
                <w:szCs w:val="36"/>
              </w:rPr>
              <w:t>Meaning</w:t>
            </w:r>
          </w:p>
        </w:tc>
      </w:tr>
      <w:tr w:rsidR="0062353D" w14:paraId="245A9A7F" w14:textId="77777777" w:rsidTr="0062353D">
        <w:tc>
          <w:tcPr>
            <w:tcW w:w="2425" w:type="dxa"/>
          </w:tcPr>
          <w:p w14:paraId="2702C776" w14:textId="28BEACCB" w:rsidR="0062353D" w:rsidRDefault="0062353D" w:rsidP="0021559F">
            <w:r>
              <w:t>Product</w:t>
            </w:r>
          </w:p>
        </w:tc>
        <w:tc>
          <w:tcPr>
            <w:tcW w:w="6925" w:type="dxa"/>
          </w:tcPr>
          <w:p w14:paraId="30AAD282" w14:textId="2CB56E96" w:rsidR="0062353D" w:rsidRDefault="0062353D" w:rsidP="0021559F">
            <w:r>
              <w:t>Aircraft, Aircraft Engine or Propeller</w:t>
            </w:r>
          </w:p>
        </w:tc>
      </w:tr>
      <w:tr w:rsidR="0062353D" w14:paraId="760B828F" w14:textId="77777777" w:rsidTr="0062353D">
        <w:tc>
          <w:tcPr>
            <w:tcW w:w="2425" w:type="dxa"/>
          </w:tcPr>
          <w:p w14:paraId="42E5C8BD" w14:textId="2C221F07" w:rsidR="0062353D" w:rsidRDefault="0062353D" w:rsidP="0021559F">
            <w:r>
              <w:t>Article</w:t>
            </w:r>
          </w:p>
        </w:tc>
        <w:tc>
          <w:tcPr>
            <w:tcW w:w="6925" w:type="dxa"/>
          </w:tcPr>
          <w:p w14:paraId="0452C2E5" w14:textId="021B6366" w:rsidR="0062353D" w:rsidRDefault="0062353D" w:rsidP="0021559F">
            <w:r>
              <w:t>A material, part, component, process or appliance.</w:t>
            </w:r>
          </w:p>
        </w:tc>
      </w:tr>
      <w:tr w:rsidR="0062353D" w14:paraId="35D3573A" w14:textId="77777777" w:rsidTr="0062353D">
        <w:tc>
          <w:tcPr>
            <w:tcW w:w="2425" w:type="dxa"/>
          </w:tcPr>
          <w:p w14:paraId="329CB112" w14:textId="50539FCE" w:rsidR="0062353D" w:rsidRDefault="0062353D" w:rsidP="0021559F">
            <w:r>
              <w:t>Appliance</w:t>
            </w:r>
          </w:p>
        </w:tc>
        <w:tc>
          <w:tcPr>
            <w:tcW w:w="6925" w:type="dxa"/>
          </w:tcPr>
          <w:p w14:paraId="4041C29A" w14:textId="2CB91223" w:rsidR="0062353D" w:rsidRDefault="0062353D" w:rsidP="0062353D">
            <w:r>
              <w:t>Appliance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tc>
      </w:tr>
    </w:tbl>
    <w:p w14:paraId="441FDFDB" w14:textId="77777777" w:rsidR="0021559F" w:rsidRPr="0021559F" w:rsidRDefault="0021559F" w:rsidP="0021559F"/>
    <w:p w14:paraId="2313292C" w14:textId="77777777" w:rsidR="00713237" w:rsidRDefault="00713237">
      <w:pPr>
        <w:spacing w:before="0" w:after="160"/>
      </w:pPr>
    </w:p>
    <w:p w14:paraId="35AC082B" w14:textId="056F8A24" w:rsidR="0021559F" w:rsidRDefault="0021559F">
      <w:pPr>
        <w:spacing w:before="0" w:after="160"/>
        <w:sectPr w:rsidR="0021559F" w:rsidSect="007956D3">
          <w:pgSz w:w="12240" w:h="15840"/>
          <w:pgMar w:top="1440" w:right="1440" w:bottom="1440" w:left="1440" w:header="720" w:footer="720" w:gutter="0"/>
          <w:pgNumType w:start="1" w:chapStyle="1"/>
          <w:cols w:space="720"/>
          <w:docGrid w:linePitch="360"/>
        </w:sectPr>
      </w:pPr>
    </w:p>
    <w:p w14:paraId="23C22DD8" w14:textId="77777777" w:rsidR="00EC78FB" w:rsidRPr="001C02F7" w:rsidRDefault="001C02F7" w:rsidP="001C02F7">
      <w:pPr>
        <w:pStyle w:val="Heading1"/>
      </w:pPr>
      <w:bookmarkStart w:id="13" w:name="_Toc68018428"/>
      <w:r w:rsidRPr="001C02F7">
        <w:lastRenderedPageBreak/>
        <w:t>Manual Control</w:t>
      </w:r>
      <w:bookmarkEnd w:id="13"/>
    </w:p>
    <w:p w14:paraId="6B65713C" w14:textId="552C90AF" w:rsidR="00F14E68" w:rsidRDefault="00F14E68" w:rsidP="00F14E68">
      <w:r>
        <w:t xml:space="preserve">This manual will be stored on </w:t>
      </w:r>
      <w:r w:rsidR="006D244E">
        <w:t>Alta</w:t>
      </w:r>
      <w:r>
        <w:t xml:space="preserve"> Avionics main computer server. </w:t>
      </w:r>
      <w:r w:rsidR="006D244E">
        <w:t>Alta</w:t>
      </w:r>
      <w:r>
        <w:t xml:space="preserve"> Avionics, </w:t>
      </w:r>
      <w:r w:rsidR="006D244E">
        <w:t>LLC</w:t>
      </w:r>
      <w:r>
        <w:t xml:space="preserve"> will supply a direct link on every computer terminal for manual access for all employees. </w:t>
      </w:r>
      <w:r w:rsidR="005965E2">
        <w:t xml:space="preserve">A link or </w:t>
      </w:r>
      <w:r w:rsidR="00EE1EFC">
        <w:t>Uniform</w:t>
      </w:r>
      <w:r w:rsidR="005965E2">
        <w:t xml:space="preserve"> Resource Lo</w:t>
      </w:r>
      <w:r w:rsidR="00EE1EFC">
        <w:t xml:space="preserve">cator (URL) will also be made available to all employees to enable access to manuals from any mobile device (phone, tablet, laptop, remote computer).  </w:t>
      </w:r>
      <w:r>
        <w:t>A computer system data backup will be performed once each month, with rolling data ‘snapshots’ each day, and that data will be used to restore repair station data in the event of computer failure. Each employee will be trained on the procedure to access all the manuals at the time of hiring.</w:t>
      </w:r>
    </w:p>
    <w:p w14:paraId="2DB60CB9" w14:textId="330FD9E7" w:rsidR="00F14E68" w:rsidRDefault="00F14E68" w:rsidP="00F14E68">
      <w:r>
        <w:t xml:space="preserve">The General Manager will be notified by a department supervisor in the event this manual is not current, and valid for that department’s use, and will identify needed changes using form </w:t>
      </w:r>
      <w:r w:rsidR="006D244E">
        <w:t>A</w:t>
      </w:r>
      <w:r>
        <w:t>A-</w:t>
      </w:r>
      <w:r w:rsidR="00F15C31">
        <w:t>MCR</w:t>
      </w:r>
      <w:r>
        <w:t xml:space="preserve"> (Manual Change Request). A sample of this form is found in the </w:t>
      </w:r>
      <w:r w:rsidR="00B76352">
        <w:t xml:space="preserve">Alta Avionics </w:t>
      </w:r>
      <w:r>
        <w:t>Forms Manual. The General Manager will have the revisions found necessary, produced in a final form. The proposed revisions will be submitted to the FAA/CHDO (Certificate Holding District Office) for</w:t>
      </w:r>
      <w:r w:rsidR="006D244E">
        <w:t xml:space="preserve"> </w:t>
      </w:r>
      <w:r>
        <w:t>acceptance in electronic form (PDF).</w:t>
      </w:r>
    </w:p>
    <w:p w14:paraId="3C12EDD9" w14:textId="77777777" w:rsidR="00F14E68" w:rsidRDefault="00F14E68" w:rsidP="00F14E68">
      <w:r>
        <w:t>The FAA Coordinator will revise manuals as required, and explain the revisions to all</w:t>
      </w:r>
      <w:r w:rsidR="006D244E">
        <w:t xml:space="preserve"> </w:t>
      </w:r>
      <w:r>
        <w:t>employees. An entry into each employee’s training record will be added after each employee has</w:t>
      </w:r>
      <w:r w:rsidR="006D244E">
        <w:t xml:space="preserve"> </w:t>
      </w:r>
      <w:r>
        <w:t>been trained to verify and acknowledge the understating of each revision. Upon approval by an</w:t>
      </w:r>
      <w:r w:rsidR="006D244E">
        <w:t xml:space="preserve"> </w:t>
      </w:r>
      <w:r>
        <w:t>authorized Repair Station representative, the repair station will commence operating within the</w:t>
      </w:r>
      <w:r w:rsidR="006D244E">
        <w:t xml:space="preserve"> </w:t>
      </w:r>
      <w:r>
        <w:t>guidelines of the new revision. The “List of Effective Pages” will reflect the</w:t>
      </w:r>
      <w:r w:rsidR="006D244E">
        <w:t xml:space="preserve"> </w:t>
      </w:r>
      <w:r>
        <w:t>Approval/Acceptance of the current revision. A file will be maintained, showing on a</w:t>
      </w:r>
      <w:r w:rsidR="006D244E">
        <w:t xml:space="preserve"> </w:t>
      </w:r>
      <w:r>
        <w:t>continuous basis, the disposition of each manual change. The FAA/CHDO will be notified each</w:t>
      </w:r>
      <w:r w:rsidR="006D244E">
        <w:t xml:space="preserve"> </w:t>
      </w:r>
      <w:r>
        <w:t>time a revision to this manual is needed. Revised areas will be identified by a vertical bar in</w:t>
      </w:r>
      <w:r w:rsidR="006D244E">
        <w:t xml:space="preserve"> </w:t>
      </w:r>
      <w:r>
        <w:t>the margin.</w:t>
      </w:r>
    </w:p>
    <w:p w14:paraId="3D3B731A" w14:textId="77777777" w:rsidR="00F14E68" w:rsidRDefault="00F14E68" w:rsidP="00F14E68">
      <w:r>
        <w:t>Revisions found “not acceptable” to the FAA/CHDO, which do not conform to applicable</w:t>
      </w:r>
      <w:r w:rsidR="006D244E">
        <w:t xml:space="preserve"> </w:t>
      </w:r>
      <w:r>
        <w:t>regulations, will be addressed by this repair station as a top priority. The identified procedure</w:t>
      </w:r>
      <w:r w:rsidR="006D244E">
        <w:t xml:space="preserve"> </w:t>
      </w:r>
      <w:r>
        <w:t>or action will cease, and acceptable changes implemented immediately. The</w:t>
      </w:r>
      <w:r w:rsidR="006D244E">
        <w:t xml:space="preserve"> </w:t>
      </w:r>
      <w:r>
        <w:t>maintenance/administrative actions that were performed under revisions found “unacceptable”</w:t>
      </w:r>
      <w:r w:rsidR="006D244E">
        <w:t xml:space="preserve"> </w:t>
      </w:r>
      <w:r>
        <w:t>by the FAA/CHDO will be addressed in the following order:</w:t>
      </w:r>
    </w:p>
    <w:p w14:paraId="2CBB7B0C" w14:textId="77777777" w:rsidR="006D244E" w:rsidRDefault="00F14E68" w:rsidP="009C3C24">
      <w:pPr>
        <w:pStyle w:val="ListParagraph"/>
        <w:numPr>
          <w:ilvl w:val="0"/>
          <w:numId w:val="3"/>
        </w:numPr>
      </w:pPr>
      <w:r>
        <w:t>Safety of Flight: Aircraft operator to be notified immediately, and advised that aircraft is</w:t>
      </w:r>
      <w:r w:rsidR="006D244E">
        <w:t xml:space="preserve"> </w:t>
      </w:r>
      <w:r>
        <w:t xml:space="preserve">to remain on the ground until this repair station can correct the problem, or coordinate with another certified repair station to correct the problem. </w:t>
      </w:r>
    </w:p>
    <w:p w14:paraId="2F6C4397" w14:textId="77777777" w:rsidR="00F14E68" w:rsidRDefault="00F14E68" w:rsidP="009C3C24">
      <w:pPr>
        <w:pStyle w:val="ListParagraph"/>
        <w:numPr>
          <w:ilvl w:val="0"/>
          <w:numId w:val="3"/>
        </w:numPr>
      </w:pPr>
      <w:r>
        <w:t>Procedure/Record Keeping: Aircraft operator to be notified immediately, and advised of the problem. The operator will have the option to operate the aircraft until the problem can be corrected.</w:t>
      </w:r>
    </w:p>
    <w:p w14:paraId="6769D597" w14:textId="77777777" w:rsidR="00F14E68" w:rsidRDefault="00F14E68" w:rsidP="009C3C24">
      <w:pPr>
        <w:pStyle w:val="ListParagraph"/>
        <w:numPr>
          <w:ilvl w:val="0"/>
          <w:numId w:val="3"/>
        </w:numPr>
      </w:pPr>
      <w:r>
        <w:t>Problems that do not affect aircraft and/or appliances will be dealt with internally and immediately to correct them.</w:t>
      </w:r>
    </w:p>
    <w:p w14:paraId="6047AE9E"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3902DE35" w14:textId="77777777" w:rsidR="00742B1E" w:rsidRDefault="00742B1E">
      <w:pPr>
        <w:spacing w:before="0" w:after="160"/>
      </w:pPr>
    </w:p>
    <w:p w14:paraId="3E1365EE" w14:textId="77777777" w:rsidR="00742B1E" w:rsidRDefault="00742B1E" w:rsidP="00DE2561">
      <w:pPr>
        <w:pStyle w:val="Heading1"/>
      </w:pPr>
      <w:bookmarkStart w:id="14" w:name="_Toc68018429"/>
      <w:r>
        <w:t>Record of Revision</w:t>
      </w:r>
      <w:bookmarkEnd w:id="14"/>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6F345729" w14:textId="77777777" w:rsidTr="00DE2561">
        <w:trPr>
          <w:tblHeader/>
        </w:trPr>
        <w:tc>
          <w:tcPr>
            <w:tcW w:w="1615" w:type="dxa"/>
          </w:tcPr>
          <w:p w14:paraId="093A2AAA" w14:textId="77777777" w:rsidR="00742B1E" w:rsidRPr="00DE2561" w:rsidRDefault="00742B1E" w:rsidP="00DE2561">
            <w:pPr>
              <w:jc w:val="center"/>
              <w:rPr>
                <w:b/>
              </w:rPr>
            </w:pPr>
            <w:r w:rsidRPr="00DE2561">
              <w:rPr>
                <w:b/>
              </w:rPr>
              <w:t>Revision Identification</w:t>
            </w:r>
          </w:p>
        </w:tc>
        <w:tc>
          <w:tcPr>
            <w:tcW w:w="1121" w:type="dxa"/>
          </w:tcPr>
          <w:p w14:paraId="17836F03" w14:textId="77777777" w:rsidR="00742B1E" w:rsidRPr="00DE2561" w:rsidRDefault="00742B1E" w:rsidP="00DE2561">
            <w:pPr>
              <w:jc w:val="center"/>
              <w:rPr>
                <w:b/>
              </w:rPr>
            </w:pPr>
            <w:r w:rsidRPr="00DE2561">
              <w:rPr>
                <w:b/>
              </w:rPr>
              <w:t>Revision Date</w:t>
            </w:r>
          </w:p>
        </w:tc>
        <w:tc>
          <w:tcPr>
            <w:tcW w:w="4909" w:type="dxa"/>
          </w:tcPr>
          <w:p w14:paraId="284682DC" w14:textId="77777777" w:rsidR="00742B1E" w:rsidRPr="00DE2561" w:rsidRDefault="00742B1E" w:rsidP="00DE2561">
            <w:pPr>
              <w:jc w:val="center"/>
              <w:rPr>
                <w:b/>
              </w:rPr>
            </w:pPr>
            <w:r w:rsidRPr="00DE2561">
              <w:rPr>
                <w:b/>
              </w:rPr>
              <w:t>Description of Revision</w:t>
            </w:r>
          </w:p>
        </w:tc>
        <w:tc>
          <w:tcPr>
            <w:tcW w:w="1705" w:type="dxa"/>
          </w:tcPr>
          <w:p w14:paraId="3416F150" w14:textId="77777777" w:rsidR="00742B1E" w:rsidRPr="00DE2561" w:rsidRDefault="00742B1E" w:rsidP="00DE2561">
            <w:pPr>
              <w:jc w:val="center"/>
              <w:rPr>
                <w:b/>
              </w:rPr>
            </w:pPr>
            <w:r w:rsidRPr="00DE2561">
              <w:rPr>
                <w:b/>
              </w:rPr>
              <w:t>Repair Station Approval</w:t>
            </w:r>
          </w:p>
        </w:tc>
      </w:tr>
      <w:tr w:rsidR="00742B1E" w14:paraId="4453A7D7" w14:textId="77777777" w:rsidTr="00DE2561">
        <w:tc>
          <w:tcPr>
            <w:tcW w:w="1615" w:type="dxa"/>
          </w:tcPr>
          <w:p w14:paraId="4600BC93" w14:textId="77777777" w:rsidR="00742B1E" w:rsidRDefault="00DE2561" w:rsidP="00DE2561">
            <w:pPr>
              <w:jc w:val="center"/>
            </w:pPr>
            <w:r>
              <w:t>1.0</w:t>
            </w:r>
          </w:p>
        </w:tc>
        <w:tc>
          <w:tcPr>
            <w:tcW w:w="1121" w:type="dxa"/>
          </w:tcPr>
          <w:p w14:paraId="254F36D6" w14:textId="50E60D9E" w:rsidR="00742B1E" w:rsidRDefault="00DE2561" w:rsidP="00DE2561">
            <w:pPr>
              <w:jc w:val="center"/>
            </w:pPr>
            <w:r>
              <w:t>3/202</w:t>
            </w:r>
            <w:r w:rsidR="00AD1598">
              <w:t>1</w:t>
            </w:r>
          </w:p>
        </w:tc>
        <w:tc>
          <w:tcPr>
            <w:tcW w:w="4909" w:type="dxa"/>
          </w:tcPr>
          <w:p w14:paraId="6AF764A4" w14:textId="77777777" w:rsidR="00742B1E" w:rsidRDefault="00DE2561" w:rsidP="00DE2561">
            <w:pPr>
              <w:jc w:val="center"/>
            </w:pPr>
            <w:r>
              <w:t>Initial Version Complete</w:t>
            </w:r>
          </w:p>
        </w:tc>
        <w:tc>
          <w:tcPr>
            <w:tcW w:w="1705" w:type="dxa"/>
          </w:tcPr>
          <w:p w14:paraId="2FDCCA8F" w14:textId="77777777" w:rsidR="00742B1E" w:rsidRDefault="00742B1E" w:rsidP="00DE2561">
            <w:pPr>
              <w:jc w:val="center"/>
            </w:pPr>
            <w:r>
              <w:t xml:space="preserve">See </w:t>
            </w:r>
            <w:r w:rsidR="00DE2561">
              <w:t>‘List of Effective Pages’</w:t>
            </w:r>
          </w:p>
        </w:tc>
      </w:tr>
    </w:tbl>
    <w:p w14:paraId="585ABF6A" w14:textId="77777777" w:rsidR="00742B1E" w:rsidRDefault="00742B1E" w:rsidP="00742B1E"/>
    <w:p w14:paraId="2C6E3D52" w14:textId="77777777" w:rsidR="0095410B" w:rsidRDefault="0095410B" w:rsidP="00102300">
      <w:pPr>
        <w:pStyle w:val="ListParagraph"/>
        <w:numPr>
          <w:ilvl w:val="3"/>
          <w:numId w:val="1"/>
        </w:numPr>
      </w:pPr>
      <w:r>
        <w:br w:type="page"/>
      </w:r>
    </w:p>
    <w:p w14:paraId="1C333747" w14:textId="77777777" w:rsidR="0095410B" w:rsidRDefault="0095410B">
      <w:pPr>
        <w:sectPr w:rsidR="0095410B" w:rsidSect="007956D3">
          <w:pgSz w:w="12240" w:h="15840"/>
          <w:pgMar w:top="1440" w:right="1440" w:bottom="1440" w:left="1440" w:header="720" w:footer="720" w:gutter="0"/>
          <w:pgNumType w:start="1" w:chapStyle="1"/>
          <w:cols w:space="720"/>
          <w:docGrid w:linePitch="360"/>
        </w:sectPr>
      </w:pPr>
    </w:p>
    <w:p w14:paraId="659AE0F9" w14:textId="77777777" w:rsidR="008A5831" w:rsidRPr="008A5831" w:rsidRDefault="005F3713" w:rsidP="005F3713">
      <w:pPr>
        <w:pStyle w:val="Heading1"/>
      </w:pPr>
      <w:bookmarkStart w:id="15" w:name="_Toc68018430"/>
      <w:r>
        <w:lastRenderedPageBreak/>
        <w:t>General Inspection Procedures</w:t>
      </w:r>
      <w:bookmarkEnd w:id="15"/>
    </w:p>
    <w:p w14:paraId="01B5A5E0" w14:textId="73F91281" w:rsidR="005F3713" w:rsidRDefault="005F3713" w:rsidP="005F3713">
      <w:r>
        <w:t>All supervisors, inspectors, and technicians are required to be thoroughly familiar with</w:t>
      </w:r>
      <w:r w:rsidR="00DD386E">
        <w:t xml:space="preserve"> and follow</w:t>
      </w:r>
      <w:r>
        <w:t xml:space="preserve"> the inspection requirements, and procedures described in this manual, Code of Federal Regulations (CFR’s), airworthiness directives, advisory circulars, manufacturer's service letters, bulletins, and engineering orders.</w:t>
      </w:r>
    </w:p>
    <w:p w14:paraId="3547E06A" w14:textId="5F033499" w:rsidR="002E3816" w:rsidRDefault="002E3816" w:rsidP="005F3713">
      <w:r>
        <w:t xml:space="preserve">All supervisors, inspectors, and technicians are required to comply with the most current manufacturer’s inspection standards and data. </w:t>
      </w:r>
    </w:p>
    <w:p w14:paraId="30A927B1" w14:textId="5EE04EE3" w:rsidR="005F3713" w:rsidRDefault="005F3713" w:rsidP="005F3713">
      <w:r>
        <w:t xml:space="preserve">The general inspection system requires technicians to sign their initials for work performed by them on the appropriate inspection form, checklist, tag, or sticker, prior to submitting the </w:t>
      </w:r>
      <w:r w:rsidR="00B76352">
        <w:t>article</w:t>
      </w:r>
      <w:r>
        <w:t xml:space="preserve"> to inspectors for final acceptance. Inspectors will indicate their acceptance of work performed with their signature, or initials on the appropriate work forms.</w:t>
      </w:r>
    </w:p>
    <w:p w14:paraId="6464764F" w14:textId="1C504055" w:rsidR="005F3713" w:rsidRDefault="005F3713">
      <w:r>
        <w:t>Authorized handwritten signatures and initials are contained in the Roster of Repair</w:t>
      </w:r>
      <w:r w:rsidR="00A23AB5">
        <w:t xml:space="preserve"> </w:t>
      </w:r>
      <w:r>
        <w:t>Station Personnel. All authorized electronic signatures and initials will be stored</w:t>
      </w:r>
      <w:r w:rsidR="00B67510">
        <w:t xml:space="preserve"> </w:t>
      </w:r>
      <w:r>
        <w:t xml:space="preserve">on Alta Avionics, LLC’s computer system and will be password protected. The Quality Assurance Manager is responsible to the Chief Inspector for full compliance with all procedures outlined, as appropriate to any </w:t>
      </w:r>
      <w:r w:rsidR="00B76352">
        <w:t>article</w:t>
      </w:r>
      <w:r>
        <w:t xml:space="preserve"> being inspected, repaired, overhauled, or altered by this repair station.</w:t>
      </w:r>
    </w:p>
    <w:p w14:paraId="4DC0AFC1" w14:textId="77777777" w:rsidR="00690A1B" w:rsidRDefault="00690A1B"/>
    <w:p w14:paraId="22C57080" w14:textId="52B393B8" w:rsidR="00227DDE" w:rsidRDefault="005F3713" w:rsidP="005F3713">
      <w:pPr>
        <w:pStyle w:val="Heading2"/>
      </w:pPr>
      <w:bookmarkStart w:id="16" w:name="_Toc68018431"/>
      <w:r>
        <w:t>Inspection Stamps</w:t>
      </w:r>
      <w:bookmarkEnd w:id="16"/>
    </w:p>
    <w:p w14:paraId="0B79A769" w14:textId="42C3AE2B" w:rsidR="005F3713" w:rsidRDefault="005F3713" w:rsidP="005F3713">
      <w:r w:rsidRPr="00652866">
        <w:t xml:space="preserve">Alta Avionics, LLC will still use </w:t>
      </w:r>
      <w:r w:rsidR="00AF17B6" w:rsidRPr="00652866">
        <w:t>i</w:t>
      </w:r>
      <w:r w:rsidRPr="00652866">
        <w:t>ncoming parts stamp labeled “Received” as part of the incoming parts and materials inspections procedure.</w:t>
      </w:r>
    </w:p>
    <w:p w14:paraId="55181081" w14:textId="5180FD75" w:rsidR="00981196" w:rsidRDefault="00926103" w:rsidP="005F3713">
      <w:pPr>
        <w:sectPr w:rsidR="00981196" w:rsidSect="00981196">
          <w:footerReference w:type="default" r:id="rId15"/>
          <w:pgSz w:w="12240" w:h="15840"/>
          <w:pgMar w:top="1440" w:right="1440" w:bottom="1440" w:left="1440" w:header="720" w:footer="720" w:gutter="0"/>
          <w:pgNumType w:start="1" w:chapStyle="1"/>
          <w:cols w:space="720"/>
          <w:docGrid w:linePitch="360"/>
        </w:sectPr>
      </w:pPr>
      <w:r>
        <w:t xml:space="preserve">The inspection </w:t>
      </w:r>
      <w:r w:rsidR="00756A7D">
        <w:t>personnel using this stamp</w:t>
      </w:r>
      <w:r>
        <w:t xml:space="preserve"> will </w:t>
      </w:r>
      <w:r w:rsidR="00756A7D">
        <w:t>confirm the</w:t>
      </w:r>
      <w:r>
        <w:t xml:space="preserve"> </w:t>
      </w:r>
      <w:r w:rsidR="00756A7D">
        <w:t>stamp is</w:t>
      </w:r>
      <w:r>
        <w:t xml:space="preserve"> legible. </w:t>
      </w:r>
    </w:p>
    <w:p w14:paraId="173E08E5" w14:textId="77777777" w:rsidR="00535F18" w:rsidRDefault="00227DDE" w:rsidP="00227DDE">
      <w:pPr>
        <w:pStyle w:val="Heading1"/>
      </w:pPr>
      <w:bookmarkStart w:id="17" w:name="_Toc68018432"/>
      <w:r>
        <w:lastRenderedPageBreak/>
        <w:t>Incoming Parts and Materials Inspection</w:t>
      </w:r>
      <w:bookmarkEnd w:id="17"/>
    </w:p>
    <w:p w14:paraId="41E7FF79" w14:textId="7211FAFD" w:rsidR="00227DDE" w:rsidRDefault="001E5F81" w:rsidP="00227DDE">
      <w:pPr>
        <w:spacing w:before="0" w:after="160"/>
      </w:pPr>
      <w:r>
        <w:t>Alta Avionics, LLC</w:t>
      </w:r>
      <w:r w:rsidR="00227DDE">
        <w:t xml:space="preserve"> designated inspection personnel </w:t>
      </w:r>
      <w:r w:rsidR="001313C7">
        <w:t>(Chief Inspector, Service Inspector, Installation Inspector or Parts Inspector)</w:t>
      </w:r>
      <w:r w:rsidR="00227DDE">
        <w:t xml:space="preserve">shall inspect all incoming parts, standard parts, and raw materials for; identification, traceability to an FAA approved or authorized repair organization or manufacturer, and/or an established industry or U.S. specification, lot or batch numbers traceable to supplier’s documentation, shelf life status, contamination, shipping damage, and state of preservation (ref. AC 20-62 as revised). </w:t>
      </w:r>
    </w:p>
    <w:p w14:paraId="7C40AD54" w14:textId="2AF064DF" w:rsidR="00227DDE" w:rsidRDefault="00227DDE" w:rsidP="00227DDE">
      <w:pPr>
        <w:spacing w:before="0" w:after="160"/>
      </w:pPr>
      <w:r w:rsidRPr="006F3DAF">
        <w:t xml:space="preserve">Upon completion of the incoming inspection, the documents used to establish acceptability for use will be </w:t>
      </w:r>
      <w:r w:rsidR="00966A29" w:rsidRPr="006F3DAF">
        <w:t>marked</w:t>
      </w:r>
      <w:r w:rsidRPr="006F3DAF">
        <w:t xml:space="preserve"> “Received” and retained by the Repair Station.</w:t>
      </w:r>
    </w:p>
    <w:p w14:paraId="635A7F73" w14:textId="4CE1CA7D" w:rsidR="00585BD5" w:rsidRDefault="00585BD5" w:rsidP="00227DDE">
      <w:pPr>
        <w:spacing w:before="0" w:after="160"/>
      </w:pPr>
      <w:r>
        <w:rPr>
          <w:sz w:val="23"/>
          <w:szCs w:val="23"/>
        </w:rPr>
        <w:t xml:space="preserve">Piece parts, sub-assemblies, and component parts which are intended for repair of repairable components or installation on aircraft must be traceable back to the source where they were purchased. These parts must be identified by the </w:t>
      </w:r>
      <w:proofErr w:type="spellStart"/>
      <w:r>
        <w:rPr>
          <w:sz w:val="23"/>
          <w:szCs w:val="23"/>
        </w:rPr>
        <w:t>Avtech</w:t>
      </w:r>
      <w:proofErr w:type="spellEnd"/>
      <w:r>
        <w:rPr>
          <w:sz w:val="23"/>
          <w:szCs w:val="23"/>
        </w:rPr>
        <w:t xml:space="preserve"> Services LLC purchase order (PO) number assigned when the parts were ordered. The PO may be marked on a bag containing the parts, on a container they were shipped in, or other means which clearly establishes the PO number associated with the part(s).</w:t>
      </w:r>
    </w:p>
    <w:p w14:paraId="584670B1" w14:textId="77777777" w:rsidR="00227DDE" w:rsidRDefault="00227DDE" w:rsidP="00227DDE">
      <w:pPr>
        <w:spacing w:before="0" w:after="160"/>
      </w:pPr>
      <w:r>
        <w:t>Repaired articles received from contracted facilities will be inspected as described above.</w:t>
      </w:r>
    </w:p>
    <w:p w14:paraId="215E15D6" w14:textId="48C25C90" w:rsidR="00227DDE" w:rsidRDefault="004C6185" w:rsidP="00227DDE">
      <w:pPr>
        <w:spacing w:before="0" w:after="160"/>
      </w:pPr>
      <w:r>
        <w:t xml:space="preserve">Section </w:t>
      </w:r>
      <w:r w:rsidR="000C349A">
        <w:fldChar w:fldCharType="begin"/>
      </w:r>
      <w:r w:rsidR="000C349A">
        <w:instrText xml:space="preserve"> REF _Ref74585214 \r \h </w:instrText>
      </w:r>
      <w:r w:rsidR="000C349A">
        <w:fldChar w:fldCharType="separate"/>
      </w:r>
      <w:r w:rsidR="000C349A">
        <w:t>15.3</w:t>
      </w:r>
      <w:r w:rsidR="000C349A">
        <w:fldChar w:fldCharType="end"/>
      </w:r>
      <w:r>
        <w:t xml:space="preserve"> of this manual provides procedures for p</w:t>
      </w:r>
      <w:r w:rsidR="00227DDE">
        <w:t>arts or materials found to be unacceptable following inspection.</w:t>
      </w:r>
    </w:p>
    <w:p w14:paraId="5E5DA80A" w14:textId="43362888" w:rsidR="00BD1F2A" w:rsidRDefault="00BD1F2A" w:rsidP="00227DDE">
      <w:pPr>
        <w:spacing w:before="0" w:after="160"/>
      </w:pPr>
      <w:r>
        <w:t xml:space="preserve">Aeronautical articles which are subject to special testing requirements will follow those special testing requirements and techniques as specified by the manufacturer. </w:t>
      </w:r>
    </w:p>
    <w:p w14:paraId="765D3CD4" w14:textId="650DD2D2" w:rsidR="00227DDE" w:rsidRDefault="00227DDE" w:rsidP="00227DDE">
      <w:pPr>
        <w:spacing w:before="0" w:after="160"/>
      </w:pPr>
      <w:r>
        <w:t>Aeronautical articles which are subject to life limits as defined by the article’s manufacturer, shall be handled in accordance with 14 CFR Part 43; §</w:t>
      </w:r>
      <w:r w:rsidR="004C6185">
        <w:t xml:space="preserve"> </w:t>
      </w:r>
      <w:r>
        <w:t xml:space="preserve">43.10, </w:t>
      </w:r>
      <w:r w:rsidRPr="00AF17B6">
        <w:rPr>
          <w:rFonts w:cs="Times New Roman (Body CS)"/>
          <w:i/>
        </w:rPr>
        <w:t xml:space="preserve">Disposition of </w:t>
      </w:r>
      <w:r w:rsidR="00AF17B6" w:rsidRPr="00AF17B6">
        <w:rPr>
          <w:rFonts w:cs="Times New Roman (Body CS)"/>
          <w:i/>
        </w:rPr>
        <w:t>l</w:t>
      </w:r>
      <w:r w:rsidRPr="00AF17B6">
        <w:rPr>
          <w:rFonts w:cs="Times New Roman (Body CS)"/>
          <w:i/>
        </w:rPr>
        <w:t>ife-</w:t>
      </w:r>
      <w:r w:rsidR="00AF17B6" w:rsidRPr="00AF17B6">
        <w:rPr>
          <w:rFonts w:cs="Times New Roman (Body CS)"/>
          <w:i/>
        </w:rPr>
        <w:t>l</w:t>
      </w:r>
      <w:r w:rsidRPr="00AF17B6">
        <w:rPr>
          <w:rFonts w:cs="Times New Roman (Body CS)"/>
          <w:i/>
        </w:rPr>
        <w:t xml:space="preserve">imited </w:t>
      </w:r>
      <w:r w:rsidR="00AF17B6" w:rsidRPr="00AF17B6">
        <w:rPr>
          <w:rFonts w:cs="Times New Roman (Body CS)"/>
          <w:i/>
        </w:rPr>
        <w:t>a</w:t>
      </w:r>
      <w:r w:rsidRPr="00AF17B6">
        <w:rPr>
          <w:rFonts w:cs="Times New Roman (Body CS)"/>
          <w:i/>
        </w:rPr>
        <w:t xml:space="preserve">ircraft </w:t>
      </w:r>
      <w:r w:rsidR="00AF17B6" w:rsidRPr="00AF17B6">
        <w:rPr>
          <w:rFonts w:cs="Times New Roman (Body CS)"/>
          <w:i/>
        </w:rPr>
        <w:t>p</w:t>
      </w:r>
      <w:r w:rsidRPr="00AF17B6">
        <w:rPr>
          <w:rFonts w:cs="Times New Roman (Body CS)"/>
          <w:i/>
        </w:rPr>
        <w:t>arts</w:t>
      </w:r>
      <w:r>
        <w:t>. That part and subsection establishes</w:t>
      </w:r>
      <w:r w:rsidR="004C6185">
        <w:t xml:space="preserve"> </w:t>
      </w:r>
      <w:r>
        <w:t>that it is the responsibility of all persons removing and transferring (offering for sale or trade) an aeronautical article subject to life-limits, to transfer with it the article’s remaining life status (hours, cycles, calendar date).</w:t>
      </w:r>
    </w:p>
    <w:p w14:paraId="71F37BB6" w14:textId="64D9BA0F" w:rsidR="00227DDE" w:rsidRPr="00966A29" w:rsidRDefault="00227DDE" w:rsidP="00227DDE">
      <w:pPr>
        <w:spacing w:before="0" w:after="160"/>
      </w:pPr>
      <w:r>
        <w:t xml:space="preserve">Upon receipt of any affected life-limited article, Repair Station employees with responsibility for incoming parts and materials inspection shall ensure that appropriate data is provided with the article, showing its status relative to its published life-limits. If such records are not provided, the </w:t>
      </w:r>
      <w:r w:rsidRPr="00966A29">
        <w:t xml:space="preserve">inspector shall treat that article as a Suspected Unapproved </w:t>
      </w:r>
      <w:r w:rsidR="004D7BF8" w:rsidRPr="00966A29">
        <w:t>Part</w:t>
      </w:r>
      <w:r w:rsidR="004D7BF8">
        <w:t xml:space="preserve"> (</w:t>
      </w:r>
      <w:r w:rsidR="00C20889">
        <w:t>SUP)</w:t>
      </w:r>
      <w:r w:rsidRPr="00966A29">
        <w:t>.</w:t>
      </w:r>
    </w:p>
    <w:p w14:paraId="24DDE822" w14:textId="034628FC" w:rsidR="00227DDE" w:rsidRDefault="00227DDE" w:rsidP="00227DDE">
      <w:pPr>
        <w:spacing w:before="0" w:after="160"/>
      </w:pPr>
      <w:r w:rsidRPr="00966A29">
        <w:t xml:space="preserve">Suspected Unapproved Parts will be segregated in a special holding area designated by the QA Manager awaiting disposition. Detailed procedures for Suspected Unapproved Parts are found in the </w:t>
      </w:r>
      <w:r w:rsidR="004C6185">
        <w:t xml:space="preserve">Alta Avionics </w:t>
      </w:r>
      <w:r w:rsidRPr="00966A29">
        <w:t xml:space="preserve">Detailed Procedures Manual. </w:t>
      </w:r>
      <w:r w:rsidR="00C20889">
        <w:t>Electro Static Discharge Sensitive (</w:t>
      </w:r>
      <w:r w:rsidRPr="00966A29">
        <w:t>ESDS</w:t>
      </w:r>
      <w:r w:rsidR="00C20889">
        <w:t>)</w:t>
      </w:r>
      <w:r w:rsidRPr="00966A29">
        <w:t xml:space="preserve"> procedures shall be complied with as described in the </w:t>
      </w:r>
      <w:r w:rsidR="004C6185">
        <w:t xml:space="preserve">Alta Avionics </w:t>
      </w:r>
      <w:r w:rsidRPr="00966A29">
        <w:t>Detailed Procedures Manual.</w:t>
      </w:r>
    </w:p>
    <w:p w14:paraId="359EF68F" w14:textId="44391C19" w:rsidR="005E7CFE" w:rsidRPr="00966A29" w:rsidRDefault="005E7CFE" w:rsidP="00227DDE">
      <w:pPr>
        <w:spacing w:before="0" w:after="160"/>
      </w:pPr>
      <w:r>
        <w:lastRenderedPageBreak/>
        <w:t xml:space="preserve">Articles that </w:t>
      </w:r>
      <w:r w:rsidR="00D25954">
        <w:t>have</w:t>
      </w:r>
      <w:r>
        <w:t xml:space="preserve"> specific OEM environmental instructions will be complied with.</w:t>
      </w:r>
    </w:p>
    <w:p w14:paraId="701F334B" w14:textId="77777777" w:rsidR="00227DDE" w:rsidRDefault="00227DDE" w:rsidP="00227DDE">
      <w:pPr>
        <w:spacing w:before="0" w:after="160"/>
      </w:pPr>
      <w:r w:rsidRPr="00966A29">
        <w:t>Detailed procedures for receiving parts are found in the Detailed Procedures Manual.</w:t>
      </w:r>
    </w:p>
    <w:p w14:paraId="77FFC75E" w14:textId="77777777" w:rsidR="00227DDE" w:rsidRDefault="00227DDE" w:rsidP="00227DDE">
      <w:pPr>
        <w:spacing w:before="0" w:after="160"/>
      </w:pPr>
      <w:r>
        <w:t>Appropriate inspectors are required to be familiar with the contents of those procedures.</w:t>
      </w:r>
    </w:p>
    <w:p w14:paraId="2A905C8F" w14:textId="77777777" w:rsidR="00981196" w:rsidRDefault="00981196" w:rsidP="00227DDE">
      <w:pPr>
        <w:spacing w:before="0" w:after="160"/>
        <w:rPr>
          <w:b/>
        </w:rPr>
        <w:sectPr w:rsidR="00981196" w:rsidSect="00981196">
          <w:pgSz w:w="12240" w:h="15840"/>
          <w:pgMar w:top="1440" w:right="1440" w:bottom="1440" w:left="1440" w:header="720" w:footer="720" w:gutter="0"/>
          <w:pgNumType w:start="1" w:chapStyle="1"/>
          <w:cols w:space="720"/>
          <w:docGrid w:linePitch="360"/>
        </w:sectPr>
      </w:pPr>
    </w:p>
    <w:p w14:paraId="7F3B93B7" w14:textId="77777777" w:rsidR="00981196" w:rsidRDefault="00981196" w:rsidP="00227DDE">
      <w:pPr>
        <w:spacing w:before="0" w:after="160"/>
        <w:rPr>
          <w:b/>
        </w:rPr>
        <w:sectPr w:rsidR="00981196" w:rsidSect="00981196">
          <w:type w:val="continuous"/>
          <w:pgSz w:w="12240" w:h="15840"/>
          <w:pgMar w:top="1440" w:right="1440" w:bottom="1440" w:left="1440" w:header="720" w:footer="720" w:gutter="0"/>
          <w:pgNumType w:start="1" w:chapStyle="1"/>
          <w:cols w:space="720"/>
          <w:docGrid w:linePitch="360"/>
        </w:sectPr>
      </w:pPr>
    </w:p>
    <w:p w14:paraId="2B9ED568" w14:textId="34E05E68" w:rsidR="00D07891" w:rsidRDefault="00D07891" w:rsidP="00D07891">
      <w:pPr>
        <w:pStyle w:val="Heading1"/>
      </w:pPr>
      <w:bookmarkStart w:id="18" w:name="_Toc68018433"/>
      <w:r>
        <w:lastRenderedPageBreak/>
        <w:t xml:space="preserve">Stock Control, Segregation </w:t>
      </w:r>
      <w:r w:rsidR="00C20889">
        <w:t>and</w:t>
      </w:r>
      <w:r>
        <w:t xml:space="preserve"> Identification</w:t>
      </w:r>
      <w:bookmarkEnd w:id="18"/>
    </w:p>
    <w:p w14:paraId="076DCF6D" w14:textId="4EE47687" w:rsidR="00D07891" w:rsidRDefault="00D07891" w:rsidP="00D07891">
      <w:pPr>
        <w:spacing w:before="0" w:after="160"/>
      </w:pPr>
      <w:r>
        <w:t>The system of stock control segregation and identification utilized is described herein to enable personnel to determine the adequacy of the stock, the location of parts, the proper identification of parts, and to assure that parts do not deteriorate, or become contaminated with foreign matter prior to use</w:t>
      </w:r>
      <w:r w:rsidR="00C36B99">
        <w:t xml:space="preserve"> or during transport</w:t>
      </w:r>
      <w:r>
        <w:t>.</w:t>
      </w:r>
    </w:p>
    <w:p w14:paraId="1ABB3781" w14:textId="342FD56B" w:rsidR="00D07891" w:rsidRDefault="00D07891" w:rsidP="00D07891">
      <w:pPr>
        <w:spacing w:before="0" w:after="160"/>
      </w:pPr>
      <w:r>
        <w:t xml:space="preserve">Items which have shelf life will be so arranged that the items with the shortest remaining shelf life will be issued first. The more recently procured items will be placed in the rear portion of the storage bin/area. These parts will be dated to </w:t>
      </w:r>
      <w:r w:rsidR="00B67510">
        <w:t>ensure</w:t>
      </w:r>
      <w:r>
        <w:t xml:space="preserve"> that the shelf life is not exceeded.</w:t>
      </w:r>
    </w:p>
    <w:p w14:paraId="1B4D1E77" w14:textId="77777777" w:rsidR="00D07891" w:rsidRDefault="00D07891" w:rsidP="00D07891">
      <w:pPr>
        <w:spacing w:before="0" w:after="160"/>
      </w:pPr>
      <w:r>
        <w:t xml:space="preserve">All parts and materials utilized for </w:t>
      </w:r>
      <w:r w:rsidR="001E5F81">
        <w:t>Alta Avionics, LLC</w:t>
      </w:r>
      <w:r>
        <w:t xml:space="preserve"> shall be classified as to TYPE as </w:t>
      </w:r>
      <w:r w:rsidRPr="00966A29">
        <w:t>described herein. Detailed procedures for disposition of these parts are described in the Detailed Procedures Manual.</w:t>
      </w:r>
    </w:p>
    <w:p w14:paraId="78968375" w14:textId="7472353F" w:rsidR="00D07891" w:rsidRDefault="00D07891" w:rsidP="00D07891">
      <w:pPr>
        <w:spacing w:before="0" w:after="160"/>
      </w:pPr>
      <w:r>
        <w:t>TYPE ''A"</w:t>
      </w:r>
      <w:r w:rsidRPr="00D07891">
        <w:t xml:space="preserve"> </w:t>
      </w:r>
      <w:r>
        <w:t xml:space="preserve">Parts </w:t>
      </w:r>
      <w:r w:rsidR="00C20889">
        <w:t>and</w:t>
      </w:r>
      <w:r>
        <w:t xml:space="preserve"> Materials:</w:t>
      </w:r>
    </w:p>
    <w:p w14:paraId="413E239A" w14:textId="77777777" w:rsidR="00D07891" w:rsidRDefault="00D07891" w:rsidP="009C3C24">
      <w:pPr>
        <w:pStyle w:val="ListParagraph"/>
        <w:numPr>
          <w:ilvl w:val="0"/>
          <w:numId w:val="4"/>
        </w:numPr>
        <w:spacing w:before="0" w:after="160"/>
      </w:pPr>
      <w:r>
        <w:t>Piece parts and material</w:t>
      </w:r>
    </w:p>
    <w:p w14:paraId="07E8ADC8" w14:textId="77777777" w:rsidR="00D07891" w:rsidRDefault="00D07891" w:rsidP="009C3C24">
      <w:pPr>
        <w:pStyle w:val="ListParagraph"/>
        <w:numPr>
          <w:ilvl w:val="1"/>
          <w:numId w:val="4"/>
        </w:numPr>
        <w:spacing w:before="0" w:after="160"/>
      </w:pPr>
      <w:r>
        <w:t>non-serialized</w:t>
      </w:r>
    </w:p>
    <w:p w14:paraId="045F752D" w14:textId="1011F662" w:rsidR="00D07891" w:rsidRDefault="00D07891" w:rsidP="00D07891">
      <w:pPr>
        <w:spacing w:before="0" w:after="160"/>
      </w:pPr>
      <w:r>
        <w:t>TYPE “B”</w:t>
      </w:r>
      <w:r w:rsidRPr="00D07891">
        <w:t xml:space="preserve"> </w:t>
      </w:r>
      <w:r>
        <w:t xml:space="preserve">Parts </w:t>
      </w:r>
      <w:r w:rsidR="00C20889">
        <w:t>and</w:t>
      </w:r>
      <w:r>
        <w:t xml:space="preserve"> Materials:</w:t>
      </w:r>
    </w:p>
    <w:p w14:paraId="5D1EF692" w14:textId="77777777" w:rsidR="00D07891" w:rsidRDefault="00D07891" w:rsidP="009C3C24">
      <w:pPr>
        <w:pStyle w:val="ListParagraph"/>
        <w:numPr>
          <w:ilvl w:val="0"/>
          <w:numId w:val="4"/>
        </w:numPr>
        <w:spacing w:before="0" w:after="160"/>
      </w:pPr>
      <w:r>
        <w:t>Parts and materials that have a return to service and/or certification;</w:t>
      </w:r>
    </w:p>
    <w:p w14:paraId="07E613DD" w14:textId="77777777" w:rsidR="00D07891" w:rsidRDefault="00D07891" w:rsidP="009C3C24">
      <w:pPr>
        <w:pStyle w:val="ListParagraph"/>
        <w:numPr>
          <w:ilvl w:val="1"/>
          <w:numId w:val="4"/>
        </w:numPr>
        <w:spacing w:before="0" w:after="160"/>
      </w:pPr>
      <w:r>
        <w:t>i.e.: modules, circuit cards.</w:t>
      </w:r>
    </w:p>
    <w:p w14:paraId="2094AA14" w14:textId="77777777" w:rsidR="00D07891" w:rsidRDefault="00D07891" w:rsidP="009C3C24">
      <w:pPr>
        <w:pStyle w:val="ListParagraph"/>
        <w:numPr>
          <w:ilvl w:val="2"/>
          <w:numId w:val="4"/>
        </w:numPr>
        <w:spacing w:before="0" w:after="160"/>
      </w:pPr>
      <w:r>
        <w:t>Parts and Materials will typically have a serial number.</w:t>
      </w:r>
    </w:p>
    <w:p w14:paraId="024D7BDD" w14:textId="6FAF0AF6" w:rsidR="00D07891" w:rsidRDefault="00D07891" w:rsidP="00D07891">
      <w:pPr>
        <w:spacing w:before="0" w:after="160"/>
      </w:pPr>
      <w:r>
        <w:t>TYPE “C”</w:t>
      </w:r>
      <w:r w:rsidRPr="00D07891">
        <w:t xml:space="preserve"> </w:t>
      </w:r>
      <w:r>
        <w:t xml:space="preserve">Parts </w:t>
      </w:r>
      <w:r w:rsidR="00C20889">
        <w:t>and</w:t>
      </w:r>
      <w:r>
        <w:t xml:space="preserve"> Materials:</w:t>
      </w:r>
    </w:p>
    <w:p w14:paraId="71958268" w14:textId="77777777" w:rsidR="00D07891" w:rsidRDefault="00D07891" w:rsidP="009C3C24">
      <w:pPr>
        <w:pStyle w:val="ListParagraph"/>
        <w:numPr>
          <w:ilvl w:val="0"/>
          <w:numId w:val="4"/>
        </w:numPr>
        <w:spacing w:before="0" w:after="160"/>
      </w:pPr>
      <w:r>
        <w:t>Aircraft parts that have not been returned to service but are repairable.</w:t>
      </w:r>
    </w:p>
    <w:p w14:paraId="0FB8C7AC" w14:textId="77777777" w:rsidR="00D07891" w:rsidRDefault="00D07891" w:rsidP="009C3C24">
      <w:pPr>
        <w:pStyle w:val="ListParagraph"/>
        <w:numPr>
          <w:ilvl w:val="1"/>
          <w:numId w:val="4"/>
        </w:numPr>
        <w:spacing w:before="0" w:after="160"/>
      </w:pPr>
      <w:r>
        <w:t>Parts and Materials not intended for use in aircraft.</w:t>
      </w:r>
    </w:p>
    <w:p w14:paraId="3ED0CDA7" w14:textId="76E2675E" w:rsidR="00D07891" w:rsidRDefault="00D07891" w:rsidP="00D07891">
      <w:pPr>
        <w:spacing w:before="0" w:after="160"/>
      </w:pPr>
      <w:r>
        <w:t>TYPE “D”</w:t>
      </w:r>
      <w:r w:rsidRPr="00D07891">
        <w:t xml:space="preserve"> </w:t>
      </w:r>
      <w:r>
        <w:t xml:space="preserve">Parts </w:t>
      </w:r>
      <w:r w:rsidR="00C20889">
        <w:t>and</w:t>
      </w:r>
      <w:r>
        <w:t xml:space="preserve"> Materials</w:t>
      </w:r>
    </w:p>
    <w:p w14:paraId="6B6E5409" w14:textId="77777777" w:rsidR="00D07891" w:rsidRDefault="00D07891" w:rsidP="009C3C24">
      <w:pPr>
        <w:pStyle w:val="ListParagraph"/>
        <w:numPr>
          <w:ilvl w:val="0"/>
          <w:numId w:val="4"/>
        </w:numPr>
        <w:spacing w:before="0" w:after="160"/>
      </w:pPr>
      <w:r>
        <w:t>Expendable parts</w:t>
      </w:r>
    </w:p>
    <w:p w14:paraId="029ACB58" w14:textId="77777777" w:rsidR="00D07891" w:rsidRDefault="00D07891" w:rsidP="009C3C24">
      <w:pPr>
        <w:pStyle w:val="ListParagraph"/>
        <w:numPr>
          <w:ilvl w:val="1"/>
          <w:numId w:val="4"/>
        </w:numPr>
        <w:spacing w:before="0" w:after="160"/>
      </w:pPr>
      <w:r>
        <w:t>Window splices, terminals, screws, hardware, etc.</w:t>
      </w:r>
    </w:p>
    <w:p w14:paraId="07779C01" w14:textId="77777777" w:rsidR="00981196" w:rsidRDefault="00981196" w:rsidP="00D07891">
      <w:pPr>
        <w:spacing w:before="0" w:after="160"/>
        <w:rPr>
          <w:rFonts w:eastAsia="Times New Roman" w:cs="Times New Roman"/>
          <w:color w:val="auto"/>
          <w:sz w:val="24"/>
          <w:szCs w:val="20"/>
        </w:rPr>
        <w:sectPr w:rsidR="00981196" w:rsidSect="00981196">
          <w:pgSz w:w="12240" w:h="15840"/>
          <w:pgMar w:top="1440" w:right="1440" w:bottom="1440" w:left="1440" w:header="720" w:footer="720" w:gutter="0"/>
          <w:pgNumType w:start="1" w:chapStyle="1"/>
          <w:cols w:space="720"/>
          <w:docGrid w:linePitch="360"/>
        </w:sectPr>
      </w:pPr>
    </w:p>
    <w:p w14:paraId="12A88C37" w14:textId="77777777" w:rsidR="008B2782" w:rsidRDefault="008B2782" w:rsidP="00D07891">
      <w:pPr>
        <w:spacing w:before="0" w:after="160"/>
        <w:rPr>
          <w:rFonts w:eastAsia="Times New Roman" w:cs="Times New Roman"/>
          <w:color w:val="auto"/>
          <w:sz w:val="24"/>
          <w:szCs w:val="20"/>
        </w:rPr>
      </w:pPr>
    </w:p>
    <w:p w14:paraId="6717C6C7" w14:textId="77777777" w:rsidR="008B2782" w:rsidRDefault="00584D17" w:rsidP="00584D17">
      <w:pPr>
        <w:pStyle w:val="Heading1"/>
      </w:pPr>
      <w:bookmarkStart w:id="19" w:name="_Toc68018434"/>
      <w:r>
        <w:t>Shelf Life Program</w:t>
      </w:r>
      <w:bookmarkEnd w:id="19"/>
    </w:p>
    <w:p w14:paraId="1631A2B7" w14:textId="54AB64A2" w:rsidR="00584D17" w:rsidRDefault="00584D17" w:rsidP="00584D17">
      <w:r w:rsidRPr="00966A29">
        <w:t>Items having a specific shelf life will be assigned</w:t>
      </w:r>
      <w:r w:rsidR="00C20889">
        <w:t xml:space="preserve"> and tagged with</w:t>
      </w:r>
      <w:r w:rsidRPr="00966A29">
        <w:t xml:space="preserve"> a control number</w:t>
      </w:r>
      <w:r w:rsidR="00C20889">
        <w:t xml:space="preserve"> as part of the </w:t>
      </w:r>
      <w:r w:rsidR="00185C69">
        <w:t>Shelf Life Item tag (Form A</w:t>
      </w:r>
      <w:r w:rsidR="00A2540C">
        <w:t>T</w:t>
      </w:r>
      <w:r w:rsidR="00185C69">
        <w:t>-SLI)</w:t>
      </w:r>
      <w:r w:rsidRPr="00966A29">
        <w:t>, and be listed in the Shelf Life Log, which will be kept by the Quality Assurance Manager. The expiration date and the control number will be clearly marked on Form A</w:t>
      </w:r>
      <w:r w:rsidR="00A2540C">
        <w:t>T</w:t>
      </w:r>
      <w:r w:rsidRPr="00966A29">
        <w:t>-</w:t>
      </w:r>
      <w:r w:rsidR="00966A29" w:rsidRPr="00966A29">
        <w:t>SLI</w:t>
      </w:r>
      <w:r w:rsidRPr="00966A29">
        <w:t xml:space="preserve"> (Shelf Life Item), and placed on each item, (a sample of this form is found in the Forms Manual).</w:t>
      </w:r>
    </w:p>
    <w:p w14:paraId="093BFD2F" w14:textId="23F64A46" w:rsidR="00584D17" w:rsidRDefault="00584D17" w:rsidP="00584D17">
      <w:r>
        <w:t xml:space="preserve">The Quality Assurance Manager will review the </w:t>
      </w:r>
      <w:r w:rsidR="00185C69" w:rsidRPr="00966A29">
        <w:t>Shelf Life Log</w:t>
      </w:r>
      <w:r>
        <w:t xml:space="preserve"> monthly. Any items that will expire during the next month will be re-ordered, if deemed necessary, and any expired items shall be removed from stock.</w:t>
      </w:r>
    </w:p>
    <w:p w14:paraId="5D6C981D" w14:textId="77777777" w:rsidR="00584D17" w:rsidRDefault="00584D17" w:rsidP="00584D17">
      <w:r>
        <w:t>The Quality Assurance Manager is responsible to the Chief Inspector for the shelf life program. In the absence of the Quality Assurance Manager, the Chief Inspector, or his/her designee will administer the program.</w:t>
      </w:r>
    </w:p>
    <w:p w14:paraId="2A14788A"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6E60FE1A" w14:textId="77777777" w:rsidR="008B2782" w:rsidRDefault="008B2782" w:rsidP="00584D17">
      <w:pPr>
        <w:spacing w:before="0" w:after="160"/>
        <w:rPr>
          <w:b/>
          <w:bCs/>
        </w:rPr>
      </w:pPr>
    </w:p>
    <w:p w14:paraId="1A011F96" w14:textId="4E407FEE" w:rsidR="008B2782" w:rsidRDefault="00584D17" w:rsidP="00584D17">
      <w:pPr>
        <w:pStyle w:val="Heading1"/>
      </w:pPr>
      <w:bookmarkStart w:id="20" w:name="_Toc68018435"/>
      <w:r>
        <w:t xml:space="preserve">Handling of </w:t>
      </w:r>
      <w:r w:rsidR="00045BBD">
        <w:t>Article</w:t>
      </w:r>
      <w:r>
        <w:t>/Appliances</w:t>
      </w:r>
      <w:bookmarkEnd w:id="20"/>
    </w:p>
    <w:p w14:paraId="382585F3" w14:textId="5C8451CC" w:rsidR="00584D17" w:rsidRDefault="00584D17" w:rsidP="00584D17">
      <w:pPr>
        <w:spacing w:before="0" w:after="160"/>
      </w:pPr>
      <w:r>
        <w:t xml:space="preserve">All </w:t>
      </w:r>
      <w:r w:rsidR="00045BBD">
        <w:t>articles</w:t>
      </w:r>
      <w:r>
        <w:t>/appliances in process through the repair station will be properly identified by the use of appropriate tags</w:t>
      </w:r>
      <w:r w:rsidR="004C6185">
        <w:t>/stickers as found in Alta Avionics Forms Manual</w:t>
      </w:r>
      <w:r>
        <w:t xml:space="preserve">, or placed in identified </w:t>
      </w:r>
      <w:r w:rsidR="004C6185">
        <w:t>cabinets</w:t>
      </w:r>
      <w:r>
        <w:t>, racks, or bins (whichever is appropriate).</w:t>
      </w:r>
    </w:p>
    <w:p w14:paraId="1290878F" w14:textId="5B42D427" w:rsidR="00584D17" w:rsidRDefault="00584D17" w:rsidP="00584D17">
      <w:pPr>
        <w:spacing w:before="0" w:after="160"/>
      </w:pPr>
      <w:r>
        <w:t xml:space="preserve">Parts for each </w:t>
      </w:r>
      <w:r w:rsidR="009B165C">
        <w:t xml:space="preserve">article </w:t>
      </w:r>
      <w:r>
        <w:t>shall be appropriately segregated from other units, and protected from damage, or contamination.</w:t>
      </w:r>
    </w:p>
    <w:p w14:paraId="4DAD28FA" w14:textId="77777777" w:rsidR="00584D17" w:rsidRDefault="00584D17" w:rsidP="00584D17">
      <w:pPr>
        <w:spacing w:before="0" w:after="160"/>
      </w:pPr>
      <w:r>
        <w:t>ESDS Procedures shall be complied with as described in the Detailed Procedures Manual.</w:t>
      </w:r>
    </w:p>
    <w:p w14:paraId="0709E939"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2244E07D" w14:textId="77777777" w:rsidR="008B2782" w:rsidRDefault="007D2BF9" w:rsidP="007D2BF9">
      <w:pPr>
        <w:pStyle w:val="Heading1"/>
      </w:pPr>
      <w:bookmarkStart w:id="21" w:name="_Toc68018436"/>
      <w:r>
        <w:lastRenderedPageBreak/>
        <w:t>Work Process</w:t>
      </w:r>
      <w:bookmarkEnd w:id="21"/>
    </w:p>
    <w:p w14:paraId="4764D867" w14:textId="77777777" w:rsidR="007D2BF9" w:rsidRPr="007D2BF9" w:rsidRDefault="007D2BF9" w:rsidP="007D2BF9">
      <w:r>
        <w:t xml:space="preserve">Individual work processes are described in the Detailed Procedures Manual. </w:t>
      </w:r>
    </w:p>
    <w:p w14:paraId="02CEBBB7" w14:textId="77777777" w:rsidR="00981196" w:rsidRDefault="00981196">
      <w:pPr>
        <w:spacing w:before="0" w:after="160"/>
        <w:rPr>
          <w:b/>
          <w:bCs/>
        </w:rPr>
      </w:pPr>
    </w:p>
    <w:p w14:paraId="50041C38" w14:textId="77777777" w:rsidR="00981196" w:rsidRDefault="00981196">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0DCFB2D9" w14:textId="77777777" w:rsidR="00A71080" w:rsidRDefault="00A71080" w:rsidP="00A71080">
      <w:pPr>
        <w:pStyle w:val="Heading1"/>
      </w:pPr>
      <w:bookmarkStart w:id="22" w:name="_Toc68018437"/>
      <w:r>
        <w:lastRenderedPageBreak/>
        <w:t>Work Order</w:t>
      </w:r>
      <w:bookmarkEnd w:id="22"/>
    </w:p>
    <w:p w14:paraId="740CD69E" w14:textId="622ED1AA" w:rsidR="00A71080" w:rsidRDefault="00A71080" w:rsidP="00A71080">
      <w:r>
        <w:t xml:space="preserve">This repair station will utilize a company work order, created in Alta Avionics, LLC. The work order shall be identified by a number, and therein contain the customer’s name, date, and appropriate identification required to identify any part, </w:t>
      </w:r>
      <w:r w:rsidR="009B165C">
        <w:t>article</w:t>
      </w:r>
      <w:r>
        <w:t xml:space="preserve">, or aircraft. This work order will list on the main </w:t>
      </w:r>
      <w:proofErr w:type="gramStart"/>
      <w:r>
        <w:t>page ,all</w:t>
      </w:r>
      <w:proofErr w:type="gramEnd"/>
      <w:r>
        <w:t xml:space="preserve"> work that is to be accomplished, in sufficient detail, that it will be readily understandable to the technician. The work order will contain all related documentation pertaining to the listed items. It will be retained for not less than two (2) years after completion. (Sample in the Forms Manual (</w:t>
      </w:r>
      <w:r w:rsidR="00A2540C">
        <w:t>A-</w:t>
      </w:r>
      <w:r>
        <w:t>WO))</w:t>
      </w:r>
    </w:p>
    <w:p w14:paraId="2B92568C" w14:textId="77777777" w:rsidR="00A71080" w:rsidRDefault="00A71080" w:rsidP="00A71080">
      <w:pPr>
        <w:spacing w:before="0" w:after="160"/>
        <w:rPr>
          <w:b/>
          <w:bCs/>
        </w:rPr>
        <w:sectPr w:rsidR="00A71080" w:rsidSect="00981196">
          <w:pgSz w:w="12240" w:h="15840"/>
          <w:pgMar w:top="1440" w:right="1440" w:bottom="1440" w:left="1440" w:header="720" w:footer="720" w:gutter="0"/>
          <w:pgNumType w:start="1" w:chapStyle="1"/>
          <w:cols w:space="720"/>
          <w:docGrid w:linePitch="360"/>
        </w:sectPr>
      </w:pPr>
    </w:p>
    <w:p w14:paraId="48BB67CA" w14:textId="77777777" w:rsidR="008B2782" w:rsidRDefault="007D2BF9" w:rsidP="007D2BF9">
      <w:pPr>
        <w:pStyle w:val="Heading1"/>
      </w:pPr>
      <w:bookmarkStart w:id="23" w:name="_Toc68018438"/>
      <w:r>
        <w:lastRenderedPageBreak/>
        <w:t>Inspections</w:t>
      </w:r>
      <w:bookmarkEnd w:id="23"/>
    </w:p>
    <w:p w14:paraId="588979E3" w14:textId="4575719E" w:rsidR="007D2BF9" w:rsidRPr="007D2BF9" w:rsidRDefault="007D2BF9" w:rsidP="007D2BF9">
      <w:pPr>
        <w:pStyle w:val="Heading2"/>
      </w:pPr>
      <w:bookmarkStart w:id="24" w:name="_Toc68018439"/>
      <w:r>
        <w:t>Preliminary Inspection</w:t>
      </w:r>
      <w:bookmarkEnd w:id="24"/>
    </w:p>
    <w:p w14:paraId="2D15DA93" w14:textId="3EDB5A78" w:rsidR="007D2BF9" w:rsidRPr="0096654B" w:rsidRDefault="007D2BF9" w:rsidP="007D2BF9">
      <w:r>
        <w:t>All appliances or aircraft to undergo maintenance will be given a preliminary inspection upon receipt by a</w:t>
      </w:r>
      <w:r w:rsidR="00545F14">
        <w:t xml:space="preserve">n appropriate, qualified </w:t>
      </w:r>
      <w:r>
        <w:t xml:space="preserve"> inspector</w:t>
      </w:r>
      <w:r w:rsidR="00545F14">
        <w:t>(Chief Inspector, Service Inspector, Installation Inspector)</w:t>
      </w:r>
      <w:r>
        <w:t xml:space="preserve">to determine; the state of preservation, life-limit status if applicable (if performing inspections required by 14 CFR parts 91, 125, or 135), compliance status with applicable airworthiness directives (if performing inspections required by 14 CFR parts 91, 125, </w:t>
      </w:r>
      <w:r w:rsidRPr="0096654B">
        <w:t xml:space="preserve">or 135), </w:t>
      </w:r>
      <w:r w:rsidR="005232FF">
        <w:t xml:space="preserve">service bulletins </w:t>
      </w:r>
      <w:r w:rsidRPr="0096654B">
        <w:t>and current operational status, noting any obvious defects;</w:t>
      </w:r>
    </w:p>
    <w:p w14:paraId="3A6EFC77" w14:textId="002A87F6" w:rsidR="007D2BF9" w:rsidRPr="0096654B" w:rsidRDefault="007D2BF9" w:rsidP="009C3C24">
      <w:pPr>
        <w:pStyle w:val="ListParagraph"/>
        <w:numPr>
          <w:ilvl w:val="0"/>
          <w:numId w:val="5"/>
        </w:numPr>
      </w:pPr>
      <w:r w:rsidRPr="0096654B">
        <w:t xml:space="preserve">For appliances, a visual inspection and functional test </w:t>
      </w:r>
      <w:r w:rsidR="00545F14">
        <w:t xml:space="preserve">and/or tear down inspection </w:t>
      </w:r>
      <w:r w:rsidRPr="0096654B">
        <w:t xml:space="preserve">will be performed, and any obvious defects will be noted on Form </w:t>
      </w:r>
      <w:r w:rsidR="00A2540C">
        <w:t>A-</w:t>
      </w:r>
      <w:r w:rsidR="00B67510" w:rsidRPr="0096654B">
        <w:t xml:space="preserve">WO </w:t>
      </w:r>
      <w:r w:rsidRPr="0096654B">
        <w:t xml:space="preserve">(Work </w:t>
      </w:r>
      <w:r w:rsidR="00B67510" w:rsidRPr="0096654B">
        <w:t>Order</w:t>
      </w:r>
      <w:r w:rsidRPr="0096654B">
        <w:t>);</w:t>
      </w:r>
    </w:p>
    <w:p w14:paraId="4ED82A82" w14:textId="7AAE9E16" w:rsidR="00B372E1" w:rsidRPr="0096654B" w:rsidRDefault="007D2BF9" w:rsidP="009C3C24">
      <w:pPr>
        <w:pStyle w:val="ListParagraph"/>
        <w:numPr>
          <w:ilvl w:val="1"/>
          <w:numId w:val="5"/>
        </w:numPr>
      </w:pPr>
      <w:r w:rsidRPr="0096654B">
        <w:t xml:space="preserve">All equivalent test equipment used will be noted </w:t>
      </w:r>
      <w:r w:rsidR="004C6185">
        <w:t xml:space="preserve">on Alta Avionics from </w:t>
      </w:r>
      <w:r w:rsidR="00A2540C">
        <w:t>A-</w:t>
      </w:r>
      <w:r w:rsidR="004C6185">
        <w:t>WO (Work Order)</w:t>
      </w:r>
      <w:r w:rsidRPr="0096654B">
        <w:t>;</w:t>
      </w:r>
    </w:p>
    <w:p w14:paraId="55E3AFCA" w14:textId="77777777" w:rsidR="007D2BF9" w:rsidRPr="0096654B" w:rsidRDefault="007D2BF9" w:rsidP="009C3C24">
      <w:pPr>
        <w:pStyle w:val="ListParagraph"/>
        <w:numPr>
          <w:ilvl w:val="1"/>
          <w:numId w:val="5"/>
        </w:numPr>
      </w:pPr>
      <w:r w:rsidRPr="0096654B">
        <w:t>The noted defects authorized for repair by the customer will be resolved prior to approval for return to service.</w:t>
      </w:r>
    </w:p>
    <w:p w14:paraId="1ADBCE2C" w14:textId="17F3BB44" w:rsidR="00B372E1" w:rsidRPr="0096654B" w:rsidRDefault="007D2BF9" w:rsidP="009C3C24">
      <w:pPr>
        <w:pStyle w:val="ListParagraph"/>
        <w:numPr>
          <w:ilvl w:val="0"/>
          <w:numId w:val="5"/>
        </w:numPr>
        <w:tabs>
          <w:tab w:val="left" w:pos="1440"/>
        </w:tabs>
      </w:pPr>
      <w:r w:rsidRPr="0096654B">
        <w:t xml:space="preserve">For aircraft, a general visual inspection and functional test </w:t>
      </w:r>
      <w:r w:rsidR="00545F14">
        <w:t xml:space="preserve">and/or tear down inspection </w:t>
      </w:r>
      <w:r w:rsidRPr="0096654B">
        <w:t xml:space="preserve">of the system, or systems to undergo maintenance or alteration will be performed, and any obvious defects will be noted on Form </w:t>
      </w:r>
      <w:r w:rsidR="00A2540C">
        <w:t>A-</w:t>
      </w:r>
      <w:r w:rsidR="007D5AB0" w:rsidRPr="0096654B">
        <w:t>WO;</w:t>
      </w:r>
    </w:p>
    <w:p w14:paraId="7D813623" w14:textId="77777777" w:rsidR="007D2BF9" w:rsidRDefault="007D2BF9" w:rsidP="009C3C24">
      <w:pPr>
        <w:pStyle w:val="ListParagraph"/>
        <w:numPr>
          <w:ilvl w:val="1"/>
          <w:numId w:val="5"/>
        </w:numPr>
        <w:tabs>
          <w:tab w:val="left" w:pos="1440"/>
        </w:tabs>
      </w:pPr>
      <w:r w:rsidRPr="0096654B">
        <w:t>The noted defects authorized for repair by the customer will be resolved prior to approval for return to service</w:t>
      </w:r>
      <w:r>
        <w:t>.</w:t>
      </w:r>
    </w:p>
    <w:p w14:paraId="6106D9D8" w14:textId="77777777" w:rsidR="008B2782" w:rsidRDefault="00B372E1" w:rsidP="00B372E1">
      <w:pPr>
        <w:pStyle w:val="Heading2"/>
      </w:pPr>
      <w:bookmarkStart w:id="25" w:name="_Toc68018440"/>
      <w:r>
        <w:t>In Progress Inspection</w:t>
      </w:r>
      <w:bookmarkEnd w:id="25"/>
    </w:p>
    <w:p w14:paraId="5EE01A7E" w14:textId="77777777" w:rsidR="00B372E1" w:rsidRPr="00B372E1" w:rsidRDefault="00B372E1" w:rsidP="00B372E1">
      <w:r w:rsidRPr="00B372E1">
        <w:t>In progress inspections will be performed by inspection personnel during the</w:t>
      </w:r>
      <w:r>
        <w:t xml:space="preserve"> </w:t>
      </w:r>
      <w:r w:rsidRPr="00B372E1">
        <w:t>maintenance, repair, or alterations as determined by the Chief Inspector or designated</w:t>
      </w:r>
      <w:r>
        <w:t xml:space="preserve"> </w:t>
      </w:r>
      <w:r w:rsidRPr="00B372E1">
        <w:t>inspection personnel, based on the complexity or criticality of the work performed;</w:t>
      </w:r>
    </w:p>
    <w:p w14:paraId="56654A9C" w14:textId="7C63D892" w:rsidR="00B372E1" w:rsidRPr="00B372E1" w:rsidRDefault="00B372E1" w:rsidP="009C3C24">
      <w:pPr>
        <w:pStyle w:val="ListParagraph"/>
        <w:numPr>
          <w:ilvl w:val="0"/>
          <w:numId w:val="6"/>
        </w:numPr>
      </w:pPr>
      <w:r w:rsidRPr="00B372E1">
        <w:t>In progress inspections will be documented on Form</w:t>
      </w:r>
      <w:r w:rsidR="00B67510">
        <w:t xml:space="preserve"> </w:t>
      </w:r>
      <w:r w:rsidR="00A2540C">
        <w:t>A-</w:t>
      </w:r>
      <w:r w:rsidR="00B67510">
        <w:t>WO</w:t>
      </w:r>
      <w:r w:rsidRPr="00B372E1">
        <w:t>;</w:t>
      </w:r>
    </w:p>
    <w:p w14:paraId="06EC1FA9" w14:textId="77777777" w:rsidR="00B372E1" w:rsidRDefault="00B372E1" w:rsidP="009C3C24">
      <w:pPr>
        <w:pStyle w:val="ListParagraph"/>
        <w:numPr>
          <w:ilvl w:val="0"/>
          <w:numId w:val="6"/>
        </w:numPr>
      </w:pPr>
      <w:r w:rsidRPr="00B372E1">
        <w:t>Defects noted during these inspections will be resolved prior to approval for</w:t>
      </w:r>
      <w:r>
        <w:t xml:space="preserve"> </w:t>
      </w:r>
      <w:r w:rsidRPr="00B372E1">
        <w:t>return to service.</w:t>
      </w:r>
    </w:p>
    <w:p w14:paraId="2B8759D5" w14:textId="77777777" w:rsidR="00B372E1" w:rsidRDefault="00B372E1" w:rsidP="00B372E1">
      <w:pPr>
        <w:pStyle w:val="Heading2"/>
      </w:pPr>
      <w:bookmarkStart w:id="26" w:name="_Toc68018441"/>
      <w:r>
        <w:t>Hidden Damage Inspection</w:t>
      </w:r>
      <w:bookmarkEnd w:id="26"/>
    </w:p>
    <w:p w14:paraId="028E0624" w14:textId="77777777" w:rsidR="00B372E1" w:rsidRDefault="00B372E1" w:rsidP="00B372E1">
      <w:r>
        <w:t>Prior to the commencement of any work, all units or components that have been involved</w:t>
      </w:r>
    </w:p>
    <w:p w14:paraId="1D8E4AAD" w14:textId="1D785413" w:rsidR="00B372E1" w:rsidRDefault="00B372E1" w:rsidP="00B372E1">
      <w:r>
        <w:t xml:space="preserve">in an accident will be given a thorough inspection for hidden damage by </w:t>
      </w:r>
      <w:r w:rsidR="00943FCD">
        <w:t>the Chief Inspector</w:t>
      </w:r>
      <w:r>
        <w:t>, and will include areas adjacent to the obviously damaged member or components;</w:t>
      </w:r>
    </w:p>
    <w:p w14:paraId="76D3A025" w14:textId="2C3E1A45" w:rsidR="00B372E1" w:rsidRDefault="00B372E1" w:rsidP="009C3C24">
      <w:pPr>
        <w:pStyle w:val="ListParagraph"/>
        <w:numPr>
          <w:ilvl w:val="0"/>
          <w:numId w:val="7"/>
        </w:numPr>
      </w:pPr>
      <w:r>
        <w:t>The results of this inspection will be recorded on Form</w:t>
      </w:r>
      <w:r w:rsidR="008420C9">
        <w:t xml:space="preserve"> </w:t>
      </w:r>
      <w:r w:rsidR="00A2540C">
        <w:t>A-</w:t>
      </w:r>
      <w:r w:rsidR="008420C9">
        <w:t>WO</w:t>
      </w:r>
      <w:r>
        <w:t>;</w:t>
      </w:r>
    </w:p>
    <w:p w14:paraId="2FB39F5B" w14:textId="77777777" w:rsidR="00B372E1" w:rsidRPr="00B372E1" w:rsidRDefault="00B372E1" w:rsidP="009C3C24">
      <w:pPr>
        <w:pStyle w:val="ListParagraph"/>
        <w:numPr>
          <w:ilvl w:val="0"/>
          <w:numId w:val="7"/>
        </w:numPr>
      </w:pPr>
      <w:r>
        <w:t>The General Manager or his/her designee will communicate the inspection results to the customer as necessary.</w:t>
      </w:r>
    </w:p>
    <w:p w14:paraId="18F53FE6" w14:textId="77777777" w:rsidR="0095410B" w:rsidRDefault="0095410B">
      <w:pPr>
        <w:spacing w:before="0" w:after="160"/>
        <w:rPr>
          <w:b/>
          <w:bCs/>
        </w:rPr>
      </w:pPr>
      <w:r>
        <w:rPr>
          <w:b/>
          <w:bCs/>
        </w:rPr>
        <w:br w:type="page"/>
      </w:r>
    </w:p>
    <w:p w14:paraId="13A12C3B" w14:textId="77777777" w:rsidR="0095410B" w:rsidRDefault="00325692" w:rsidP="0095410B">
      <w:pPr>
        <w:pStyle w:val="Heading2"/>
      </w:pPr>
      <w:bookmarkStart w:id="27" w:name="_Toc68018442"/>
      <w:r>
        <w:lastRenderedPageBreak/>
        <w:t>Inspection Continuity</w:t>
      </w:r>
      <w:bookmarkEnd w:id="27"/>
    </w:p>
    <w:p w14:paraId="292A8676" w14:textId="6AB98381" w:rsidR="00325692" w:rsidRDefault="00325692" w:rsidP="00325692">
      <w:r>
        <w:t xml:space="preserve">Inspections will include incoming material, preliminary, in progress, hidden damage, final, and where applicable, will be accomplished on all </w:t>
      </w:r>
      <w:r w:rsidR="00A71080">
        <w:t>articles</w:t>
      </w:r>
      <w:r>
        <w:t xml:space="preserve"> as they progress through the various stages of repair, or overhaul at </w:t>
      </w:r>
      <w:r w:rsidR="000F14C6">
        <w:t>Alta</w:t>
      </w:r>
      <w:r>
        <w:t xml:space="preserve"> Avionics, </w:t>
      </w:r>
      <w:r w:rsidR="000F14C6">
        <w:t>LLC</w:t>
      </w:r>
      <w:r>
        <w:t>.</w:t>
      </w:r>
    </w:p>
    <w:p w14:paraId="5F752B17" w14:textId="658299D6" w:rsidR="00325692" w:rsidRDefault="00325692" w:rsidP="00325692">
      <w:r>
        <w:t>In the event a given task may see personnel change due to unforeseen events, shift</w:t>
      </w:r>
      <w:r w:rsidR="000F14C6">
        <w:t xml:space="preserve"> </w:t>
      </w:r>
      <w:r>
        <w:t>changes, personnel change, etc</w:t>
      </w:r>
      <w:r w:rsidR="00A71080">
        <w:t>.,</w:t>
      </w:r>
      <w:r>
        <w:t xml:space="preserve"> `the technician will debrief the service department</w:t>
      </w:r>
      <w:r w:rsidR="000F14C6">
        <w:t xml:space="preserve"> </w:t>
      </w:r>
      <w:r>
        <w:t xml:space="preserve">supervisor and will record all labor on Form </w:t>
      </w:r>
      <w:r w:rsidR="00A2540C">
        <w:t>A-</w:t>
      </w:r>
      <w:r w:rsidR="008420C9">
        <w:t>WO</w:t>
      </w:r>
      <w:r w:rsidR="00A71080">
        <w:t>.</w:t>
      </w:r>
    </w:p>
    <w:p w14:paraId="2D030379" w14:textId="77777777" w:rsidR="00325692" w:rsidRDefault="00325692" w:rsidP="00325692">
      <w:r>
        <w:t>All inspections, tests, and calibrations, as appropriate, will be accomplished in</w:t>
      </w:r>
      <w:r w:rsidR="000F14C6">
        <w:t xml:space="preserve"> </w:t>
      </w:r>
      <w:r>
        <w:t>accordance with applicable manufacturers' recommendations, or approved methods and</w:t>
      </w:r>
      <w:r w:rsidR="000F14C6">
        <w:t xml:space="preserve"> </w:t>
      </w:r>
      <w:r>
        <w:t>procedures acceptable to the administrator.</w:t>
      </w:r>
    </w:p>
    <w:p w14:paraId="67A904EF" w14:textId="5E549F9A" w:rsidR="00325692" w:rsidRDefault="00325692" w:rsidP="00325692">
      <w:r>
        <w:t>Records of all inspections, tests, and calibrations, as appropriate, will be made by the</w:t>
      </w:r>
      <w:r w:rsidR="000F14C6">
        <w:t xml:space="preserve"> </w:t>
      </w:r>
      <w:r>
        <w:t>inspector performing the inspection, and recorded on Form</w:t>
      </w:r>
      <w:r w:rsidR="008420C9">
        <w:t xml:space="preserve"> </w:t>
      </w:r>
      <w:r w:rsidR="00A2540C">
        <w:t>A-</w:t>
      </w:r>
      <w:r w:rsidR="008420C9">
        <w:t>WO</w:t>
      </w:r>
      <w:r>
        <w:t>, and</w:t>
      </w:r>
      <w:r w:rsidR="000F14C6">
        <w:t xml:space="preserve"> </w:t>
      </w:r>
      <w:r>
        <w:t>retained by the repair station</w:t>
      </w:r>
      <w:r w:rsidR="00A71080">
        <w:t>.</w:t>
      </w:r>
    </w:p>
    <w:p w14:paraId="5A2F25B5" w14:textId="020EEC8C" w:rsidR="000F14C6" w:rsidRDefault="000F14C6" w:rsidP="000F14C6">
      <w:pPr>
        <w:pStyle w:val="Heading2"/>
      </w:pPr>
      <w:bookmarkStart w:id="28" w:name="_Toc68018443"/>
      <w:r>
        <w:t xml:space="preserve">Final Inspection </w:t>
      </w:r>
      <w:r w:rsidR="00253BFB">
        <w:t>and</w:t>
      </w:r>
      <w:r>
        <w:t xml:space="preserve"> Approval </w:t>
      </w:r>
      <w:r w:rsidR="00253BFB">
        <w:t>for</w:t>
      </w:r>
      <w:r>
        <w:t xml:space="preserve"> Return </w:t>
      </w:r>
      <w:r w:rsidR="0040013E">
        <w:t>to</w:t>
      </w:r>
      <w:r>
        <w:t xml:space="preserve"> Service</w:t>
      </w:r>
      <w:bookmarkEnd w:id="28"/>
    </w:p>
    <w:p w14:paraId="5DC66546" w14:textId="59710627" w:rsidR="000F14C6" w:rsidRDefault="000F14C6" w:rsidP="000F14C6">
      <w:r>
        <w:t>Final inspection and airworthiness determination will be made by the Chief Inspector or his /her designee in accordance with 14 CFR Part 43, and the manufacturer's specifications. The final inspection will include a review of the documents used during the task</w:t>
      </w:r>
      <w:r w:rsidR="00C9416F">
        <w:t xml:space="preserve"> for accuracy and completeness</w:t>
      </w:r>
      <w:r>
        <w:t xml:space="preserve">, as well as inspecting the article. The forms will be completed, and signed. In the case of work performed for air carriers, it will be performed in accordance with the manufacturer's specifications, or by the air carriers' specific repair procedures. The inspector will make the determination in accordance with 14 CFR Part 43, 14 CFR Part 145, and the air carrier’s specific requirements. A Logbook entry for Maintenance Release shall be supplied </w:t>
      </w:r>
      <w:r w:rsidR="0053765A">
        <w:t xml:space="preserve">to the owner / operator </w:t>
      </w:r>
      <w:r>
        <w:t>that fulfills the requirements of 14 CFR Part 43, Appendix B.</w:t>
      </w:r>
    </w:p>
    <w:p w14:paraId="1F280413" w14:textId="10BC3BDD" w:rsidR="000F14C6" w:rsidRDefault="000F14C6" w:rsidP="000F14C6">
      <w:r>
        <w:t xml:space="preserve">Maintenance record entries shall contain a description of the work performed, </w:t>
      </w:r>
      <w:r w:rsidR="003A0931">
        <w:t xml:space="preserve">parts </w:t>
      </w:r>
      <w:proofErr w:type="spellStart"/>
      <w:proofErr w:type="gramStart"/>
      <w:r w:rsidR="003A0931">
        <w:t>used,</w:t>
      </w:r>
      <w:r>
        <w:t>date</w:t>
      </w:r>
      <w:proofErr w:type="spellEnd"/>
      <w:proofErr w:type="gramEnd"/>
      <w:r>
        <w:t xml:space="preserve"> completed</w:t>
      </w:r>
      <w:r w:rsidR="003A0931">
        <w:t xml:space="preserve"> and returned to service</w:t>
      </w:r>
      <w:r>
        <w:t xml:space="preserve">, the name </w:t>
      </w:r>
      <w:r w:rsidR="003A0931">
        <w:t xml:space="preserve">and signature </w:t>
      </w:r>
      <w:r>
        <w:t xml:space="preserve">of person completing the work, certificate number, and kind of certificate held by the person approving the work. </w:t>
      </w:r>
      <w:r w:rsidR="00910428" w:rsidRPr="00910428">
        <w:t xml:space="preserve">Any aircraft operating limitations or flight data contained in the approved aircraft flight </w:t>
      </w:r>
      <w:proofErr w:type="gramStart"/>
      <w:r w:rsidR="00910428" w:rsidRPr="00910428">
        <w:t xml:space="preserve">manual </w:t>
      </w:r>
      <w:r w:rsidR="00910428">
        <w:t>,</w:t>
      </w:r>
      <w:r w:rsidR="00910428" w:rsidRPr="00910428">
        <w:t>changed</w:t>
      </w:r>
      <w:proofErr w:type="gramEnd"/>
      <w:r w:rsidR="00910428" w:rsidRPr="00910428">
        <w:t xml:space="preserve"> by repairs or alterations </w:t>
      </w:r>
      <w:r w:rsidR="00910428">
        <w:t>will be</w:t>
      </w:r>
      <w:r w:rsidR="00910428" w:rsidRPr="00910428">
        <w:t xml:space="preserve"> revised </w:t>
      </w:r>
      <w:r w:rsidR="00910428">
        <w:t>as per 14 CFR part 9</w:t>
      </w:r>
      <w:r w:rsidR="00910428" w:rsidRPr="00910428">
        <w:t>1.9</w:t>
      </w:r>
      <w:r w:rsidR="00910428">
        <w:t xml:space="preserve">. </w:t>
      </w:r>
      <w:r>
        <w:t>The entries may be in different formats such as; handwritten, handwritten sticker, computer-generated sticker, in various sizes. All entries must contain the above referenced information. Examples of the format of these entries are found in the Forms Manual.</w:t>
      </w:r>
    </w:p>
    <w:p w14:paraId="3F71D22C" w14:textId="7725C198" w:rsidR="008C4729" w:rsidRDefault="000F14C6" w:rsidP="00325692">
      <w:pPr>
        <w:rPr>
          <w:b/>
          <w:bCs/>
        </w:rPr>
        <w:sectPr w:rsidR="008C4729" w:rsidSect="00981196">
          <w:pgSz w:w="12240" w:h="15840"/>
          <w:pgMar w:top="1440" w:right="1440" w:bottom="1440" w:left="1440" w:header="720" w:footer="720" w:gutter="0"/>
          <w:pgNumType w:start="1" w:chapStyle="1"/>
          <w:cols w:space="720"/>
          <w:docGrid w:linePitch="360"/>
        </w:sectPr>
      </w:pPr>
      <w:r>
        <w:t>Each item specified on a work order that shall be approved for Return to Service by one or more of the following instruments; FAA Form 337, Alt</w:t>
      </w:r>
      <w:r w:rsidR="008420C9">
        <w:t>a</w:t>
      </w:r>
      <w:r>
        <w:t xml:space="preserve"> Avionics</w:t>
      </w:r>
      <w:r w:rsidR="008420C9">
        <w:t>, LLC</w:t>
      </w:r>
      <w:r>
        <w:t xml:space="preserve"> Form </w:t>
      </w:r>
      <w:r w:rsidR="00A2540C">
        <w:t>A-</w:t>
      </w:r>
      <w:r w:rsidR="008420C9">
        <w:t>WO</w:t>
      </w:r>
      <w:r>
        <w:t xml:space="preserve">, or other approved documents as directed and approved by the Administrator. An authorized inspector will document major alterations on FAA Form 337. The repair station will retain these records for not less than two (2) </w:t>
      </w:r>
      <w:proofErr w:type="spellStart"/>
      <w:proofErr w:type="gramStart"/>
      <w:r>
        <w:t>years.</w:t>
      </w:r>
      <w:r w:rsidR="008C4729">
        <w:rPr>
          <w:b/>
          <w:bCs/>
        </w:rPr>
        <w:t>Items</w:t>
      </w:r>
      <w:proofErr w:type="spellEnd"/>
      <w:proofErr w:type="gramEnd"/>
      <w:r w:rsidR="008C4729">
        <w:rPr>
          <w:b/>
          <w:bCs/>
        </w:rPr>
        <w:t xml:space="preserve"> on the work order  that do not pass inspection shall be reassigned to a technician for resolution. </w:t>
      </w:r>
    </w:p>
    <w:p w14:paraId="0C98C199" w14:textId="77777777" w:rsidR="0095410B" w:rsidRDefault="0095410B" w:rsidP="000F14C6">
      <w:pPr>
        <w:pStyle w:val="Heading1"/>
      </w:pPr>
      <w:bookmarkStart w:id="29" w:name="_Toc68018444"/>
      <w:r>
        <w:lastRenderedPageBreak/>
        <w:t>Parts</w:t>
      </w:r>
      <w:bookmarkEnd w:id="29"/>
    </w:p>
    <w:p w14:paraId="5B47B55D" w14:textId="77777777" w:rsidR="000F14C6" w:rsidRDefault="000F14C6" w:rsidP="000F14C6">
      <w:pPr>
        <w:pStyle w:val="Heading2"/>
      </w:pPr>
      <w:bookmarkStart w:id="30" w:name="_Toc68018445"/>
      <w:r>
        <w:t>Parts Ordering</w:t>
      </w:r>
      <w:bookmarkEnd w:id="30"/>
    </w:p>
    <w:p w14:paraId="6905A61F" w14:textId="674FBF60" w:rsidR="00D022B4" w:rsidRDefault="00D022B4" w:rsidP="00D022B4">
      <w:r>
        <w:t xml:space="preserve">When parts are needed, a parts request is </w:t>
      </w:r>
      <w:r w:rsidR="00D31B87">
        <w:t>made</w:t>
      </w:r>
      <w:r>
        <w:t xml:space="preserve"> and given to the </w:t>
      </w:r>
      <w:r w:rsidR="00106395">
        <w:t>Parts Inspector</w:t>
      </w:r>
      <w:r>
        <w:t xml:space="preserve"> or his/her designee. When ordered parts arrive, and the incoming inspection requirements are completed, they will be forwarded to the appropriate technician.</w:t>
      </w:r>
    </w:p>
    <w:p w14:paraId="18C2DE56" w14:textId="77777777" w:rsidR="00D022B4" w:rsidRDefault="00D022B4" w:rsidP="00D022B4">
      <w:pPr>
        <w:pStyle w:val="Heading2"/>
      </w:pPr>
      <w:bookmarkStart w:id="31" w:name="_Toc68018446"/>
      <w:r>
        <w:t>Preservation of Parts</w:t>
      </w:r>
      <w:bookmarkEnd w:id="31"/>
    </w:p>
    <w:p w14:paraId="06D85260" w14:textId="763DF712" w:rsidR="00D022B4" w:rsidRDefault="00D022B4" w:rsidP="00D022B4">
      <w:r>
        <w:t>All units repaired or overhauled by Alta Avionics, LLC will be preserved in accordance with manufacturer’s recommendations, or standard procedures</w:t>
      </w:r>
      <w:r w:rsidR="00253BFB">
        <w:t>.</w:t>
      </w:r>
      <w:r>
        <w:t xml:space="preserve"> The preservation procedures used </w:t>
      </w:r>
      <w:proofErr w:type="gramStart"/>
      <w:r>
        <w:t>depending</w:t>
      </w:r>
      <w:proofErr w:type="gramEnd"/>
      <w:r>
        <w:t xml:space="preserve"> upon the units; wrapping, sealing by use of plastic bag, sealed jars, racks with covers, or other methods appropriate to the parts, or units to assure protection until part or unit is placed into service.</w:t>
      </w:r>
    </w:p>
    <w:p w14:paraId="33DCEB24" w14:textId="77777777" w:rsidR="00D022B4" w:rsidRDefault="00D022B4" w:rsidP="00D022B4">
      <w:pPr>
        <w:pStyle w:val="Heading2"/>
      </w:pPr>
      <w:bookmarkStart w:id="32" w:name="_Toc68018447"/>
      <w:bookmarkStart w:id="33" w:name="_Ref74585214"/>
      <w:r>
        <w:t>Rejected Parts</w:t>
      </w:r>
      <w:bookmarkEnd w:id="32"/>
      <w:bookmarkEnd w:id="33"/>
    </w:p>
    <w:p w14:paraId="3D359BBF" w14:textId="304C660E"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Individual rejected parts, or units to be returned </w:t>
      </w:r>
      <w:r w:rsidR="00253BFB">
        <w:rPr>
          <w:rFonts w:ascii="Times New Roman" w:hAnsi="Times New Roman" w:cs="Times New Roman"/>
          <w:color w:val="auto"/>
          <w:sz w:val="24"/>
          <w:szCs w:val="24"/>
        </w:rPr>
        <w:t xml:space="preserve">to the vendor or customer </w:t>
      </w:r>
      <w:r>
        <w:rPr>
          <w:rFonts w:ascii="Times New Roman" w:hAnsi="Times New Roman" w:cs="Times New Roman"/>
          <w:color w:val="auto"/>
          <w:sz w:val="24"/>
          <w:szCs w:val="24"/>
        </w:rPr>
        <w:t xml:space="preserve">at their request, will be tagged with </w:t>
      </w:r>
      <w:r w:rsidRPr="0096654B">
        <w:rPr>
          <w:rFonts w:ascii="Times New Roman" w:hAnsi="Times New Roman" w:cs="Times New Roman"/>
          <w:color w:val="auto"/>
          <w:sz w:val="24"/>
          <w:szCs w:val="24"/>
        </w:rPr>
        <w:t xml:space="preserve">Form </w:t>
      </w:r>
      <w:r w:rsidR="00A2540C">
        <w:rPr>
          <w:rFonts w:ascii="Times New Roman" w:hAnsi="Times New Roman" w:cs="Times New Roman"/>
          <w:color w:val="auto"/>
          <w:sz w:val="24"/>
          <w:szCs w:val="24"/>
        </w:rPr>
        <w:t>AT-</w:t>
      </w:r>
      <w:r w:rsidR="0096654B" w:rsidRPr="0096654B">
        <w:rPr>
          <w:rFonts w:ascii="Times New Roman" w:hAnsi="Times New Roman" w:cs="Times New Roman"/>
          <w:color w:val="auto"/>
          <w:sz w:val="24"/>
          <w:szCs w:val="24"/>
        </w:rPr>
        <w:t>RIT</w:t>
      </w:r>
      <w:r w:rsidRPr="0096654B">
        <w:rPr>
          <w:rFonts w:ascii="Times New Roman" w:hAnsi="Times New Roman" w:cs="Times New Roman"/>
          <w:color w:val="auto"/>
          <w:sz w:val="24"/>
          <w:szCs w:val="24"/>
        </w:rPr>
        <w:t xml:space="preserve"> (Reject Item tag).</w:t>
      </w:r>
      <w:r>
        <w:rPr>
          <w:rFonts w:ascii="Times New Roman" w:hAnsi="Times New Roman" w:cs="Times New Roman"/>
          <w:color w:val="auto"/>
          <w:sz w:val="24"/>
          <w:szCs w:val="24"/>
        </w:rPr>
        <w:t xml:space="preserve"> In the case of large quantities of rejected parts, items will be placed in special containers marked “rejected parts", and returned</w:t>
      </w:r>
      <w:r w:rsidR="00FD7C19">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All other rejected parts will be placed in a container marked “rejected parts”, and scrapped, (sample of </w:t>
      </w:r>
      <w:r w:rsidR="00A2540C">
        <w:rPr>
          <w:rFonts w:ascii="Times New Roman" w:hAnsi="Times New Roman" w:cs="Times New Roman"/>
          <w:color w:val="auto"/>
          <w:sz w:val="24"/>
          <w:szCs w:val="24"/>
        </w:rPr>
        <w:t>AT-</w:t>
      </w:r>
      <w:r w:rsidR="00FD7C19">
        <w:rPr>
          <w:rFonts w:ascii="Times New Roman" w:hAnsi="Times New Roman" w:cs="Times New Roman"/>
          <w:color w:val="auto"/>
          <w:sz w:val="24"/>
          <w:szCs w:val="24"/>
        </w:rPr>
        <w:t xml:space="preserve">RIT </w:t>
      </w:r>
      <w:r>
        <w:rPr>
          <w:rFonts w:ascii="Times New Roman" w:hAnsi="Times New Roman" w:cs="Times New Roman"/>
          <w:color w:val="auto"/>
          <w:sz w:val="24"/>
          <w:szCs w:val="24"/>
        </w:rPr>
        <w:t xml:space="preserve">Reject Item </w:t>
      </w:r>
      <w:r w:rsidR="00FD7C19">
        <w:rPr>
          <w:rFonts w:ascii="Times New Roman" w:hAnsi="Times New Roman" w:cs="Times New Roman"/>
          <w:color w:val="auto"/>
          <w:sz w:val="24"/>
          <w:szCs w:val="24"/>
        </w:rPr>
        <w:t>T</w:t>
      </w:r>
      <w:r>
        <w:rPr>
          <w:rFonts w:ascii="Times New Roman" w:hAnsi="Times New Roman" w:cs="Times New Roman"/>
          <w:color w:val="auto"/>
          <w:sz w:val="24"/>
          <w:szCs w:val="24"/>
        </w:rPr>
        <w:t>ag i</w:t>
      </w:r>
      <w:r w:rsidR="00FD7C19">
        <w:rPr>
          <w:rFonts w:ascii="Times New Roman" w:hAnsi="Times New Roman" w:cs="Times New Roman"/>
          <w:color w:val="auto"/>
          <w:sz w:val="24"/>
          <w:szCs w:val="24"/>
        </w:rPr>
        <w:t xml:space="preserve">s available in </w:t>
      </w:r>
      <w:r>
        <w:rPr>
          <w:rFonts w:ascii="Times New Roman" w:hAnsi="Times New Roman" w:cs="Times New Roman"/>
          <w:color w:val="auto"/>
          <w:sz w:val="24"/>
          <w:szCs w:val="24"/>
        </w:rPr>
        <w:t>the Forms Manual).</w:t>
      </w:r>
    </w:p>
    <w:p w14:paraId="4CA4B5CB" w14:textId="77777777" w:rsidR="00D022B4" w:rsidRDefault="00D022B4" w:rsidP="00D022B4">
      <w:pPr>
        <w:pStyle w:val="Heading2"/>
      </w:pPr>
      <w:bookmarkStart w:id="34" w:name="_Toc68018448"/>
      <w:r>
        <w:t>Scrapped Parts</w:t>
      </w:r>
      <w:bookmarkEnd w:id="34"/>
    </w:p>
    <w:p w14:paraId="65DF0A8E" w14:textId="111A00B5"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All rejected parts to be scrapped will be identified by a part number and serial number, if present, </w:t>
      </w:r>
      <w:r w:rsidRPr="00D31B87">
        <w:rPr>
          <w:rFonts w:ascii="Times New Roman" w:hAnsi="Times New Roman" w:cs="Times New Roman"/>
          <w:color w:val="auto"/>
          <w:sz w:val="24"/>
          <w:szCs w:val="24"/>
        </w:rPr>
        <w:t xml:space="preserve">and documented on Form </w:t>
      </w:r>
      <w:r w:rsidR="00A2540C">
        <w:rPr>
          <w:rFonts w:ascii="Times New Roman" w:hAnsi="Times New Roman" w:cs="Times New Roman"/>
          <w:color w:val="auto"/>
          <w:sz w:val="24"/>
          <w:szCs w:val="24"/>
        </w:rPr>
        <w:t>AT-</w:t>
      </w:r>
      <w:r w:rsidR="00FD7C19" w:rsidRPr="00D31B87">
        <w:rPr>
          <w:rFonts w:ascii="Times New Roman" w:hAnsi="Times New Roman" w:cs="Times New Roman"/>
          <w:color w:val="auto"/>
          <w:sz w:val="24"/>
          <w:szCs w:val="24"/>
        </w:rPr>
        <w:t>ST</w:t>
      </w:r>
      <w:r w:rsidRPr="00D31B87">
        <w:rPr>
          <w:rFonts w:ascii="Times New Roman" w:hAnsi="Times New Roman" w:cs="Times New Roman"/>
          <w:color w:val="auto"/>
          <w:sz w:val="24"/>
          <w:szCs w:val="24"/>
        </w:rPr>
        <w:t xml:space="preserve"> (Scrapped </w:t>
      </w:r>
      <w:r w:rsidR="00D31B87" w:rsidRPr="00D31B87">
        <w:rPr>
          <w:rFonts w:ascii="Times New Roman" w:hAnsi="Times New Roman" w:cs="Times New Roman"/>
          <w:color w:val="auto"/>
          <w:sz w:val="24"/>
          <w:szCs w:val="24"/>
        </w:rPr>
        <w:t>T</w:t>
      </w:r>
      <w:r w:rsidRPr="00D31B87">
        <w:rPr>
          <w:rFonts w:ascii="Times New Roman" w:hAnsi="Times New Roman" w:cs="Times New Roman"/>
          <w:color w:val="auto"/>
          <w:sz w:val="24"/>
          <w:szCs w:val="24"/>
        </w:rPr>
        <w:t>ag)</w:t>
      </w:r>
      <w:r w:rsidR="00253BFB">
        <w:rPr>
          <w:rFonts w:ascii="Times New Roman" w:hAnsi="Times New Roman" w:cs="Times New Roman"/>
          <w:color w:val="auto"/>
          <w:sz w:val="24"/>
          <w:szCs w:val="24"/>
        </w:rPr>
        <w:t>,</w:t>
      </w:r>
      <w:r w:rsidRPr="00D31B87">
        <w:rPr>
          <w:rFonts w:ascii="Times New Roman" w:hAnsi="Times New Roman" w:cs="Times New Roman"/>
          <w:color w:val="auto"/>
          <w:sz w:val="24"/>
          <w:szCs w:val="24"/>
        </w:rPr>
        <w:t xml:space="preserve"> attached to the part, and </w:t>
      </w:r>
      <w:r w:rsidR="00253BFB">
        <w:rPr>
          <w:rFonts w:ascii="Times New Roman" w:hAnsi="Times New Roman" w:cs="Times New Roman"/>
          <w:color w:val="auto"/>
          <w:sz w:val="24"/>
          <w:szCs w:val="24"/>
        </w:rPr>
        <w:t xml:space="preserve">entered </w:t>
      </w:r>
      <w:r w:rsidRPr="00D31B87">
        <w:rPr>
          <w:rFonts w:ascii="Times New Roman" w:hAnsi="Times New Roman" w:cs="Times New Roman"/>
          <w:color w:val="auto"/>
          <w:sz w:val="24"/>
          <w:szCs w:val="24"/>
        </w:rPr>
        <w:t xml:space="preserve">in the Scrapped Parts Log (Form </w:t>
      </w:r>
      <w:r w:rsidR="00A2540C">
        <w:rPr>
          <w:rFonts w:ascii="Times New Roman" w:hAnsi="Times New Roman" w:cs="Times New Roman"/>
          <w:color w:val="auto"/>
          <w:sz w:val="24"/>
          <w:szCs w:val="24"/>
        </w:rPr>
        <w:t>AT-</w:t>
      </w:r>
      <w:r w:rsidR="00FD7C19" w:rsidRPr="00D31B87">
        <w:rPr>
          <w:rFonts w:ascii="Times New Roman" w:hAnsi="Times New Roman" w:cs="Times New Roman"/>
          <w:color w:val="auto"/>
          <w:sz w:val="24"/>
          <w:szCs w:val="24"/>
        </w:rPr>
        <w:t>SPL</w:t>
      </w:r>
      <w:r w:rsidRPr="00D31B87">
        <w:rPr>
          <w:rFonts w:ascii="Times New Roman" w:hAnsi="Times New Roman" w:cs="Times New Roman"/>
          <w:color w:val="auto"/>
          <w:sz w:val="24"/>
          <w:szCs w:val="24"/>
        </w:rPr>
        <w:t>). Samples</w:t>
      </w:r>
      <w:r>
        <w:rPr>
          <w:rFonts w:ascii="Times New Roman" w:hAnsi="Times New Roman" w:cs="Times New Roman"/>
          <w:color w:val="auto"/>
          <w:sz w:val="24"/>
          <w:szCs w:val="24"/>
        </w:rPr>
        <w:t xml:space="preserve"> of these forms are in the Forms Manual. The Scrapped Parts Log will be kept on file for not less than two (2) years. </w:t>
      </w:r>
    </w:p>
    <w:p w14:paraId="38A4D34F"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Rejected parts will be placed in a quarantine area until disposition (return to customer or mutilated). All scrapped parts will be mutilated to prevent further use.</w:t>
      </w:r>
    </w:p>
    <w:p w14:paraId="264B62DB"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The Chief Inspector is responsible for the verification of mutilation of scrapped parts. In the absence of the Chief Inspector, the Service Department Supervisor, or his/her designee, will administer the program.</w:t>
      </w:r>
    </w:p>
    <w:p w14:paraId="351C2747" w14:textId="77777777" w:rsidR="00D022B4" w:rsidRDefault="00D022B4">
      <w:pPr>
        <w:spacing w:before="0" w:after="160"/>
        <w:sectPr w:rsidR="00D022B4" w:rsidSect="00981196">
          <w:pgSz w:w="12240" w:h="15840"/>
          <w:pgMar w:top="1440" w:right="1440" w:bottom="1440" w:left="1440" w:header="720" w:footer="720" w:gutter="0"/>
          <w:pgNumType w:start="1" w:chapStyle="1"/>
          <w:cols w:space="720"/>
          <w:docGrid w:linePitch="360"/>
        </w:sectPr>
      </w:pPr>
    </w:p>
    <w:p w14:paraId="141B9FB8" w14:textId="292355B0" w:rsidR="00D022B4" w:rsidRDefault="00D022B4" w:rsidP="00D022B4">
      <w:pPr>
        <w:pStyle w:val="Heading1"/>
      </w:pPr>
      <w:bookmarkStart w:id="35" w:name="_Toc68018449"/>
      <w:r>
        <w:lastRenderedPageBreak/>
        <w:t xml:space="preserve">Tagging </w:t>
      </w:r>
      <w:r w:rsidR="00253BFB">
        <w:t>and</w:t>
      </w:r>
      <w:r>
        <w:t xml:space="preserve"> Identification</w:t>
      </w:r>
      <w:bookmarkEnd w:id="35"/>
    </w:p>
    <w:p w14:paraId="432E5515" w14:textId="30FDF076" w:rsidR="00D022B4" w:rsidRDefault="00D022B4" w:rsidP="00D022B4">
      <w:r>
        <w:t xml:space="preserve">All units will be properly identified by the use of </w:t>
      </w:r>
      <w:r w:rsidR="00A71080">
        <w:t xml:space="preserve">Alta Avionics </w:t>
      </w:r>
      <w:r>
        <w:t xml:space="preserve">Form </w:t>
      </w:r>
      <w:r w:rsidR="00A2540C">
        <w:t>A-</w:t>
      </w:r>
      <w:r w:rsidR="00FD7C19">
        <w:t xml:space="preserve">WO </w:t>
      </w:r>
      <w:r w:rsidR="00A71080">
        <w:t>(</w:t>
      </w:r>
      <w:r>
        <w:t xml:space="preserve">Work </w:t>
      </w:r>
      <w:r w:rsidR="00FD7C19">
        <w:t>Order</w:t>
      </w:r>
      <w:r w:rsidR="00A71080">
        <w:t>)</w:t>
      </w:r>
      <w:r>
        <w:t xml:space="preserve">. Form </w:t>
      </w:r>
      <w:r w:rsidR="00A2540C">
        <w:t>A-</w:t>
      </w:r>
      <w:r w:rsidR="00FD7C19">
        <w:t>WO</w:t>
      </w:r>
      <w:r>
        <w:t xml:space="preserve"> will be properly executed for all units requiring repair or test. A</w:t>
      </w:r>
      <w:r w:rsidR="00A71080">
        <w:t>n FAA</w:t>
      </w:r>
      <w:r>
        <w:t xml:space="preserve"> Form 8130-3 will be attached to the completed unit, which has received final inspection, and found serviceable (</w:t>
      </w:r>
      <w:r w:rsidR="00FD7C19">
        <w:t xml:space="preserve">Information on how to </w:t>
      </w:r>
      <w:r w:rsidR="00A71080">
        <w:t>obtain</w:t>
      </w:r>
      <w:r w:rsidR="00FD7C19">
        <w:t xml:space="preserve"> a</w:t>
      </w:r>
      <w:r>
        <w:t xml:space="preserve"> Form 8130-3 </w:t>
      </w:r>
      <w:r w:rsidR="00A71080">
        <w:t>is</w:t>
      </w:r>
      <w:r w:rsidR="00FD7C19">
        <w:t xml:space="preserve"> located </w:t>
      </w:r>
      <w:r>
        <w:t xml:space="preserve">in the Forms Manual). Form </w:t>
      </w:r>
      <w:r w:rsidR="00A2540C">
        <w:t>A-</w:t>
      </w:r>
      <w:r w:rsidR="00FD7C19">
        <w:t>WO</w:t>
      </w:r>
      <w:r>
        <w:t xml:space="preserve"> and 8130-3 will be properly executed and signed by an authorized inspector. </w:t>
      </w:r>
      <w:proofErr w:type="gramStart"/>
      <w:r>
        <w:t>An</w:t>
      </w:r>
      <w:proofErr w:type="gramEnd"/>
      <w:r>
        <w:t xml:space="preserve"> </w:t>
      </w:r>
      <w:r w:rsidR="00A71080">
        <w:t xml:space="preserve">Form </w:t>
      </w:r>
      <w:r>
        <w:t>8130-3 will remain attached to the unit being returned to the customer.</w:t>
      </w:r>
    </w:p>
    <w:p w14:paraId="6382CEA3" w14:textId="3E97E6A7" w:rsidR="00D022B4" w:rsidRPr="00D022B4" w:rsidRDefault="00D022B4" w:rsidP="00D022B4">
      <w:r>
        <w:t>Serviceable items in storage, or received from certificated facilities, will be accompanied with Form 8130-3, or other serviceable document, tag, or sticker.</w:t>
      </w:r>
      <w:r w:rsidR="0040013E">
        <w:t xml:space="preserve"> A copy of the Form 8130-3 will be kept by Alta Avionics, LLC.</w:t>
      </w:r>
    </w:p>
    <w:p w14:paraId="2C3E230D"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47BDF6A6" w14:textId="77777777" w:rsidR="00D022B4" w:rsidRDefault="009C6E87" w:rsidP="009C6E87">
      <w:pPr>
        <w:pStyle w:val="Heading1"/>
      </w:pPr>
      <w:bookmarkStart w:id="36" w:name="_Toc68018450"/>
      <w:r>
        <w:lastRenderedPageBreak/>
        <w:t>Corrective Actions</w:t>
      </w:r>
      <w:bookmarkEnd w:id="36"/>
    </w:p>
    <w:p w14:paraId="5DAC0B7B" w14:textId="18FEB7E2" w:rsidR="00D022B4" w:rsidRDefault="00D022B4" w:rsidP="009C6E87">
      <w:pPr>
        <w:rPr>
          <w:rFonts w:ascii="Times New Roman" w:hAnsi="Times New Roman" w:cs="Times New Roman"/>
          <w:color w:val="auto"/>
          <w:sz w:val="24"/>
          <w:szCs w:val="24"/>
        </w:rPr>
      </w:pPr>
      <w:r>
        <w:rPr>
          <w:rFonts w:ascii="Times New Roman" w:hAnsi="Times New Roman" w:cs="Times New Roman"/>
          <w:color w:val="auto"/>
          <w:sz w:val="24"/>
          <w:szCs w:val="24"/>
        </w:rPr>
        <w:t xml:space="preserve">Discrepancy (scope of work) will be recorded on the </w:t>
      </w:r>
      <w:r w:rsidR="00A71080">
        <w:rPr>
          <w:rFonts w:ascii="Times New Roman" w:hAnsi="Times New Roman" w:cs="Times New Roman"/>
          <w:color w:val="auto"/>
          <w:sz w:val="24"/>
          <w:szCs w:val="24"/>
        </w:rPr>
        <w:t xml:space="preserve">Form </w:t>
      </w:r>
      <w:r w:rsidR="00A2540C">
        <w:rPr>
          <w:rFonts w:ascii="Times New Roman" w:hAnsi="Times New Roman" w:cs="Times New Roman"/>
          <w:color w:val="auto"/>
          <w:sz w:val="24"/>
          <w:szCs w:val="24"/>
        </w:rPr>
        <w:t>A-</w:t>
      </w:r>
      <w:r w:rsidR="006D3C68">
        <w:rPr>
          <w:rFonts w:ascii="Times New Roman" w:hAnsi="Times New Roman" w:cs="Times New Roman"/>
          <w:color w:val="auto"/>
          <w:sz w:val="24"/>
          <w:szCs w:val="24"/>
        </w:rPr>
        <w:t>WO</w:t>
      </w:r>
      <w:r>
        <w:rPr>
          <w:rFonts w:ascii="Times New Roman" w:hAnsi="Times New Roman" w:cs="Times New Roman"/>
          <w:color w:val="auto"/>
          <w:sz w:val="24"/>
          <w:szCs w:val="24"/>
        </w:rPr>
        <w:t xml:space="preserve"> under</w:t>
      </w:r>
      <w:r w:rsidR="009C6E87">
        <w:rPr>
          <w:rFonts w:ascii="Times New Roman" w:hAnsi="Times New Roman" w:cs="Times New Roman"/>
          <w:color w:val="auto"/>
          <w:sz w:val="24"/>
          <w:szCs w:val="24"/>
        </w:rPr>
        <w:t xml:space="preserve"> </w:t>
      </w:r>
      <w:r w:rsidR="00A71080">
        <w:rPr>
          <w:rFonts w:ascii="Times New Roman" w:hAnsi="Times New Roman" w:cs="Times New Roman"/>
          <w:color w:val="auto"/>
          <w:sz w:val="24"/>
          <w:szCs w:val="24"/>
        </w:rPr>
        <w:t>“</w:t>
      </w:r>
      <w:r>
        <w:rPr>
          <w:rFonts w:ascii="Times New Roman" w:hAnsi="Times New Roman" w:cs="Times New Roman"/>
          <w:color w:val="auto"/>
          <w:sz w:val="24"/>
          <w:szCs w:val="24"/>
        </w:rPr>
        <w:t>Complaint</w:t>
      </w:r>
      <w:r w:rsidR="00A71080">
        <w:rPr>
          <w:rFonts w:ascii="Times New Roman" w:hAnsi="Times New Roman" w:cs="Times New Roman"/>
          <w:color w:val="auto"/>
          <w:sz w:val="24"/>
          <w:szCs w:val="24"/>
        </w:rPr>
        <w:t>”</w:t>
      </w:r>
      <w:r>
        <w:rPr>
          <w:rFonts w:ascii="Times New Roman" w:hAnsi="Times New Roman" w:cs="Times New Roman"/>
          <w:color w:val="auto"/>
          <w:sz w:val="24"/>
          <w:szCs w:val="24"/>
        </w:rPr>
        <w:t>.</w:t>
      </w:r>
    </w:p>
    <w:p w14:paraId="1284AA0F" w14:textId="7EE12AD8" w:rsidR="009C6E87" w:rsidRDefault="006D3C68" w:rsidP="004863A8">
      <w:pPr>
        <w:rPr>
          <w:rFonts w:ascii="Times New Roman" w:hAnsi="Times New Roman" w:cs="Times New Roman"/>
          <w:color w:val="auto"/>
          <w:sz w:val="24"/>
          <w:szCs w:val="24"/>
        </w:rPr>
        <w:sectPr w:rsidR="009C6E87" w:rsidSect="00981196">
          <w:pgSz w:w="12240" w:h="15840"/>
          <w:pgMar w:top="1440" w:right="1440" w:bottom="1440" w:left="1440" w:header="720" w:footer="720" w:gutter="0"/>
          <w:pgNumType w:start="1" w:chapStyle="1"/>
          <w:cols w:space="720"/>
          <w:docGrid w:linePitch="360"/>
        </w:sectPr>
      </w:pPr>
      <w:r>
        <w:rPr>
          <w:rFonts w:ascii="Times New Roman" w:hAnsi="Times New Roman" w:cs="Times New Roman"/>
          <w:color w:val="auto"/>
          <w:sz w:val="24"/>
          <w:szCs w:val="24"/>
        </w:rPr>
        <w:t>Work performed</w:t>
      </w:r>
      <w:r w:rsidR="00D022B4">
        <w:rPr>
          <w:rFonts w:ascii="Times New Roman" w:hAnsi="Times New Roman" w:cs="Times New Roman"/>
          <w:color w:val="auto"/>
          <w:sz w:val="24"/>
          <w:szCs w:val="24"/>
        </w:rPr>
        <w:t xml:space="preserve"> will be recorded on the </w:t>
      </w:r>
      <w:r w:rsidR="00A71080">
        <w:rPr>
          <w:rFonts w:ascii="Times New Roman" w:hAnsi="Times New Roman" w:cs="Times New Roman"/>
          <w:color w:val="auto"/>
          <w:sz w:val="24"/>
          <w:szCs w:val="24"/>
        </w:rPr>
        <w:t xml:space="preserve">Form </w:t>
      </w:r>
      <w:r w:rsidR="00A2540C">
        <w:rPr>
          <w:rFonts w:ascii="Times New Roman" w:hAnsi="Times New Roman" w:cs="Times New Roman"/>
          <w:color w:val="auto"/>
          <w:sz w:val="24"/>
          <w:szCs w:val="24"/>
        </w:rPr>
        <w:t>A-</w:t>
      </w:r>
      <w:r w:rsidR="00E948E6">
        <w:rPr>
          <w:rFonts w:ascii="Times New Roman" w:hAnsi="Times New Roman" w:cs="Times New Roman"/>
          <w:color w:val="auto"/>
          <w:sz w:val="24"/>
          <w:szCs w:val="24"/>
        </w:rPr>
        <w:t xml:space="preserve">WO under </w:t>
      </w:r>
      <w:r w:rsidR="00A71080">
        <w:rPr>
          <w:rFonts w:ascii="Times New Roman" w:hAnsi="Times New Roman" w:cs="Times New Roman"/>
          <w:color w:val="auto"/>
          <w:sz w:val="24"/>
          <w:szCs w:val="24"/>
        </w:rPr>
        <w:t>“C</w:t>
      </w:r>
      <w:r w:rsidR="00E948E6">
        <w:rPr>
          <w:rFonts w:ascii="Times New Roman" w:hAnsi="Times New Roman" w:cs="Times New Roman"/>
          <w:color w:val="auto"/>
          <w:sz w:val="24"/>
          <w:szCs w:val="24"/>
        </w:rPr>
        <w:t>orrective</w:t>
      </w:r>
      <w:r>
        <w:rPr>
          <w:rFonts w:ascii="Times New Roman" w:hAnsi="Times New Roman" w:cs="Times New Roman"/>
          <w:color w:val="auto"/>
          <w:sz w:val="24"/>
          <w:szCs w:val="24"/>
        </w:rPr>
        <w:t xml:space="preserve"> </w:t>
      </w:r>
      <w:r w:rsidR="00A71080">
        <w:rPr>
          <w:rFonts w:ascii="Times New Roman" w:hAnsi="Times New Roman" w:cs="Times New Roman"/>
          <w:color w:val="auto"/>
          <w:sz w:val="24"/>
          <w:szCs w:val="24"/>
        </w:rPr>
        <w:t>A</w:t>
      </w:r>
      <w:r>
        <w:rPr>
          <w:rFonts w:ascii="Times New Roman" w:hAnsi="Times New Roman" w:cs="Times New Roman"/>
          <w:color w:val="auto"/>
          <w:sz w:val="24"/>
          <w:szCs w:val="24"/>
        </w:rPr>
        <w:t>ction</w:t>
      </w:r>
      <w:r w:rsidR="00A71080">
        <w:rPr>
          <w:rFonts w:ascii="Times New Roman" w:hAnsi="Times New Roman" w:cs="Times New Roman"/>
          <w:color w:val="auto"/>
          <w:sz w:val="24"/>
          <w:szCs w:val="24"/>
        </w:rPr>
        <w:t>”.</w:t>
      </w:r>
    </w:p>
    <w:p w14:paraId="067CBA8C" w14:textId="27642A94" w:rsidR="009C6E87" w:rsidRDefault="009C6E87" w:rsidP="009C6E87">
      <w:pPr>
        <w:pStyle w:val="Heading1"/>
      </w:pPr>
      <w:bookmarkStart w:id="37" w:name="_Toc68018451"/>
      <w:r>
        <w:lastRenderedPageBreak/>
        <w:t xml:space="preserve">Record </w:t>
      </w:r>
      <w:r w:rsidR="00E948E6">
        <w:t>of</w:t>
      </w:r>
      <w:r>
        <w:t xml:space="preserve"> Work Inspections</w:t>
      </w:r>
      <w:bookmarkEnd w:id="37"/>
    </w:p>
    <w:p w14:paraId="7A0D5011" w14:textId="1F35A731" w:rsidR="009C6E87" w:rsidRDefault="009C6E87" w:rsidP="009C6E87">
      <w:r>
        <w:t>The Work</w:t>
      </w:r>
      <w:r w:rsidR="006D3C68">
        <w:t xml:space="preserve"> Order </w:t>
      </w:r>
      <w:r w:rsidR="00E948E6">
        <w:t>(</w:t>
      </w:r>
      <w:r w:rsidR="00A2540C">
        <w:t>A-</w:t>
      </w:r>
      <w:r w:rsidR="006D3C68">
        <w:t>WO</w:t>
      </w:r>
      <w:r w:rsidR="00E948E6">
        <w:t>)</w:t>
      </w:r>
      <w:r>
        <w:t xml:space="preserve"> </w:t>
      </w:r>
      <w:r w:rsidR="008F32F0">
        <w:t>and</w:t>
      </w:r>
      <w:r>
        <w:t xml:space="preserve"> each item addressed on the front of the Work Order, will be a permanent record of all work accomplished. It will contain the signature of the technician who accomplished the work, and the inspector who inspected the work.</w:t>
      </w:r>
    </w:p>
    <w:p w14:paraId="6BC599C1" w14:textId="1FD79F46" w:rsidR="009C6E87" w:rsidRDefault="009C6E87" w:rsidP="009C6E87">
      <w:r>
        <w:t xml:space="preserve">This record will reflect in detail what work was accomplished, and the parts used, and will be maintained on file for a period of not less than two years in the Alta Avionics, LLC’s </w:t>
      </w:r>
      <w:r w:rsidR="008F32F0">
        <w:t>records</w:t>
      </w:r>
      <w:r>
        <w:t xml:space="preserve"> system</w:t>
      </w:r>
    </w:p>
    <w:p w14:paraId="16A86B70" w14:textId="685BCD0D" w:rsidR="009C6E87" w:rsidRDefault="009C6E87" w:rsidP="009C6E87">
      <w:r>
        <w:t xml:space="preserve">Inspections conducted may include one or more of the following; Preliminary, Hidden Damage, In-Progress, and Final. They shall be recorded on the appropriate </w:t>
      </w:r>
      <w:r w:rsidR="00A71080">
        <w:t xml:space="preserve">Form </w:t>
      </w:r>
      <w:r w:rsidR="00A2540C">
        <w:t>A-</w:t>
      </w:r>
      <w:r w:rsidR="00052457">
        <w:t>WO</w:t>
      </w:r>
      <w:r w:rsidR="00E948E6">
        <w:t>.</w:t>
      </w:r>
    </w:p>
    <w:p w14:paraId="562E77EF" w14:textId="77777777" w:rsidR="009C6E87" w:rsidRDefault="009C6E87" w:rsidP="009C6E87"/>
    <w:p w14:paraId="4FBBFA4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797CF8DD" w14:textId="4BFB1A34" w:rsidR="009C6E87" w:rsidRDefault="009C6E87" w:rsidP="009C6E87">
      <w:pPr>
        <w:pStyle w:val="Heading1"/>
      </w:pPr>
      <w:bookmarkStart w:id="38" w:name="_Toc68018452"/>
      <w:r>
        <w:lastRenderedPageBreak/>
        <w:t xml:space="preserve">Record </w:t>
      </w:r>
      <w:r w:rsidR="00E948E6">
        <w:t>of</w:t>
      </w:r>
      <w:r>
        <w:t xml:space="preserve"> Test, Repair </w:t>
      </w:r>
      <w:r w:rsidR="00052457">
        <w:t>a</w:t>
      </w:r>
      <w:r>
        <w:t>nd/</w:t>
      </w:r>
      <w:r w:rsidR="00052457">
        <w:t>o</w:t>
      </w:r>
      <w:r>
        <w:t>r Calibration</w:t>
      </w:r>
      <w:bookmarkEnd w:id="38"/>
    </w:p>
    <w:p w14:paraId="4A642148" w14:textId="24D66C27" w:rsidR="009C6E87" w:rsidRDefault="009C6E87" w:rsidP="009C6E87">
      <w:r>
        <w:t>The records of all tests, repairs and/or calibrations (as required), will be entered or referred to on</w:t>
      </w:r>
      <w:r w:rsidR="00052457">
        <w:t xml:space="preserve"> </w:t>
      </w:r>
      <w:r w:rsidR="00A2540C">
        <w:t>A-</w:t>
      </w:r>
      <w:r w:rsidR="00052457">
        <w:t xml:space="preserve">WO </w:t>
      </w:r>
      <w:r>
        <w:t xml:space="preserve">that is undergoing test, or calibration. Such records will be completed by the technician and inspector, and made part of the appropriate work order in the Alta Avionics LLC’s </w:t>
      </w:r>
      <w:r w:rsidR="008F32F0">
        <w:t>records</w:t>
      </w:r>
      <w:r>
        <w:t xml:space="preserve"> system.</w:t>
      </w:r>
    </w:p>
    <w:p w14:paraId="7E5DAFAE" w14:textId="77777777" w:rsidR="009C6E87" w:rsidRDefault="009C6E87" w:rsidP="009C6E87"/>
    <w:p w14:paraId="6B298EF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345E4ACF" w14:textId="77777777" w:rsidR="009C6E87" w:rsidRDefault="009C6E87" w:rsidP="009C6E87">
      <w:pPr>
        <w:pStyle w:val="Heading1"/>
      </w:pPr>
      <w:bookmarkStart w:id="39" w:name="_Toc68018453"/>
      <w:r>
        <w:lastRenderedPageBreak/>
        <w:t>Service Difficulty Reporting (SDR)</w:t>
      </w:r>
      <w:bookmarkEnd w:id="39"/>
    </w:p>
    <w:p w14:paraId="2068C024" w14:textId="77777777" w:rsidR="009C6E87" w:rsidRDefault="009C6E87" w:rsidP="009C6E87">
      <w:r>
        <w:t>During performance of maintenance, repair, inspection and alteration activities, the Repair Station may discover conditions of wear, corrosion, system failure, ground faults and electrical shorts, discrete component failure, integrated circuit failure, or other defects of a nature which is unexpected based on the guidelines of the manufacturer’s maintenance data, or on the basis of industry experience.</w:t>
      </w:r>
    </w:p>
    <w:p w14:paraId="6D9FEFDB" w14:textId="77777777" w:rsidR="009C6E87" w:rsidRDefault="009C6E87" w:rsidP="009C6E87">
      <w:r>
        <w:t>FAA Data Systems Branch (AFS-620) has developed the Service Difficulty Reporting System as an industry reporting website for service difficulty reporting. 14 CFR §145.221 requires all repair stations to report such findings within 96 hours of their discovery.</w:t>
      </w:r>
    </w:p>
    <w:p w14:paraId="2BC1890A" w14:textId="77777777" w:rsidR="009C6E87" w:rsidRDefault="009C6E87" w:rsidP="009C6E87">
      <w:r>
        <w:t>The Chief Inspector is primarily responsible for ensuring reports to the FAA are created within that time period.</w:t>
      </w:r>
    </w:p>
    <w:p w14:paraId="3AB30E70" w14:textId="77777777" w:rsidR="009C6E87" w:rsidRDefault="009C6E87" w:rsidP="009C6E87">
      <w:r>
        <w:t>These reports are not to be sent to the FAA/Flight Standards District Office; they are to be filed via the Service Difficulty Reporting site at: http://av-info.faa.gov/SDRx/</w:t>
      </w:r>
    </w:p>
    <w:p w14:paraId="023DB54F" w14:textId="77777777" w:rsidR="009C6E87" w:rsidRDefault="009C6E87" w:rsidP="009C6E87">
      <w:r>
        <w:t>For aircraft operated under 14 CFR 91 rules, the Repair Station is responsible for Service Difficulty Reports, not the aircraft operator.</w:t>
      </w:r>
    </w:p>
    <w:p w14:paraId="14614A47" w14:textId="77777777" w:rsidR="009C6E87" w:rsidRDefault="009C6E87" w:rsidP="009C6E87">
      <w:r>
        <w:t xml:space="preserve">For aircraft operated under 14 CFR 121 and 135, the operator is responsible for Service Difficulty Reports. However, when the Repair Station performs maintenance for a part 121 or 135 operator, the Repair Station is responsible for notifying the operator of a reportable condition in the most expeditious manner possible. The operator may instruct the Repair Station to file the report on his behalf, or may choose to file a report himself. Whether or not the responsibility is assumed by the operator, or the Repair Station, the </w:t>
      </w:r>
      <w:proofErr w:type="gramStart"/>
      <w:r>
        <w:t>96 hour</w:t>
      </w:r>
      <w:proofErr w:type="gramEnd"/>
      <w:r>
        <w:t xml:space="preserve"> rule applies regardless.</w:t>
      </w:r>
    </w:p>
    <w:p w14:paraId="736B5092" w14:textId="77777777" w:rsidR="009C6E87" w:rsidRDefault="009C6E87" w:rsidP="009C6E87">
      <w:r>
        <w:t>Each Chief Inspector, Quality Assurance Manager, and Facility Manager will have a user ID with which to log into the FAA Service Difficulty Reporting System, and following the instructions on that website will submit a report of the apparent malfunction or defect. Paper or electronic copies of the report are not required to be maintained with the Repair Station. The Repair Station’s Principal Inspectors have access to those records online.</w:t>
      </w:r>
    </w:p>
    <w:p w14:paraId="2CC49158" w14:textId="77777777" w:rsidR="009C6E87" w:rsidRDefault="009C6E87" w:rsidP="009C6E87"/>
    <w:p w14:paraId="0C08AD8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43F584E8" w14:textId="77777777" w:rsidR="009C6E87" w:rsidRDefault="009F6AF5" w:rsidP="009F6AF5">
      <w:pPr>
        <w:pStyle w:val="Heading1"/>
      </w:pPr>
      <w:bookmarkStart w:id="40" w:name="_Toc68018454"/>
      <w:r>
        <w:lastRenderedPageBreak/>
        <w:t>Inspection Personnel</w:t>
      </w:r>
      <w:bookmarkEnd w:id="40"/>
    </w:p>
    <w:p w14:paraId="3CF89DF6" w14:textId="1A47B811" w:rsidR="009C6E87" w:rsidRDefault="009C6E87" w:rsidP="009C6E87">
      <w:r>
        <w:t>The qualifications of inspection personnel are based on previous experience, classroom</w:t>
      </w:r>
      <w:r w:rsidR="009F6AF5">
        <w:t xml:space="preserve"> </w:t>
      </w:r>
      <w:r>
        <w:t>training,</w:t>
      </w:r>
      <w:r w:rsidR="00743C2D">
        <w:t xml:space="preserve"> on the job training (OJT)</w:t>
      </w:r>
      <w:r>
        <w:t xml:space="preserve">, and other factors as determined by the Chief Inspector and </w:t>
      </w:r>
      <w:r w:rsidR="001E5F81">
        <w:t>Alta</w:t>
      </w:r>
      <w:r>
        <w:t xml:space="preserve"> Avionics</w:t>
      </w:r>
      <w:r w:rsidR="00743C2D">
        <w:t>, LLC</w:t>
      </w:r>
      <w:r w:rsidR="009F6AF5">
        <w:t xml:space="preserve"> </w:t>
      </w:r>
      <w:r>
        <w:t>General Manager.</w:t>
      </w:r>
    </w:p>
    <w:p w14:paraId="28D0AC80" w14:textId="2CEA6FD7" w:rsidR="009C6E87" w:rsidRDefault="009C6E87" w:rsidP="009C6E87">
      <w:r>
        <w:t>Inspection personnel will have a working knowledge of, and be proficient with all</w:t>
      </w:r>
      <w:r w:rsidR="009F6AF5">
        <w:t xml:space="preserve"> </w:t>
      </w:r>
      <w:r>
        <w:t>inspection methods, techniques, and equipment used in their specialty to determine the</w:t>
      </w:r>
      <w:r w:rsidR="009F6AF5">
        <w:t xml:space="preserve"> </w:t>
      </w:r>
      <w:r>
        <w:t>quality, or airworthiness of an article undergoing maintenance, or alteration. Inspection</w:t>
      </w:r>
      <w:r w:rsidR="009F6AF5">
        <w:t xml:space="preserve"> </w:t>
      </w:r>
      <w:r>
        <w:t>personnel are required to have a working knowledge of the applicable CFR's.</w:t>
      </w:r>
      <w:r w:rsidR="009F6AF5">
        <w:t xml:space="preserve"> </w:t>
      </w:r>
      <w:r>
        <w:t>Manufacturer specifications regarding tolerances, limits, and maintenance procedures of</w:t>
      </w:r>
      <w:r w:rsidR="009F6AF5">
        <w:t xml:space="preserve"> </w:t>
      </w:r>
      <w:r>
        <w:t>the product undergoing inspection are available to all inspection personnel, as well as</w:t>
      </w:r>
      <w:r w:rsidR="009F6AF5">
        <w:t xml:space="preserve"> </w:t>
      </w:r>
      <w:r>
        <w:t>other forms of inspection information, such as FAA Airworthiness Directives</w:t>
      </w:r>
      <w:r w:rsidR="00EF1A3B">
        <w:t xml:space="preserve"> </w:t>
      </w:r>
      <w:r w:rsidR="005232FF">
        <w:t>(AD)</w:t>
      </w:r>
      <w:r>
        <w:t xml:space="preserve">, manufacturer’s </w:t>
      </w:r>
      <w:r w:rsidR="00EF1A3B">
        <w:t>bulletins,</w:t>
      </w:r>
      <w:r w:rsidR="005232FF">
        <w:t xml:space="preserve"> service bulletins </w:t>
      </w:r>
      <w:r>
        <w:t>and service information. Maintenance manuals, engineering</w:t>
      </w:r>
      <w:r w:rsidR="009F6AF5">
        <w:t xml:space="preserve"> </w:t>
      </w:r>
      <w:r>
        <w:t xml:space="preserve">letters, service letters, FAA regulations, Airworthiness Directives, </w:t>
      </w:r>
      <w:r w:rsidR="00890AD1">
        <w:t xml:space="preserve">Instructions for Continued Airworthiness (ICA), </w:t>
      </w:r>
      <w:r>
        <w:t>and other pertinent</w:t>
      </w:r>
      <w:r w:rsidR="009F6AF5">
        <w:t xml:space="preserve"> </w:t>
      </w:r>
      <w:r>
        <w:t>information, is available to all inspection personnel in current form.</w:t>
      </w:r>
    </w:p>
    <w:p w14:paraId="687684F0" w14:textId="77777777" w:rsidR="009C6E87" w:rsidRDefault="009C6E87" w:rsidP="009C6E87">
      <w:r>
        <w:t>Inspection personnel will have available, and be familiar with, current specifications</w:t>
      </w:r>
      <w:r w:rsidR="009F6AF5">
        <w:t xml:space="preserve"> </w:t>
      </w:r>
      <w:r>
        <w:t>involving inspection tolerance, limits, and procedures, as set forth by the manufacturer of</w:t>
      </w:r>
      <w:r w:rsidR="009F6AF5">
        <w:t xml:space="preserve"> </w:t>
      </w:r>
      <w:r>
        <w:t>the product undergoing inspection, or other forms of inspection information, such as;</w:t>
      </w:r>
      <w:r w:rsidR="009F6AF5">
        <w:t xml:space="preserve"> </w:t>
      </w:r>
      <w:r>
        <w:t>Airworthiness Directives, bulletins, etc.</w:t>
      </w:r>
    </w:p>
    <w:p w14:paraId="25D6CE3F" w14:textId="77777777" w:rsidR="009C6E87" w:rsidRDefault="009C6E87" w:rsidP="009C6E87">
      <w:r>
        <w:t>Inspection personnel must remain current with changes in equipment, technical data,</w:t>
      </w:r>
      <w:r w:rsidR="009F6AF5">
        <w:t xml:space="preserve"> </w:t>
      </w:r>
      <w:r>
        <w:t>inspection equipment, and techniques. This will be accomplished through OJT, and</w:t>
      </w:r>
      <w:r w:rsidR="009F6AF5">
        <w:t xml:space="preserve"> </w:t>
      </w:r>
      <w:r>
        <w:t>recurrent training, as directed by the Chief Inspector, or his/her designee. All training</w:t>
      </w:r>
      <w:r w:rsidR="009F6AF5">
        <w:t xml:space="preserve"> </w:t>
      </w:r>
      <w:r>
        <w:t>will be documented in the employee’s Training Records.</w:t>
      </w:r>
    </w:p>
    <w:p w14:paraId="3CB2FF4F" w14:textId="77777777" w:rsidR="009C6E87" w:rsidRDefault="009C6E87" w:rsidP="009C6E87">
      <w:r>
        <w:t>Proficiency of inspection personnel is determined by the Chief Inspector through the</w:t>
      </w:r>
      <w:r w:rsidR="009F6AF5">
        <w:t xml:space="preserve"> </w:t>
      </w:r>
      <w:r>
        <w:t>evaluation of experience (inspections performed) on the type of equipment undergoing</w:t>
      </w:r>
      <w:r w:rsidR="009F6AF5">
        <w:t xml:space="preserve"> </w:t>
      </w:r>
      <w:r>
        <w:t>inspection, and the types of inspection methods used. Changes in inspection types,</w:t>
      </w:r>
      <w:r w:rsidR="009F6AF5">
        <w:t xml:space="preserve"> </w:t>
      </w:r>
      <w:r>
        <w:t>inspection methods used, and equipment types, will dictate the need for further evaluation</w:t>
      </w:r>
      <w:r w:rsidR="009F6AF5">
        <w:t xml:space="preserve"> </w:t>
      </w:r>
      <w:r>
        <w:t>of inspection personnel by the Chief Inspector. When such needs arise, the evaluation</w:t>
      </w:r>
      <w:r w:rsidR="009F6AF5">
        <w:t xml:space="preserve"> </w:t>
      </w:r>
      <w:r>
        <w:t>will be documented and maintained in the employee’s training records.</w:t>
      </w:r>
    </w:p>
    <w:p w14:paraId="39F94AEC" w14:textId="77777777" w:rsidR="009F6AF5" w:rsidRDefault="009C6E87" w:rsidP="009C6E87">
      <w:r>
        <w:t>Inspection personnel need not to have performed the type of repair or alteration which</w:t>
      </w:r>
      <w:r w:rsidR="009F6AF5">
        <w:t xml:space="preserve"> </w:t>
      </w:r>
      <w:r>
        <w:t>they are required to inspect; only that they are familiar with, and proficient in the</w:t>
      </w:r>
      <w:r w:rsidR="009F6AF5">
        <w:t xml:space="preserve"> </w:t>
      </w:r>
      <w:r>
        <w:t>interpretation and application of the processes and procedures used to perform that work.</w:t>
      </w:r>
      <w:r w:rsidR="009F6AF5">
        <w:t xml:space="preserve"> </w:t>
      </w:r>
    </w:p>
    <w:p w14:paraId="2BBC15AE" w14:textId="77777777" w:rsidR="009C6E87" w:rsidRDefault="009C6E87" w:rsidP="009C6E87">
      <w:r>
        <w:t>Inspection personnel and their authority will be listed in the Roster of Repair Station</w:t>
      </w:r>
      <w:r w:rsidR="009F6AF5">
        <w:t xml:space="preserve"> </w:t>
      </w:r>
      <w:r>
        <w:t>Personnel. Personnel authorized to approve an article for return to service must be</w:t>
      </w:r>
      <w:r w:rsidR="009F6AF5">
        <w:t xml:space="preserve"> </w:t>
      </w:r>
      <w:r>
        <w:t>certificated under 14 CFR Part 65, and must read, write, and understand English.</w:t>
      </w:r>
    </w:p>
    <w:p w14:paraId="699874CC" w14:textId="77777777" w:rsidR="009F6AF5" w:rsidRDefault="009F6AF5" w:rsidP="009C6E87">
      <w:pPr>
        <w:sectPr w:rsidR="009F6AF5" w:rsidSect="00981196">
          <w:pgSz w:w="12240" w:h="15840"/>
          <w:pgMar w:top="1440" w:right="1440" w:bottom="1440" w:left="1440" w:header="720" w:footer="720" w:gutter="0"/>
          <w:pgNumType w:start="1" w:chapStyle="1"/>
          <w:cols w:space="720"/>
          <w:docGrid w:linePitch="360"/>
        </w:sectPr>
      </w:pPr>
    </w:p>
    <w:p w14:paraId="18C5A5FB" w14:textId="02467895" w:rsidR="009F6AF5" w:rsidRDefault="009F6AF5" w:rsidP="009F6AF5">
      <w:pPr>
        <w:pStyle w:val="Heading1"/>
      </w:pPr>
      <w:bookmarkStart w:id="41" w:name="_Toc68018455"/>
      <w:r>
        <w:lastRenderedPageBreak/>
        <w:t xml:space="preserve">Procedures </w:t>
      </w:r>
      <w:r w:rsidR="00CF01B1">
        <w:t>for</w:t>
      </w:r>
      <w:r>
        <w:t xml:space="preserve"> Insuring Technical Data Currency</w:t>
      </w:r>
      <w:bookmarkEnd w:id="41"/>
    </w:p>
    <w:p w14:paraId="717D48ED" w14:textId="3B96BC9F" w:rsidR="009F6AF5" w:rsidRDefault="009F6AF5" w:rsidP="009F6AF5">
      <w:r>
        <w:t>Alta Avionics, LLC technical and inspection personnel have the following sources of technical information available; online</w:t>
      </w:r>
      <w:r w:rsidR="00C0072E">
        <w:t xml:space="preserve">, </w:t>
      </w:r>
      <w:r>
        <w:t>CD ROM</w:t>
      </w:r>
      <w:r w:rsidR="00C0072E">
        <w:t xml:space="preserve">, or ATP microfiche library, </w:t>
      </w:r>
      <w:r>
        <w:t>provided by, or approved by the manufacturers as well as printed publications.</w:t>
      </w:r>
    </w:p>
    <w:p w14:paraId="6E639585" w14:textId="7B7F7037" w:rsidR="009F6AF5" w:rsidRDefault="009F6AF5" w:rsidP="009F6AF5">
      <w:r>
        <w:t>If approved current data is not available, the repair will be suspended until appropriate current data is obtained.</w:t>
      </w:r>
    </w:p>
    <w:p w14:paraId="7D6BFF08" w14:textId="6300DAB3" w:rsidR="009F6AF5" w:rsidRDefault="009F6AF5" w:rsidP="009F6AF5">
      <w:r>
        <w:t xml:space="preserve">Current publication indexes are available online, </w:t>
      </w:r>
      <w:r w:rsidR="00C0072E">
        <w:t>or</w:t>
      </w:r>
      <w:r>
        <w:t xml:space="preserve"> on manufacturer’s CD ROM. For publication indexes not available online, the Quality Assurance Manager will contact each manufacturer annually and verify that these indexes are current. If such indexes are not </w:t>
      </w:r>
      <w:r w:rsidRPr="00D31B87">
        <w:t>available, verify that the manuals being used at Alta Avionics, LLC. are current editions. If the manufacturer no longer issues updates to a technical manual, it shall be dated and identified as “Static”.</w:t>
      </w:r>
    </w:p>
    <w:p w14:paraId="3323CF84" w14:textId="6C66D123" w:rsidR="009F6AF5" w:rsidRDefault="009F6AF5" w:rsidP="009F6AF5">
      <w:r>
        <w:t xml:space="preserve">The Quality Assurance Manager is accountable to the Chief Inspector to </w:t>
      </w:r>
      <w:r w:rsidR="00C0072E">
        <w:t>e</w:t>
      </w:r>
      <w:r>
        <w:t>nsure that revisions received for repair/maintenance manuals are inserted in a timely manner.</w:t>
      </w:r>
    </w:p>
    <w:p w14:paraId="7FDCCD4C" w14:textId="77777777" w:rsidR="009F6AF5" w:rsidRDefault="009F6AF5" w:rsidP="009F6AF5">
      <w:r>
        <w:t>The Quality Assurance Manager is responsible to the Chief Inspector for the Technical Data Program. In the absence of the Quality Assurance Manager, the Chief Inspector, or his/her designee, will administer the technical data program.</w:t>
      </w:r>
    </w:p>
    <w:p w14:paraId="54BCCE59" w14:textId="77777777" w:rsidR="009F6AF5" w:rsidRDefault="009F6AF5" w:rsidP="009F6AF5">
      <w:pPr>
        <w:sectPr w:rsidR="009F6AF5" w:rsidSect="00981196">
          <w:pgSz w:w="12240" w:h="15840"/>
          <w:pgMar w:top="1440" w:right="1440" w:bottom="1440" w:left="1440" w:header="720" w:footer="720" w:gutter="0"/>
          <w:pgNumType w:start="1" w:chapStyle="1"/>
          <w:cols w:space="720"/>
          <w:docGrid w:linePitch="360"/>
        </w:sectPr>
      </w:pPr>
    </w:p>
    <w:p w14:paraId="6A452258" w14:textId="32D2F472" w:rsidR="009F6AF5" w:rsidRDefault="009F6AF5" w:rsidP="009F6AF5">
      <w:pPr>
        <w:pStyle w:val="Heading1"/>
      </w:pPr>
      <w:bookmarkStart w:id="42" w:name="_Toc68018456"/>
      <w:r>
        <w:lastRenderedPageBreak/>
        <w:t xml:space="preserve">Calibration </w:t>
      </w:r>
      <w:r w:rsidR="00EF1A3B">
        <w:t>o</w:t>
      </w:r>
      <w:r>
        <w:t>f Test Equipment, Tools, Special Tools</w:t>
      </w:r>
      <w:bookmarkEnd w:id="42"/>
    </w:p>
    <w:p w14:paraId="0F182F75" w14:textId="48A7056F" w:rsidR="00AE3FC6" w:rsidRDefault="009F6AF5" w:rsidP="009F6AF5">
      <w:r>
        <w:t xml:space="preserve">Alta Avionics, LLC will maintain records to assure that all inspection tools, </w:t>
      </w:r>
      <w:r w:rsidR="00273BE5">
        <w:t xml:space="preserve">measurement devices, </w:t>
      </w:r>
      <w:r>
        <w:t xml:space="preserve">special tools, and precision test equipment are kept within tolerance. Calibration intervals shall be determined by purpose, stability, and degree of use. The maximum interval shall be twelve (12) months, including the last day of the month in which the calibration is due, </w:t>
      </w:r>
      <w:r w:rsidR="00AE3FC6">
        <w:t xml:space="preserve">unless specified by the manufacture as greater or recommended as otherwise. </w:t>
      </w:r>
    </w:p>
    <w:p w14:paraId="29D46850" w14:textId="629F29EC" w:rsidR="009F6AF5" w:rsidRDefault="009F6AF5" w:rsidP="009F6AF5">
      <w:r>
        <w:t xml:space="preserve">Records of equipment test and calibration will contain calibration dates, methods, software status (when appropriate) and time periods used. Records will be found </w:t>
      </w:r>
      <w:r w:rsidR="007E7A51">
        <w:t>either by hardcopy or digitally</w:t>
      </w:r>
      <w:r>
        <w:t>. Alta Avionics will require software accuracy checked and verified on all applicable test equipment at time of calibration.</w:t>
      </w:r>
    </w:p>
    <w:p w14:paraId="54B286C6" w14:textId="49511A93" w:rsidR="009F6AF5" w:rsidRDefault="009F6AF5" w:rsidP="009F6AF5">
      <w:r>
        <w:t>Each piece of test equipment will maintain calibration traceable to the National Institute of Standards and Technology</w:t>
      </w:r>
      <w:r w:rsidR="005C755B">
        <w:t xml:space="preserve"> (NIST)</w:t>
      </w:r>
      <w:r>
        <w:t>, or other standards acceptable to FAA, with the exception of equipment identified as “Reference Only”. “Reference Only” equipment will not be used for approval to Return to Service any component or system that is repaired, overhauled, or installed by Alta Avionics, LLC.</w:t>
      </w:r>
    </w:p>
    <w:p w14:paraId="5FE93F3B" w14:textId="77777777" w:rsidR="009F6AF5" w:rsidRDefault="009F6AF5" w:rsidP="009F6AF5">
      <w:r>
        <w:t>Equipment requiring calibration before use will be identified with a placard.</w:t>
      </w:r>
    </w:p>
    <w:p w14:paraId="122BAA74" w14:textId="77777777" w:rsidR="009F6AF5" w:rsidRDefault="009F6AF5" w:rsidP="009F6AF5">
      <w:r>
        <w:t>“Special tools” are calibrated per manufacturer’s recommendations, and records will be found in Alta Avionics, LLC’s software and available on all computer terminals.</w:t>
      </w:r>
    </w:p>
    <w:p w14:paraId="3036ECD3" w14:textId="77777777" w:rsidR="009F6AF5" w:rsidRDefault="009F6AF5" w:rsidP="009F6AF5">
      <w:r>
        <w:t>Changes to the calibration interval beyond that recommended by the manufacturer will require FAA approval. The Chief Inspector or his/her designee will submit a letter with historical calibration results attached, to the FAA/CHDO requesting FAA approval.</w:t>
      </w:r>
    </w:p>
    <w:p w14:paraId="46281579" w14:textId="06A58179" w:rsidR="009F6AF5" w:rsidRDefault="009F6AF5" w:rsidP="009F6AF5">
      <w:r>
        <w:t xml:space="preserve">Each piece of test equipment will have a unique “Identification No.” attached to it, and </w:t>
      </w:r>
      <w:r w:rsidR="0018486B">
        <w:t>a” Calibration</w:t>
      </w:r>
      <w:r>
        <w:t xml:space="preserve">” sticker clearly displayed with current calibration vendor and date, and next “Cal Due" date. </w:t>
      </w:r>
    </w:p>
    <w:p w14:paraId="0ACC8CFD" w14:textId="1664C3D2" w:rsidR="009F6AF5" w:rsidRDefault="009F6AF5" w:rsidP="009F6AF5">
      <w:r>
        <w:t>Alta Avionics, LLC has identified a need to implement a test equipment</w:t>
      </w:r>
      <w:r w:rsidR="00D168D6">
        <w:t xml:space="preserve"> </w:t>
      </w:r>
      <w:r>
        <w:t xml:space="preserve">equivalency during the overhaul/repair bench procedure. </w:t>
      </w:r>
      <w:r w:rsidR="00A55A41">
        <w:t>A</w:t>
      </w:r>
      <w:r>
        <w:t xml:space="preserve"> procedure</w:t>
      </w:r>
      <w:r w:rsidR="00D168D6">
        <w:t xml:space="preserve"> </w:t>
      </w:r>
      <w:r>
        <w:t>has been implemented to ensure all personnel have a resource for determining</w:t>
      </w:r>
      <w:r w:rsidR="00D168D6">
        <w:t xml:space="preserve"> </w:t>
      </w:r>
      <w:r>
        <w:t xml:space="preserve">equivalent test equipment suitability. See Detailed Procedure </w:t>
      </w:r>
      <w:r w:rsidR="006B3BAF">
        <w:t>M</w:t>
      </w:r>
      <w:r>
        <w:t>anual for</w:t>
      </w:r>
      <w:r w:rsidR="00D168D6">
        <w:t xml:space="preserve"> </w:t>
      </w:r>
      <w:r>
        <w:t>procedure reference.</w:t>
      </w:r>
    </w:p>
    <w:p w14:paraId="64498B11" w14:textId="6AA6EBB0" w:rsidR="009F6AF5" w:rsidRDefault="009F6AF5" w:rsidP="009F6AF5">
      <w:r>
        <w:t>Employee owned tools and test equipment that require calibration must be</w:t>
      </w:r>
      <w:r w:rsidR="00D168D6">
        <w:t xml:space="preserve"> </w:t>
      </w:r>
      <w:r>
        <w:t>identified, calibrated, and documented in the same manner as company owned</w:t>
      </w:r>
      <w:r w:rsidR="00D168D6">
        <w:t xml:space="preserve"> </w:t>
      </w:r>
      <w:r>
        <w:t xml:space="preserve">equipment. The tool/equipment must remain under the </w:t>
      </w:r>
      <w:r w:rsidR="00CF01B1">
        <w:t>owner’s</w:t>
      </w:r>
      <w:r>
        <w:t xml:space="preserve"> control at all</w:t>
      </w:r>
      <w:r w:rsidR="00D168D6">
        <w:t xml:space="preserve"> </w:t>
      </w:r>
      <w:r>
        <w:t>times.</w:t>
      </w:r>
    </w:p>
    <w:p w14:paraId="7468FE1D" w14:textId="77777777" w:rsidR="009F6AF5" w:rsidRDefault="009F6AF5" w:rsidP="009F6AF5">
      <w:r>
        <w:t>Equipment calibration facilities are qualified, and surveillance performed, with</w:t>
      </w:r>
      <w:r w:rsidR="00D168D6">
        <w:t xml:space="preserve"> </w:t>
      </w:r>
      <w:r>
        <w:t>the Vendor Audit process described in this manual.</w:t>
      </w:r>
    </w:p>
    <w:p w14:paraId="03729D75" w14:textId="77777777" w:rsidR="008173E5" w:rsidRDefault="009F6AF5" w:rsidP="009F6AF5">
      <w:r w:rsidRPr="008173E5">
        <w:t>Equipment that</w:t>
      </w:r>
      <w:r w:rsidR="008173E5">
        <w:t>:</w:t>
      </w:r>
    </w:p>
    <w:p w14:paraId="357B28E5" w14:textId="32B8FFFE" w:rsidR="008173E5" w:rsidRDefault="008173E5" w:rsidP="008173E5">
      <w:pPr>
        <w:pStyle w:val="ListParagraph"/>
        <w:numPr>
          <w:ilvl w:val="0"/>
          <w:numId w:val="4"/>
        </w:numPr>
      </w:pPr>
      <w:r w:rsidRPr="00E11DFE">
        <w:t>Has exceeded its inspection or calibration interval</w:t>
      </w:r>
      <w:r>
        <w:t>,</w:t>
      </w:r>
    </w:p>
    <w:p w14:paraId="3DB5DA41" w14:textId="77777777" w:rsidR="008173E5" w:rsidRDefault="008173E5" w:rsidP="008173E5">
      <w:pPr>
        <w:pStyle w:val="ListParagraph"/>
        <w:numPr>
          <w:ilvl w:val="0"/>
          <w:numId w:val="4"/>
        </w:numPr>
      </w:pPr>
      <w:proofErr w:type="spellStart"/>
      <w:r>
        <w:t>H</w:t>
      </w:r>
      <w:r w:rsidRPr="00E11DFE">
        <w:t>Has</w:t>
      </w:r>
      <w:proofErr w:type="spellEnd"/>
      <w:r w:rsidRPr="00E11DFE">
        <w:t xml:space="preserve"> broken inspection or calibration seals</w:t>
      </w:r>
      <w:r>
        <w:t>,</w:t>
      </w:r>
    </w:p>
    <w:p w14:paraId="20A6C3BA" w14:textId="77777777" w:rsidR="008173E5" w:rsidRDefault="008173E5" w:rsidP="008173E5">
      <w:pPr>
        <w:pStyle w:val="ListParagraph"/>
        <w:numPr>
          <w:ilvl w:val="0"/>
          <w:numId w:val="4"/>
        </w:numPr>
      </w:pPr>
      <w:r w:rsidRPr="00E11DFE">
        <w:lastRenderedPageBreak/>
        <w:t xml:space="preserve">Is suspected of malfunctioning; or </w:t>
      </w:r>
    </w:p>
    <w:p w14:paraId="3B4A1F72" w14:textId="77777777" w:rsidR="008173E5" w:rsidRDefault="008173E5" w:rsidP="008173E5">
      <w:pPr>
        <w:pStyle w:val="ListParagraph"/>
        <w:numPr>
          <w:ilvl w:val="0"/>
          <w:numId w:val="4"/>
        </w:numPr>
      </w:pPr>
      <w:r w:rsidRPr="00E11DFE">
        <w:t>Is determined to be unreliable</w:t>
      </w:r>
    </w:p>
    <w:p w14:paraId="7AE990CC" w14:textId="34311ED0" w:rsidR="009F6AF5" w:rsidRDefault="009F6AF5">
      <w:r>
        <w:t>will be scheduled for calibration</w:t>
      </w:r>
      <w:r w:rsidR="008173E5">
        <w:t xml:space="preserve"> and </w:t>
      </w:r>
      <w:r>
        <w:t xml:space="preserve">will be removed from </w:t>
      </w:r>
      <w:proofErr w:type="spellStart"/>
      <w:proofErr w:type="gramStart"/>
      <w:r>
        <w:t>service,placarded</w:t>
      </w:r>
      <w:proofErr w:type="spellEnd"/>
      <w:proofErr w:type="gramEnd"/>
      <w:r>
        <w:t xml:space="preserve"> “Out </w:t>
      </w:r>
      <w:r w:rsidR="008173E5">
        <w:t>o</w:t>
      </w:r>
      <w:r>
        <w:t>f Calibration—Do</w:t>
      </w:r>
      <w:r w:rsidR="00D168D6">
        <w:t xml:space="preserve"> </w:t>
      </w:r>
      <w:r>
        <w:t>Not Use”</w:t>
      </w:r>
      <w:r w:rsidR="008173E5">
        <w:t xml:space="preserve"> and quarantined</w:t>
      </w:r>
      <w:r>
        <w:t>.</w:t>
      </w:r>
      <w:r w:rsidR="00DB52DF">
        <w:t xml:space="preserve"> </w:t>
      </w:r>
    </w:p>
    <w:p w14:paraId="6D64E276" w14:textId="77777777" w:rsidR="009F6AF5" w:rsidRDefault="009F6AF5" w:rsidP="009F6AF5">
      <w:r>
        <w:t>Test equipment that is rented or leased must be equivalent to manufacturer’s</w:t>
      </w:r>
      <w:r w:rsidR="00D168D6">
        <w:t xml:space="preserve"> </w:t>
      </w:r>
      <w:r>
        <w:t>recommendations and in current calibration. The FAA Coordinator or his/her</w:t>
      </w:r>
      <w:r w:rsidR="00D168D6">
        <w:t xml:space="preserve"> </w:t>
      </w:r>
      <w:r>
        <w:t>designee will obtain the required equipment.</w:t>
      </w:r>
    </w:p>
    <w:p w14:paraId="5250A88D" w14:textId="77777777" w:rsidR="009F6AF5" w:rsidRDefault="009F6AF5" w:rsidP="009F6AF5">
      <w:r>
        <w:t>The FAA Coordinator is responsible to the Chief Inspector for the Equipment</w:t>
      </w:r>
      <w:r w:rsidR="00D168D6">
        <w:t xml:space="preserve"> </w:t>
      </w:r>
      <w:r>
        <w:t>Calibration Program. In the absence of the FAA Coordinator, the Chief Inspector</w:t>
      </w:r>
      <w:r w:rsidR="00D168D6">
        <w:t xml:space="preserve"> </w:t>
      </w:r>
      <w:r>
        <w:t>or his/her designee will administer the program.</w:t>
      </w:r>
    </w:p>
    <w:p w14:paraId="7B5F0169" w14:textId="77777777" w:rsidR="009F6AF5" w:rsidRDefault="009F6AF5" w:rsidP="009F6AF5">
      <w:r>
        <w:t>In the case work was performed using equipment that was out of calibration, or</w:t>
      </w:r>
      <w:r w:rsidR="00D168D6">
        <w:t xml:space="preserve"> </w:t>
      </w:r>
      <w:r>
        <w:t>calibration interval, that work will be recalled and reworked.</w:t>
      </w:r>
    </w:p>
    <w:p w14:paraId="06C61155" w14:textId="03FB4ABA" w:rsidR="009F6AF5" w:rsidRDefault="009F6AF5" w:rsidP="009F6AF5">
      <w:r>
        <w:t>Lost or misplaced equipment that is overdue calibration will be reported to the</w:t>
      </w:r>
      <w:r w:rsidR="00D168D6">
        <w:t xml:space="preserve"> </w:t>
      </w:r>
      <w:r>
        <w:t>General Manager. When located, the equipment will be calibrated prior to use.</w:t>
      </w:r>
    </w:p>
    <w:p w14:paraId="5A6E6C5A" w14:textId="2E140EDD" w:rsidR="003760F2" w:rsidRDefault="003760F2" w:rsidP="009F6AF5">
      <w:r>
        <w:t>Calibration or measurement equipment used to calibrate other equipment shall not be used for any work performed on any article, appliance or product.</w:t>
      </w:r>
    </w:p>
    <w:p w14:paraId="7793AAD7" w14:textId="77777777" w:rsidR="009F6AF5" w:rsidRDefault="009F6AF5" w:rsidP="009F6AF5"/>
    <w:p w14:paraId="770DE673" w14:textId="77777777" w:rsidR="00D168D6" w:rsidRDefault="00D168D6" w:rsidP="009F6AF5">
      <w:pPr>
        <w:sectPr w:rsidR="00D168D6" w:rsidSect="00981196">
          <w:pgSz w:w="12240" w:h="15840"/>
          <w:pgMar w:top="1440" w:right="1440" w:bottom="1440" w:left="1440" w:header="720" w:footer="720" w:gutter="0"/>
          <w:pgNumType w:start="1" w:chapStyle="1"/>
          <w:cols w:space="720"/>
          <w:docGrid w:linePitch="360"/>
        </w:sectPr>
      </w:pPr>
    </w:p>
    <w:p w14:paraId="6B4EBCCA" w14:textId="5B77D1ED" w:rsidR="00CE32C1" w:rsidRDefault="00CE32C1" w:rsidP="00CE32C1">
      <w:pPr>
        <w:pStyle w:val="Heading1"/>
      </w:pPr>
      <w:bookmarkStart w:id="43" w:name="_Toc68018457"/>
      <w:r>
        <w:lastRenderedPageBreak/>
        <w:t xml:space="preserve">Qualifying &amp; </w:t>
      </w:r>
      <w:r w:rsidR="001E5F81">
        <w:t>Surveillance</w:t>
      </w:r>
      <w:r>
        <w:t xml:space="preserve"> </w:t>
      </w:r>
      <w:r w:rsidR="0018486B">
        <w:t>o</w:t>
      </w:r>
      <w:r>
        <w:t>f Non-Certificated Persons</w:t>
      </w:r>
      <w:bookmarkEnd w:id="43"/>
    </w:p>
    <w:p w14:paraId="46AD8AB1" w14:textId="3D7C7F9D" w:rsidR="00CE32C1" w:rsidRDefault="00CE32C1" w:rsidP="00CE32C1">
      <w:r>
        <w:t xml:space="preserve">Non-certificated persons or organizations with which the Repair Station contracts to perform ‘FAA approved maintenance functions’, will be qualified </w:t>
      </w:r>
      <w:r w:rsidRPr="00A55A41">
        <w:t xml:space="preserve">through the Vendor Audit process, and documented on Repair Station Form </w:t>
      </w:r>
      <w:r w:rsidR="00A55A41" w:rsidRPr="00A55A41">
        <w:t>AA-VA</w:t>
      </w:r>
      <w:r w:rsidRPr="00A55A41">
        <w:t>.</w:t>
      </w:r>
    </w:p>
    <w:p w14:paraId="0AAE8524" w14:textId="77777777" w:rsidR="00CE32C1" w:rsidRDefault="00CE32C1" w:rsidP="00CE32C1">
      <w:r>
        <w:t>The non-certificated person must follow a quality control system equivalent and acceptable to that of Alta Avionics, LLC, and must allow the FAA to make inspections of their facilities and observe the work being done by them.</w:t>
      </w:r>
    </w:p>
    <w:p w14:paraId="64366B93" w14:textId="77777777" w:rsidR="00CE32C1" w:rsidRDefault="00CE32C1" w:rsidP="00CE32C1">
      <w:r>
        <w:t>Surveillance audits will be conducted every 2 years, or less if deemed necessary by the Chief Inspector.</w:t>
      </w:r>
    </w:p>
    <w:p w14:paraId="16C9DAC5" w14:textId="3764699D" w:rsidR="00CE32C1" w:rsidRDefault="00CE32C1" w:rsidP="00CE32C1">
      <w:r>
        <w:t xml:space="preserve">Audit records, and any other pertinent information concerning non-certificated personnel, will be kept in the Vendor Audit records located </w:t>
      </w:r>
      <w:r w:rsidR="007E7A51">
        <w:t>at</w:t>
      </w:r>
      <w:r>
        <w:t xml:space="preserve"> Alta Avionics, LLC’s </w:t>
      </w:r>
      <w:r w:rsidR="007E7A51">
        <w:t xml:space="preserve">OR in the </w:t>
      </w:r>
      <w:r>
        <w:t>computer system and available on all computer terminals. Audit records will be kept for three (3) years.</w:t>
      </w:r>
    </w:p>
    <w:p w14:paraId="58DA6E6A" w14:textId="77777777" w:rsidR="00CE32C1" w:rsidRDefault="00CE32C1" w:rsidP="00CE32C1">
      <w:r>
        <w:t>The Chief Inspector, or his/her designee, is responsible for qualifying, and the surveillance of non-certificated persons.</w:t>
      </w:r>
    </w:p>
    <w:p w14:paraId="4ECAB0D9" w14:textId="77777777" w:rsidR="00CE32C1" w:rsidRDefault="00CE32C1" w:rsidP="00CE32C1"/>
    <w:p w14:paraId="50EF5497" w14:textId="77777777" w:rsidR="00CE32C1" w:rsidRDefault="00CE32C1" w:rsidP="00CE32C1">
      <w:pPr>
        <w:sectPr w:rsidR="00CE32C1" w:rsidSect="00981196">
          <w:pgSz w:w="12240" w:h="15840"/>
          <w:pgMar w:top="1440" w:right="1440" w:bottom="1440" w:left="1440" w:header="720" w:footer="720" w:gutter="0"/>
          <w:pgNumType w:start="1" w:chapStyle="1"/>
          <w:cols w:space="720"/>
          <w:docGrid w:linePitch="360"/>
        </w:sectPr>
      </w:pPr>
    </w:p>
    <w:p w14:paraId="088D03F1" w14:textId="77777777" w:rsidR="00CE32C1" w:rsidRDefault="00CE32C1" w:rsidP="00CE32C1"/>
    <w:p w14:paraId="24DCFB49" w14:textId="4E25DD5F" w:rsidR="00CE32C1" w:rsidRDefault="00CE32C1" w:rsidP="00CE32C1">
      <w:pPr>
        <w:pStyle w:val="Heading1"/>
      </w:pPr>
      <w:bookmarkStart w:id="44" w:name="_Toc68018458"/>
      <w:r>
        <w:t xml:space="preserve">Taking Corrective Action </w:t>
      </w:r>
      <w:r w:rsidR="00E96FCF">
        <w:t>on</w:t>
      </w:r>
      <w:r>
        <w:t xml:space="preserve"> Deficiencies</w:t>
      </w:r>
      <w:bookmarkEnd w:id="44"/>
    </w:p>
    <w:p w14:paraId="4CA0E4FA" w14:textId="0F91F876" w:rsidR="00CE32C1" w:rsidRDefault="00CE32C1" w:rsidP="00CE32C1">
      <w:r>
        <w:t>The primary means of detecting and correcting deficiencies is through the Continuing Analysis and Surveillance (CAS) program utilized by Alta Avionics, LLC</w:t>
      </w:r>
      <w:r w:rsidR="00CD44D5">
        <w:t>.</w:t>
      </w:r>
      <w:r w:rsidR="00CD44D5" w:rsidRPr="00CD44D5">
        <w:t xml:space="preserve"> </w:t>
      </w:r>
      <w:r w:rsidR="00CD44D5">
        <w:t>The CAS program is designed to monitor, and improve the operation of Alta Avionics, LLC</w:t>
      </w:r>
      <w:r>
        <w:t>.</w:t>
      </w:r>
    </w:p>
    <w:p w14:paraId="537D3345" w14:textId="64ACF61D" w:rsidR="00CE32C1" w:rsidRDefault="00CE32C1" w:rsidP="00CE32C1">
      <w:r>
        <w:t xml:space="preserve">Procedures are described in this manual for evaluating Alta Avionics, LLC functions, and the corrective action of problems found. Audits are scheduled on a continuing basis, or may be conducted </w:t>
      </w:r>
      <w:r w:rsidR="00CD44D5">
        <w:t xml:space="preserve">by the Chief </w:t>
      </w:r>
      <w:proofErr w:type="gramStart"/>
      <w:r w:rsidR="00CD44D5">
        <w:t>Inspector(</w:t>
      </w:r>
      <w:proofErr w:type="gramEnd"/>
      <w:r w:rsidR="00CD44D5">
        <w:t xml:space="preserve">CI) or his/her designee </w:t>
      </w:r>
      <w:r>
        <w:t>anytime a problem is discovered.</w:t>
      </w:r>
    </w:p>
    <w:p w14:paraId="0524BFDA" w14:textId="0532DC55" w:rsidR="00CE32C1" w:rsidRDefault="00CE32C1" w:rsidP="00CE32C1">
      <w:r>
        <w:t xml:space="preserve">Corrective action is documented, and monitored to ensure that </w:t>
      </w:r>
      <w:r w:rsidR="00CD44D5">
        <w:t xml:space="preserve">any </w:t>
      </w:r>
      <w:r w:rsidR="00690A1B">
        <w:t>identified problems</w:t>
      </w:r>
      <w:r>
        <w:t xml:space="preserve"> ha</w:t>
      </w:r>
      <w:r w:rsidR="00CD44D5">
        <w:t>ve</w:t>
      </w:r>
      <w:r>
        <w:t xml:space="preserve"> been corrected.</w:t>
      </w:r>
    </w:p>
    <w:p w14:paraId="62AF1270" w14:textId="3D14AB55" w:rsidR="00CE32C1" w:rsidRDefault="00CD44D5" w:rsidP="009C6E87">
      <w:r>
        <w:t>Company m</w:t>
      </w:r>
      <w:r w:rsidR="00CE32C1">
        <w:t>eetings are held to discuss audit findings, their root cause, corrective action, and follow-up of corrective actions</w:t>
      </w:r>
      <w:r w:rsidR="00690A1B">
        <w:t xml:space="preserve"> to prevent </w:t>
      </w:r>
      <w:proofErr w:type="spellStart"/>
      <w:r w:rsidR="00690A1B">
        <w:t>reoccuances</w:t>
      </w:r>
      <w:proofErr w:type="spellEnd"/>
      <w:r w:rsidR="00CE32C1">
        <w:t>.</w:t>
      </w:r>
    </w:p>
    <w:p w14:paraId="716348B2" w14:textId="77777777" w:rsidR="00CE32C1" w:rsidRDefault="00CE32C1" w:rsidP="009C6E87">
      <w:pPr>
        <w:sectPr w:rsidR="00CE32C1" w:rsidSect="00981196">
          <w:pgSz w:w="12240" w:h="15840"/>
          <w:pgMar w:top="1440" w:right="1440" w:bottom="1440" w:left="1440" w:header="720" w:footer="720" w:gutter="0"/>
          <w:pgNumType w:start="1" w:chapStyle="1"/>
          <w:cols w:space="720"/>
          <w:docGrid w:linePitch="360"/>
        </w:sectPr>
      </w:pPr>
    </w:p>
    <w:p w14:paraId="08E8D818" w14:textId="032BF925" w:rsidR="00CE32C1" w:rsidRDefault="00CE32C1" w:rsidP="00CE32C1">
      <w:pPr>
        <w:pStyle w:val="Heading1"/>
      </w:pPr>
      <w:bookmarkStart w:id="45" w:name="_Toc68018459"/>
      <w:r>
        <w:lastRenderedPageBreak/>
        <w:t xml:space="preserve">Continuing Analysis </w:t>
      </w:r>
      <w:r w:rsidR="00211888">
        <w:t>a</w:t>
      </w:r>
      <w:r>
        <w:t>nd Surveillance</w:t>
      </w:r>
      <w:r w:rsidR="00F91A69">
        <w:t xml:space="preserve"> (CAS)</w:t>
      </w:r>
      <w:bookmarkEnd w:id="45"/>
    </w:p>
    <w:p w14:paraId="67B6B4E8" w14:textId="77777777" w:rsidR="00CE32C1" w:rsidRDefault="00CE32C1" w:rsidP="00CE32C1">
      <w:r>
        <w:t>Alta Avionics, LLC has established a CAS program in order to monitor the performance, and effectiveness of the inspection and maintenance functions, and the overall operation of Alta Avionics, LLC.</w:t>
      </w:r>
    </w:p>
    <w:p w14:paraId="67471E37" w14:textId="77777777" w:rsidR="00CE32C1" w:rsidRDefault="00CE32C1" w:rsidP="00CE32C1">
      <w:r>
        <w:t xml:space="preserve">The </w:t>
      </w:r>
      <w:r w:rsidR="00F91A69">
        <w:t>CAS</w:t>
      </w:r>
      <w:r>
        <w:t xml:space="preserve"> program accomplishes two functions:</w:t>
      </w:r>
    </w:p>
    <w:p w14:paraId="2E5F2070" w14:textId="5ABFD42A" w:rsidR="00CE32C1" w:rsidRDefault="00CE32C1" w:rsidP="009C3C24">
      <w:pPr>
        <w:pStyle w:val="ListParagraph"/>
        <w:numPr>
          <w:ilvl w:val="0"/>
          <w:numId w:val="8"/>
        </w:numPr>
      </w:pPr>
      <w:r>
        <w:t>The qualification and surveillance of vendors utilizing a vendor audit program</w:t>
      </w:r>
      <w:r w:rsidR="009F6335">
        <w:t>.</w:t>
      </w:r>
    </w:p>
    <w:p w14:paraId="126C3737" w14:textId="0C3B4174" w:rsidR="00CE32C1" w:rsidRDefault="00CE32C1" w:rsidP="009C3C24">
      <w:pPr>
        <w:pStyle w:val="ListParagraph"/>
        <w:numPr>
          <w:ilvl w:val="0"/>
          <w:numId w:val="8"/>
        </w:numPr>
      </w:pPr>
      <w:r>
        <w:t>Continuous evaluations of the inspection, maintenance, and operations</w:t>
      </w:r>
      <w:r w:rsidR="009F6335">
        <w:t>.</w:t>
      </w:r>
    </w:p>
    <w:p w14:paraId="5C8EFA3E" w14:textId="7D80FCB2" w:rsidR="00CE32C1" w:rsidRDefault="00CE32C1" w:rsidP="00CE32C1">
      <w:r>
        <w:t>The evaluation, or audit function, of the CAS system encompasses operational matters such as; repair scheduling, control and accountability of work forms, conformance to technical instructions pertaining to work, and other technical instructions, as well as compliance with procedural requirements. It also addresses the adequacy of equipment and facilities, parts stocking, protection</w:t>
      </w:r>
      <w:r w:rsidR="00762FEE">
        <w:t>, safety</w:t>
      </w:r>
      <w:r>
        <w:t xml:space="preserve"> and competency of technicians, and housekeeping.</w:t>
      </w:r>
    </w:p>
    <w:p w14:paraId="7422FE60" w14:textId="77777777" w:rsidR="00CE32C1" w:rsidRDefault="00CE32C1" w:rsidP="00CE32C1">
      <w:r>
        <w:t>To be effective, audits should be divorced from other functions.</w:t>
      </w:r>
    </w:p>
    <w:p w14:paraId="7D85B19E" w14:textId="77777777" w:rsidR="00CE32C1" w:rsidRDefault="00CE32C1" w:rsidP="00CE32C1">
      <w:r>
        <w:t>Audits are normally on-the-scene observations, and monitoring should be a scheduled ongoing activity. A thorough continuing analysis and surveillance system should encompass periodic audits of all departments at Alta Avionics, LLC.</w:t>
      </w:r>
    </w:p>
    <w:p w14:paraId="0CFBE746" w14:textId="3B742A71" w:rsidR="00CE32C1" w:rsidRDefault="00CE32C1" w:rsidP="00CE32C1">
      <w:r>
        <w:t>All company personnel will support the Quality Assurance department in establishing and maintaining the CAS</w:t>
      </w:r>
      <w:r w:rsidR="009F6335">
        <w:t xml:space="preserve"> </w:t>
      </w:r>
      <w:r>
        <w:t>program using the following steps as a guide:</w:t>
      </w:r>
    </w:p>
    <w:p w14:paraId="36E4190F" w14:textId="77777777" w:rsidR="00CE32C1" w:rsidRDefault="00CE32C1" w:rsidP="009C3C24">
      <w:pPr>
        <w:pStyle w:val="ListParagraph"/>
        <w:numPr>
          <w:ilvl w:val="0"/>
          <w:numId w:val="4"/>
        </w:numPr>
      </w:pPr>
      <w:r>
        <w:t>Read, understand, and follow the Repair Station Manual, and Quality Control Manual</w:t>
      </w:r>
    </w:p>
    <w:p w14:paraId="67A229DE" w14:textId="77777777" w:rsidR="00CE32C1" w:rsidRDefault="00CE32C1" w:rsidP="009C3C24">
      <w:pPr>
        <w:pStyle w:val="ListParagraph"/>
        <w:numPr>
          <w:ilvl w:val="0"/>
          <w:numId w:val="4"/>
        </w:numPr>
      </w:pPr>
      <w:r>
        <w:t>Read your duties and responsibilities, and follow them</w:t>
      </w:r>
    </w:p>
    <w:p w14:paraId="532D062F" w14:textId="77777777" w:rsidR="00CE32C1" w:rsidRDefault="00CE32C1" w:rsidP="009C3C24">
      <w:pPr>
        <w:pStyle w:val="ListParagraph"/>
        <w:numPr>
          <w:ilvl w:val="0"/>
          <w:numId w:val="4"/>
        </w:numPr>
      </w:pPr>
      <w:r>
        <w:t>Think quality, and how you can improve Alta Avionics, LLC operations</w:t>
      </w:r>
    </w:p>
    <w:p w14:paraId="01531F6E" w14:textId="77777777" w:rsidR="00CE32C1" w:rsidRDefault="00CE32C1" w:rsidP="009C3C24">
      <w:pPr>
        <w:pStyle w:val="ListParagraph"/>
        <w:numPr>
          <w:ilvl w:val="0"/>
          <w:numId w:val="4"/>
        </w:numPr>
      </w:pPr>
      <w:r>
        <w:t>Verify all documents you work with are current, and correct</w:t>
      </w:r>
    </w:p>
    <w:p w14:paraId="6CE97714" w14:textId="77777777" w:rsidR="00CE32C1" w:rsidRDefault="00CE32C1" w:rsidP="009C3C24">
      <w:pPr>
        <w:pStyle w:val="ListParagraph"/>
        <w:numPr>
          <w:ilvl w:val="0"/>
          <w:numId w:val="4"/>
        </w:numPr>
      </w:pPr>
      <w:r>
        <w:t>Verify all manuals you are using are in good repair, and current</w:t>
      </w:r>
    </w:p>
    <w:p w14:paraId="538A3C57" w14:textId="77777777" w:rsidR="00CE32C1" w:rsidRDefault="00CE32C1" w:rsidP="009C3C24">
      <w:pPr>
        <w:pStyle w:val="ListParagraph"/>
        <w:numPr>
          <w:ilvl w:val="0"/>
          <w:numId w:val="4"/>
        </w:numPr>
      </w:pPr>
      <w:r>
        <w:t>Notify the Chief Inspector or Quality Assurance Manager of any discrepancies found while performing your duties and responsibilities</w:t>
      </w:r>
    </w:p>
    <w:p w14:paraId="7939C791" w14:textId="77777777" w:rsidR="00CE32C1" w:rsidRDefault="00CE32C1" w:rsidP="009C3C24">
      <w:pPr>
        <w:pStyle w:val="ListParagraph"/>
        <w:numPr>
          <w:ilvl w:val="0"/>
          <w:numId w:val="4"/>
        </w:numPr>
      </w:pPr>
      <w:r>
        <w:t>Notify the Chief Inspector of any safety of flight, or CFR violation, so immediate corrective action can be taken</w:t>
      </w:r>
    </w:p>
    <w:p w14:paraId="38AA1072" w14:textId="6F02AC42" w:rsidR="00CE32C1" w:rsidRDefault="00CE32C1" w:rsidP="00CE32C1">
      <w:r>
        <w:t>The purpose of the audit function of the CAS program is to:</w:t>
      </w:r>
    </w:p>
    <w:p w14:paraId="6F45A82C" w14:textId="28381AE1" w:rsidR="00F91A69" w:rsidRDefault="00CE32C1" w:rsidP="009C3C24">
      <w:pPr>
        <w:pStyle w:val="ListParagraph"/>
        <w:numPr>
          <w:ilvl w:val="0"/>
          <w:numId w:val="9"/>
        </w:numPr>
      </w:pPr>
      <w:r>
        <w:t xml:space="preserve">Perform internal and external audits to assure that all work </w:t>
      </w:r>
      <w:proofErr w:type="gramStart"/>
      <w:r>
        <w:t>is in compliance with</w:t>
      </w:r>
      <w:proofErr w:type="gramEnd"/>
      <w:r>
        <w:t xml:space="preserve"> the Alta Avionics, LLC Repair Station Manual,</w:t>
      </w:r>
      <w:r w:rsidR="00F91A69">
        <w:t xml:space="preserve"> </w:t>
      </w:r>
      <w:r>
        <w:t>Quality Control Manual, and all applicable CFRs</w:t>
      </w:r>
      <w:r w:rsidR="009F6335">
        <w:t>.</w:t>
      </w:r>
    </w:p>
    <w:p w14:paraId="5E519A1E" w14:textId="728D0CFC" w:rsidR="00F91A69" w:rsidRDefault="00CE32C1" w:rsidP="009C3C24">
      <w:pPr>
        <w:pStyle w:val="ListParagraph"/>
        <w:numPr>
          <w:ilvl w:val="0"/>
          <w:numId w:val="9"/>
        </w:numPr>
      </w:pPr>
      <w:r>
        <w:t>Audit outside vendor overhaul/repair agencies for compliance with</w:t>
      </w:r>
      <w:r w:rsidR="00F91A69">
        <w:t xml:space="preserve"> </w:t>
      </w:r>
      <w:r>
        <w:t>overhaul/repair manuals, and applicable regulations</w:t>
      </w:r>
      <w:r w:rsidR="009F6335">
        <w:t>.</w:t>
      </w:r>
    </w:p>
    <w:p w14:paraId="7B924DBB" w14:textId="77777777" w:rsidR="00F91A69" w:rsidRDefault="00CE32C1" w:rsidP="009C3C24">
      <w:pPr>
        <w:pStyle w:val="ListParagraph"/>
        <w:keepNext/>
        <w:keepLines/>
        <w:numPr>
          <w:ilvl w:val="0"/>
          <w:numId w:val="9"/>
        </w:numPr>
      </w:pPr>
      <w:r>
        <w:lastRenderedPageBreak/>
        <w:t xml:space="preserve">Assess the performance of </w:t>
      </w:r>
      <w:r w:rsidR="00F91A69">
        <w:t xml:space="preserve">Alta Avionics, LLC </w:t>
      </w:r>
      <w:r>
        <w:t>programs</w:t>
      </w:r>
      <w:r w:rsidR="00F91A69">
        <w:t>.</w:t>
      </w:r>
    </w:p>
    <w:p w14:paraId="36BD0129" w14:textId="0B6C02FB" w:rsidR="00CE32C1" w:rsidRDefault="00CE32C1" w:rsidP="009C3C24">
      <w:pPr>
        <w:pStyle w:val="ListParagraph"/>
        <w:keepNext/>
        <w:keepLines/>
        <w:numPr>
          <w:ilvl w:val="0"/>
          <w:numId w:val="9"/>
        </w:numPr>
      </w:pPr>
      <w:r>
        <w:t>Ensure the capability of the inspection, and production</w:t>
      </w:r>
      <w:r w:rsidR="00F91A69">
        <w:t xml:space="preserve"> </w:t>
      </w:r>
      <w:r>
        <w:t>organizations to carry out the repair concept</w:t>
      </w:r>
      <w:r w:rsidR="009F6335">
        <w:t>.</w:t>
      </w:r>
    </w:p>
    <w:p w14:paraId="0BE2500C" w14:textId="77777777" w:rsidR="00CE32C1" w:rsidRDefault="00CE32C1" w:rsidP="00CE32C1">
      <w:r>
        <w:t>The Quality Assurance Audit System is administered and controlled by the</w:t>
      </w:r>
      <w:r w:rsidR="00F91A69">
        <w:t xml:space="preserve"> </w:t>
      </w:r>
      <w:r>
        <w:t>Quality Assurance Manager.</w:t>
      </w:r>
    </w:p>
    <w:p w14:paraId="0425A126" w14:textId="77777777" w:rsidR="00CE32C1" w:rsidRDefault="00CE32C1" w:rsidP="00CE32C1">
      <w:r>
        <w:t xml:space="preserve">Quality Assurance will hold a </w:t>
      </w:r>
      <w:r w:rsidR="00F91A69">
        <w:t>CAS</w:t>
      </w:r>
      <w:r>
        <w:t xml:space="preserve"> meeting each month, to discuss audit</w:t>
      </w:r>
      <w:r w:rsidR="00F91A69">
        <w:t xml:space="preserve"> </w:t>
      </w:r>
      <w:r>
        <w:t>discrepancies placed on the Audit Findings/Corrective Action form using the</w:t>
      </w:r>
      <w:r w:rsidR="00F91A69">
        <w:t xml:space="preserve"> </w:t>
      </w:r>
      <w:r>
        <w:t>following method:</w:t>
      </w:r>
    </w:p>
    <w:p w14:paraId="32A3D88A" w14:textId="6654E49F" w:rsidR="00CE32C1" w:rsidRDefault="00F91A69" w:rsidP="009C3C24">
      <w:pPr>
        <w:pStyle w:val="ListParagraph"/>
        <w:numPr>
          <w:ilvl w:val="0"/>
          <w:numId w:val="10"/>
        </w:numPr>
      </w:pPr>
      <w:r>
        <w:t>Is</w:t>
      </w:r>
      <w:r w:rsidR="00CE32C1">
        <w:t xml:space="preserve"> the finding new, or a </w:t>
      </w:r>
      <w:r w:rsidR="00E96FCF">
        <w:t>repeat?</w:t>
      </w:r>
    </w:p>
    <w:p w14:paraId="52B706A4" w14:textId="49BB1779" w:rsidR="00CE32C1" w:rsidRDefault="00CE32C1" w:rsidP="009C3C24">
      <w:pPr>
        <w:pStyle w:val="ListParagraph"/>
        <w:numPr>
          <w:ilvl w:val="0"/>
          <w:numId w:val="10"/>
        </w:numPr>
      </w:pPr>
      <w:r>
        <w:t xml:space="preserve">What is the </w:t>
      </w:r>
      <w:r w:rsidR="00E96FCF">
        <w:t xml:space="preserve">root </w:t>
      </w:r>
      <w:r>
        <w:t>of the finding</w:t>
      </w:r>
      <w:r w:rsidR="009F6335">
        <w:t>.</w:t>
      </w:r>
    </w:p>
    <w:p w14:paraId="5286999E" w14:textId="298050F4" w:rsidR="00CE32C1" w:rsidRDefault="00CE32C1" w:rsidP="009C3C24">
      <w:pPr>
        <w:pStyle w:val="ListParagraph"/>
        <w:numPr>
          <w:ilvl w:val="0"/>
          <w:numId w:val="10"/>
        </w:numPr>
      </w:pPr>
      <w:r>
        <w:t>Corrective action taken</w:t>
      </w:r>
      <w:r w:rsidR="009F6335">
        <w:t>.</w:t>
      </w:r>
    </w:p>
    <w:p w14:paraId="10C02CA6" w14:textId="3AAE6BDF" w:rsidR="00CE32C1" w:rsidRDefault="00CE32C1" w:rsidP="009C3C24">
      <w:pPr>
        <w:pStyle w:val="ListParagraph"/>
        <w:numPr>
          <w:ilvl w:val="0"/>
          <w:numId w:val="10"/>
        </w:numPr>
      </w:pPr>
      <w:r>
        <w:t>Root cause, and corrective action to prevent recurrence</w:t>
      </w:r>
      <w:r w:rsidR="009F6335">
        <w:t>.</w:t>
      </w:r>
    </w:p>
    <w:p w14:paraId="377DA583" w14:textId="77777777" w:rsidR="00F91A69" w:rsidRDefault="00F91A69" w:rsidP="009C3C24">
      <w:pPr>
        <w:pStyle w:val="ListParagraph"/>
        <w:numPr>
          <w:ilvl w:val="0"/>
          <w:numId w:val="10"/>
        </w:numPr>
        <w:sectPr w:rsidR="00F91A69" w:rsidSect="00981196">
          <w:pgSz w:w="12240" w:h="15840"/>
          <w:pgMar w:top="1440" w:right="1440" w:bottom="1440" w:left="1440" w:header="720" w:footer="720" w:gutter="0"/>
          <w:pgNumType w:start="1" w:chapStyle="1"/>
          <w:cols w:space="720"/>
          <w:docGrid w:linePitch="360"/>
        </w:sectPr>
      </w:pPr>
    </w:p>
    <w:p w14:paraId="6A4357D2" w14:textId="77777777" w:rsidR="00F91A69" w:rsidRDefault="00F91A69" w:rsidP="00CD44D5">
      <w:pPr>
        <w:pStyle w:val="Heading2"/>
      </w:pPr>
      <w:bookmarkStart w:id="46" w:name="_Toc68018460"/>
      <w:r>
        <w:lastRenderedPageBreak/>
        <w:t>Audit Program</w:t>
      </w:r>
      <w:bookmarkEnd w:id="46"/>
      <w:r>
        <w:t xml:space="preserve"> </w:t>
      </w:r>
    </w:p>
    <w:p w14:paraId="348D0D33" w14:textId="77777777" w:rsidR="00F91A69" w:rsidRDefault="00F91A69" w:rsidP="00CD44D5">
      <w:pPr>
        <w:pStyle w:val="Heading3"/>
      </w:pPr>
      <w:bookmarkStart w:id="47" w:name="_Toc68018461"/>
      <w:r>
        <w:t>Description</w:t>
      </w:r>
      <w:bookmarkEnd w:id="47"/>
    </w:p>
    <w:p w14:paraId="22402550" w14:textId="32EB22AB" w:rsidR="00F91A69" w:rsidRDefault="00F91A69" w:rsidP="00F91A69">
      <w:r>
        <w:t xml:space="preserve">The audit program provides for a continuing audit of all areas under Alta Avionics, LLC facilities to assure that everyone connected with it </w:t>
      </w:r>
      <w:proofErr w:type="gramStart"/>
      <w:r>
        <w:t>is in compliance with</w:t>
      </w:r>
      <w:proofErr w:type="gramEnd"/>
      <w:r>
        <w:t xml:space="preserve"> the Alta Avionics, LLC Repair Station Manual, Quality Control Manual, and applicable CFRs. Audits will be </w:t>
      </w:r>
      <w:r w:rsidR="00CD44D5">
        <w:t>performed</w:t>
      </w:r>
      <w:r>
        <w:t xml:space="preserve"> by the Chief Inspector, or his/her designee, and will address the following:</w:t>
      </w:r>
    </w:p>
    <w:p w14:paraId="11E421FE" w14:textId="77777777" w:rsidR="00F91A69" w:rsidRDefault="00F91A69" w:rsidP="009C3C24">
      <w:pPr>
        <w:pStyle w:val="ListParagraph"/>
        <w:numPr>
          <w:ilvl w:val="0"/>
          <w:numId w:val="11"/>
        </w:numPr>
      </w:pPr>
      <w:r>
        <w:t>Ensure all publications and work forms are current and readily available to the user</w:t>
      </w:r>
    </w:p>
    <w:p w14:paraId="77F8BC07" w14:textId="77777777" w:rsidR="00F91A69" w:rsidRDefault="00F91A69" w:rsidP="009C3C24">
      <w:pPr>
        <w:pStyle w:val="ListParagraph"/>
        <w:numPr>
          <w:ilvl w:val="0"/>
          <w:numId w:val="11"/>
        </w:numPr>
      </w:pPr>
      <w:r>
        <w:t>Repairs are, performed in accordance with the methods, standards, and techniques specified in the Alta Avionics, LLC manuals.</w:t>
      </w:r>
    </w:p>
    <w:p w14:paraId="1C523F92" w14:textId="77777777" w:rsidR="00F91A69" w:rsidRDefault="00F91A69" w:rsidP="009C3C24">
      <w:pPr>
        <w:pStyle w:val="ListParagraph"/>
        <w:numPr>
          <w:ilvl w:val="0"/>
          <w:numId w:val="11"/>
        </w:numPr>
      </w:pPr>
      <w:r>
        <w:t>Maintenance forms are screened for completeness and proper entries</w:t>
      </w:r>
    </w:p>
    <w:p w14:paraId="1A5D9497" w14:textId="77777777" w:rsidR="00F91A69" w:rsidRDefault="00F91A69" w:rsidP="009C3C24">
      <w:pPr>
        <w:pStyle w:val="ListParagraph"/>
        <w:numPr>
          <w:ilvl w:val="0"/>
          <w:numId w:val="11"/>
        </w:numPr>
      </w:pPr>
      <w:r>
        <w:t>When required, records pertaining to tracked components are cross-referenced to equipment/parts records, etc., to minimize errors</w:t>
      </w:r>
    </w:p>
    <w:p w14:paraId="131A2273" w14:textId="77777777" w:rsidR="00F91A69" w:rsidRDefault="00F91A69" w:rsidP="009C3C24">
      <w:pPr>
        <w:pStyle w:val="ListParagraph"/>
        <w:numPr>
          <w:ilvl w:val="0"/>
          <w:numId w:val="11"/>
        </w:numPr>
      </w:pPr>
      <w:r>
        <w:t>Personnel are adequately trained</w:t>
      </w:r>
    </w:p>
    <w:p w14:paraId="6CA85517" w14:textId="77777777" w:rsidR="00F91A69" w:rsidRDefault="00F91A69" w:rsidP="009C3C24">
      <w:pPr>
        <w:pStyle w:val="ListParagraph"/>
        <w:numPr>
          <w:ilvl w:val="0"/>
          <w:numId w:val="11"/>
        </w:numPr>
      </w:pPr>
      <w:r>
        <w:t>Receiving inspection of parts and materials is thorough</w:t>
      </w:r>
    </w:p>
    <w:p w14:paraId="10D53FDB" w14:textId="77777777" w:rsidR="00F91A69" w:rsidRDefault="00F91A69" w:rsidP="009C3C24">
      <w:pPr>
        <w:pStyle w:val="ListParagraph"/>
        <w:numPr>
          <w:ilvl w:val="0"/>
          <w:numId w:val="11"/>
        </w:numPr>
      </w:pPr>
      <w:r>
        <w:t>The efficacy of calibrated equipment and tool control program</w:t>
      </w:r>
    </w:p>
    <w:p w14:paraId="5FFF68A2" w14:textId="77777777" w:rsidR="00F91A69" w:rsidRDefault="00F91A69" w:rsidP="009C3C24">
      <w:pPr>
        <w:pStyle w:val="ListParagraph"/>
        <w:numPr>
          <w:ilvl w:val="0"/>
          <w:numId w:val="11"/>
        </w:numPr>
      </w:pPr>
      <w:r>
        <w:t>The efficacy of the shelf life materials program</w:t>
      </w:r>
    </w:p>
    <w:p w14:paraId="645DF1E8" w14:textId="77777777" w:rsidR="00F91A69" w:rsidRDefault="00F91A69" w:rsidP="009C3C24">
      <w:pPr>
        <w:pStyle w:val="ListParagraph"/>
        <w:numPr>
          <w:ilvl w:val="0"/>
          <w:numId w:val="11"/>
        </w:numPr>
      </w:pPr>
      <w:r>
        <w:t>Facilities and housekeeping</w:t>
      </w:r>
    </w:p>
    <w:p w14:paraId="03163012" w14:textId="4A7AA701" w:rsidR="00F91A69" w:rsidRDefault="00F91A69" w:rsidP="00CD44D5">
      <w:pPr>
        <w:pStyle w:val="Heading3"/>
      </w:pPr>
      <w:bookmarkStart w:id="48" w:name="_Toc68018462"/>
      <w:r>
        <w:t xml:space="preserve">Responsibility </w:t>
      </w:r>
      <w:r w:rsidR="00A21BC9">
        <w:t>and</w:t>
      </w:r>
      <w:r>
        <w:t xml:space="preserve"> Authority </w:t>
      </w:r>
      <w:r w:rsidR="00A21BC9">
        <w:t>of</w:t>
      </w:r>
      <w:r>
        <w:t xml:space="preserve"> Audit Personnel</w:t>
      </w:r>
      <w:bookmarkEnd w:id="48"/>
    </w:p>
    <w:p w14:paraId="053ECD67" w14:textId="77777777" w:rsidR="00F91A69" w:rsidRPr="00F91A69" w:rsidRDefault="00F91A69" w:rsidP="00F91A69">
      <w:r>
        <w:t>The responsibilities and authority of audit personnel are;</w:t>
      </w:r>
    </w:p>
    <w:p w14:paraId="555A9800" w14:textId="77777777" w:rsidR="00F91A69" w:rsidRDefault="00F91A69" w:rsidP="009C3C24">
      <w:pPr>
        <w:pStyle w:val="ListParagraph"/>
        <w:numPr>
          <w:ilvl w:val="0"/>
          <w:numId w:val="12"/>
        </w:numPr>
      </w:pPr>
      <w:r>
        <w:t>To probe, and investigate any function of the company departments, and/or areas.</w:t>
      </w:r>
    </w:p>
    <w:p w14:paraId="0F860F96" w14:textId="77777777" w:rsidR="00A57F2B" w:rsidRDefault="00F91A69" w:rsidP="009C3C24">
      <w:pPr>
        <w:pStyle w:val="ListParagraph"/>
        <w:numPr>
          <w:ilvl w:val="0"/>
          <w:numId w:val="12"/>
        </w:numPr>
      </w:pPr>
      <w:r>
        <w:t>To discuss findings and objectives with the company supervisors and department</w:t>
      </w:r>
      <w:r w:rsidR="00A57F2B">
        <w:t xml:space="preserve"> </w:t>
      </w:r>
      <w:r>
        <w:t>heads involved with the audit.</w:t>
      </w:r>
    </w:p>
    <w:p w14:paraId="25109EA6" w14:textId="77777777" w:rsidR="00A57F2B" w:rsidRDefault="00F91A69" w:rsidP="009C3C24">
      <w:pPr>
        <w:pStyle w:val="ListParagraph"/>
        <w:numPr>
          <w:ilvl w:val="0"/>
          <w:numId w:val="12"/>
        </w:numPr>
      </w:pPr>
      <w:r>
        <w:t>Develop, document, and disseminate all company investigative findings.</w:t>
      </w:r>
    </w:p>
    <w:p w14:paraId="09A2FFC7" w14:textId="77777777" w:rsidR="00F91A69" w:rsidRDefault="00F91A69" w:rsidP="009C3C24">
      <w:pPr>
        <w:pStyle w:val="ListParagraph"/>
        <w:numPr>
          <w:ilvl w:val="0"/>
          <w:numId w:val="12"/>
        </w:numPr>
      </w:pPr>
      <w:r>
        <w:t>To request written response from the appropriate company supervisors, or</w:t>
      </w:r>
      <w:r w:rsidR="00A57F2B">
        <w:t xml:space="preserve"> </w:t>
      </w:r>
      <w:r>
        <w:t>department heads outlining corrective action planned to correct deficiencies noted</w:t>
      </w:r>
      <w:r w:rsidR="00A57F2B">
        <w:t xml:space="preserve"> </w:t>
      </w:r>
      <w:r>
        <w:t>in the audit reports.</w:t>
      </w:r>
    </w:p>
    <w:p w14:paraId="4D3B34FB" w14:textId="77777777" w:rsidR="00F91A69" w:rsidRDefault="00F91A69" w:rsidP="00F91A69">
      <w:r w:rsidRPr="00A57F2B">
        <w:rPr>
          <w:b/>
        </w:rPr>
        <w:t>Note:</w:t>
      </w:r>
      <w:r>
        <w:t xml:space="preserve"> All audit reports generated prior to the adoption of this audit program, and</w:t>
      </w:r>
      <w:r w:rsidR="00A57F2B">
        <w:t xml:space="preserve"> </w:t>
      </w:r>
      <w:r>
        <w:t>the forms used for reporting those audits, are acceptable as valid historical reports.</w:t>
      </w:r>
    </w:p>
    <w:p w14:paraId="736C6A28" w14:textId="77777777" w:rsidR="00A57F2B" w:rsidRDefault="00A57F2B">
      <w:pPr>
        <w:spacing w:before="0" w:after="160"/>
      </w:pPr>
      <w:r>
        <w:br w:type="page"/>
      </w:r>
    </w:p>
    <w:p w14:paraId="2E5129C8" w14:textId="77777777" w:rsidR="003A5706" w:rsidRDefault="003A5706" w:rsidP="003A5706">
      <w:pPr>
        <w:pStyle w:val="Heading3"/>
      </w:pPr>
      <w:bookmarkStart w:id="49" w:name="_Toc68018463"/>
      <w:r>
        <w:lastRenderedPageBreak/>
        <w:t>Audit Experience</w:t>
      </w:r>
      <w:bookmarkEnd w:id="49"/>
    </w:p>
    <w:p w14:paraId="7ABC99AC" w14:textId="77777777" w:rsidR="003A5706" w:rsidRDefault="003A5706" w:rsidP="003A5706">
      <w:r>
        <w:t>An audit shall always be conducted as a completely professional process. The auditor’s demeanor shall be one of “no nonsense” fact finding, of the subject vendors operation. This applies equally to internal audits of Alta Avionics, LLC.</w:t>
      </w:r>
    </w:p>
    <w:p w14:paraId="30604848" w14:textId="77777777" w:rsidR="003A5706" w:rsidRDefault="003A5706" w:rsidP="003A5706">
      <w:r>
        <w:t>The auditor shall be sensitive to the needs of the subject vendors, or departments work operations. All questions required on the applicable audit form, and any issues needing attention, shall be addressed with minimal disruption of the subject’s operation, while being thorough.</w:t>
      </w:r>
    </w:p>
    <w:p w14:paraId="78C1C21A" w14:textId="77777777" w:rsidR="003A5706" w:rsidRDefault="003A5706" w:rsidP="003A5706">
      <w:r>
        <w:t xml:space="preserve">All vendor, or department officials, shall be treated with professionalism and courtesy. Ensure that all affected parties have the opportunity to address questions, and concerns before the completion of the auditing visit. Be efficient with your time and theirs. </w:t>
      </w:r>
    </w:p>
    <w:p w14:paraId="3C405861" w14:textId="77777777" w:rsidR="003A5706" w:rsidRDefault="003A5706" w:rsidP="003A5706">
      <w:r>
        <w:t>Distribute findings, and/or results of the audit, to all concerned parties as soon as they become available.</w:t>
      </w:r>
    </w:p>
    <w:p w14:paraId="0B8B61AD" w14:textId="77777777" w:rsidR="003A5706" w:rsidRDefault="003A5706" w:rsidP="003A5706">
      <w:pPr>
        <w:spacing w:before="0" w:after="160"/>
      </w:pPr>
      <w:r>
        <w:br w:type="page"/>
      </w:r>
    </w:p>
    <w:p w14:paraId="5F7E1AA6" w14:textId="77777777" w:rsidR="003A5706" w:rsidRDefault="003A5706" w:rsidP="003A5706">
      <w:pPr>
        <w:pStyle w:val="Heading3"/>
      </w:pPr>
      <w:bookmarkStart w:id="50" w:name="_Toc68018464"/>
      <w:r>
        <w:lastRenderedPageBreak/>
        <w:t>Audit Forms</w:t>
      </w:r>
      <w:bookmarkEnd w:id="50"/>
    </w:p>
    <w:p w14:paraId="04D5E782" w14:textId="77777777" w:rsidR="003A5706" w:rsidRDefault="003A5706" w:rsidP="003A5706">
      <w:r>
        <w:t>Audit forms, their use, and methods of completion are found in Alta Avionics LLC Forms Manual. The Forms Manual is accepted by the FAA, and will be maintained in a current condition at all times</w:t>
      </w:r>
    </w:p>
    <w:p w14:paraId="4450E47C" w14:textId="0B3B66FF" w:rsidR="006F1C53" w:rsidRDefault="006F1C53" w:rsidP="003A5706">
      <w:pPr>
        <w:pStyle w:val="Heading3"/>
      </w:pPr>
      <w:bookmarkStart w:id="51" w:name="_Toc68018465"/>
      <w:r>
        <w:t xml:space="preserve">Audit Records </w:t>
      </w:r>
      <w:r w:rsidR="00A2540C">
        <w:t>a</w:t>
      </w:r>
      <w:r>
        <w:t>nd Files</w:t>
      </w:r>
      <w:bookmarkEnd w:id="51"/>
    </w:p>
    <w:p w14:paraId="6E5A5551" w14:textId="77777777" w:rsidR="006F1C53" w:rsidRDefault="006F1C53" w:rsidP="006F1C53">
      <w:r>
        <w:t>Files containing internal audits, and vendor audits, will be maintained by the Quality Assurance Manager, and located in Alta Avionics, LLC computer system. The latest audit will be kept on file, and past audit reports will be sent to the archives.</w:t>
      </w:r>
    </w:p>
    <w:p w14:paraId="1A87F053" w14:textId="77777777" w:rsidR="006F1C53" w:rsidRDefault="006F1C53" w:rsidP="006F1C53">
      <w:r>
        <w:t>Responses concerning corrective actions for internal, and vendor audits will be attached to the respective audit form. Internal and vendor audit records will be kept for three (3) years. Repair Station Certificates, and any other data obtained from a vendor, may be kept in its respective file for reference indefinitely.</w:t>
      </w:r>
    </w:p>
    <w:p w14:paraId="6C1B6934" w14:textId="77777777" w:rsidR="006F1C53" w:rsidRDefault="006F1C53" w:rsidP="006F1C53">
      <w:r>
        <w:t>Changes to the Approved Vendor List will be made after a vendor audit has been accomplished and approved by the Quality Assurance Manager.</w:t>
      </w:r>
    </w:p>
    <w:p w14:paraId="729FF3E9" w14:textId="2E97D067" w:rsidR="006F1C53" w:rsidRDefault="006F1C53" w:rsidP="006F1C53">
      <w:r w:rsidRPr="00F4371B">
        <w:t xml:space="preserve">The Audit Findings Control Log, will be maintained by the Quality Assurance Manager. Each audit will be filed, which will provide a means of tracking, and follow-up of open audits. </w:t>
      </w:r>
    </w:p>
    <w:p w14:paraId="7D5D33F1" w14:textId="77777777" w:rsidR="006F1C53" w:rsidRDefault="006F1C53" w:rsidP="006F1C53">
      <w:pPr>
        <w:spacing w:before="0" w:after="160"/>
      </w:pPr>
      <w:r>
        <w:br w:type="page"/>
      </w:r>
    </w:p>
    <w:p w14:paraId="00250081" w14:textId="7C96C4DF" w:rsidR="00F91A69" w:rsidRDefault="00A57F2B" w:rsidP="00CD44D5">
      <w:pPr>
        <w:pStyle w:val="Heading3"/>
      </w:pPr>
      <w:bookmarkStart w:id="52" w:name="_Toc68018466"/>
      <w:r>
        <w:lastRenderedPageBreak/>
        <w:t xml:space="preserve">Departments/Areas </w:t>
      </w:r>
      <w:r w:rsidR="00A21BC9">
        <w:t>of</w:t>
      </w:r>
      <w:r>
        <w:t xml:space="preserve"> Audit </w:t>
      </w:r>
      <w:proofErr w:type="gramStart"/>
      <w:r>
        <w:t>And</w:t>
      </w:r>
      <w:proofErr w:type="gramEnd"/>
      <w:r>
        <w:t xml:space="preserve"> Frequency</w:t>
      </w:r>
      <w:bookmarkEnd w:id="52"/>
    </w:p>
    <w:p w14:paraId="2690FBAE" w14:textId="3A4FA518" w:rsidR="00F91A69" w:rsidRDefault="00A57F2B" w:rsidP="00CD44D5">
      <w:pPr>
        <w:pStyle w:val="Heading4"/>
      </w:pPr>
      <w:r>
        <w:t xml:space="preserve">Departments </w:t>
      </w:r>
      <w:r w:rsidR="00A21BC9">
        <w:t>and</w:t>
      </w:r>
      <w:r>
        <w:t xml:space="preserve"> Areas</w:t>
      </w:r>
    </w:p>
    <w:p w14:paraId="70A7DA4C" w14:textId="24FFAEF0" w:rsidR="00CD44D5" w:rsidRDefault="00CD44D5" w:rsidP="00CD44D5">
      <w:pPr>
        <w:pStyle w:val="Heading5"/>
      </w:pPr>
      <w:r>
        <w:t>External Audits (See Section</w:t>
      </w:r>
      <w:r w:rsidR="006F1C53">
        <w:t xml:space="preserve"> </w:t>
      </w:r>
      <w:r w:rsidR="006F1C53">
        <w:fldChar w:fldCharType="begin"/>
      </w:r>
      <w:r w:rsidR="006F1C53">
        <w:instrText xml:space="preserve"> REF _Ref68014883 \r \h </w:instrText>
      </w:r>
      <w:r w:rsidR="006F1C53">
        <w:fldChar w:fldCharType="separate"/>
      </w:r>
      <w:r w:rsidR="006F1C53">
        <w:t>25.1.6</w:t>
      </w:r>
      <w:r w:rsidR="006F1C53">
        <w:fldChar w:fldCharType="end"/>
      </w:r>
      <w:r w:rsidR="006F1C53">
        <w:t>)</w:t>
      </w:r>
    </w:p>
    <w:p w14:paraId="726E7777" w14:textId="77777777" w:rsidR="00CD44D5" w:rsidRDefault="00CD44D5" w:rsidP="00CD44D5">
      <w:pPr>
        <w:pStyle w:val="ListParagraph"/>
        <w:numPr>
          <w:ilvl w:val="0"/>
          <w:numId w:val="14"/>
        </w:numPr>
      </w:pPr>
      <w:r>
        <w:t>Vendors</w:t>
      </w:r>
    </w:p>
    <w:p w14:paraId="12E9F2C4" w14:textId="77777777" w:rsidR="00CD44D5" w:rsidRDefault="00CD44D5" w:rsidP="00CD44D5">
      <w:pPr>
        <w:pStyle w:val="ListParagraph"/>
        <w:numPr>
          <w:ilvl w:val="0"/>
          <w:numId w:val="14"/>
        </w:numPr>
      </w:pPr>
      <w:r>
        <w:t>Calibration Vendors</w:t>
      </w:r>
    </w:p>
    <w:p w14:paraId="3412F749" w14:textId="77777777" w:rsidR="00CD44D5" w:rsidRDefault="00CD44D5" w:rsidP="00CD44D5">
      <w:pPr>
        <w:pStyle w:val="ListParagraph"/>
        <w:numPr>
          <w:ilvl w:val="0"/>
          <w:numId w:val="14"/>
        </w:numPr>
      </w:pPr>
      <w:r>
        <w:t>Maintenance Providers (as required)</w:t>
      </w:r>
    </w:p>
    <w:p w14:paraId="219280C0" w14:textId="77777777" w:rsidR="006F1C53" w:rsidRDefault="00F91A69" w:rsidP="006F1C53">
      <w:pPr>
        <w:pStyle w:val="Heading5"/>
      </w:pPr>
      <w:r>
        <w:t>Internal Audits</w:t>
      </w:r>
      <w:r w:rsidR="00CD44D5">
        <w:t xml:space="preserve"> </w:t>
      </w:r>
      <w:r w:rsidR="006F1C53">
        <w:t xml:space="preserve">(See Section </w:t>
      </w:r>
      <w:r w:rsidR="006F1C53">
        <w:fldChar w:fldCharType="begin"/>
      </w:r>
      <w:r w:rsidR="006F1C53">
        <w:instrText xml:space="preserve"> REF _Ref68014761 \r \h </w:instrText>
      </w:r>
      <w:r w:rsidR="006F1C53">
        <w:fldChar w:fldCharType="separate"/>
      </w:r>
      <w:r w:rsidR="006F1C53">
        <w:t>25.1.7</w:t>
      </w:r>
      <w:r w:rsidR="006F1C53">
        <w:fldChar w:fldCharType="end"/>
      </w:r>
      <w:r w:rsidR="006F1C53">
        <w:t>)</w:t>
      </w:r>
    </w:p>
    <w:p w14:paraId="50497B0C" w14:textId="51C22F04" w:rsidR="00F91A69" w:rsidRDefault="00F91A69" w:rsidP="001E45F4">
      <w:pPr>
        <w:pStyle w:val="Heading5"/>
        <w:numPr>
          <w:ilvl w:val="0"/>
          <w:numId w:val="13"/>
        </w:numPr>
      </w:pPr>
      <w:r w:rsidRPr="00A57F2B">
        <w:t>Service</w:t>
      </w:r>
      <w:r>
        <w:t xml:space="preserve"> Department</w:t>
      </w:r>
    </w:p>
    <w:p w14:paraId="2E025234" w14:textId="77777777" w:rsidR="00F91A69" w:rsidRDefault="00F91A69" w:rsidP="009C3C24">
      <w:pPr>
        <w:pStyle w:val="ListParagraph"/>
        <w:numPr>
          <w:ilvl w:val="0"/>
          <w:numId w:val="13"/>
        </w:numPr>
      </w:pPr>
      <w:r>
        <w:t>Installation Department</w:t>
      </w:r>
    </w:p>
    <w:p w14:paraId="2A185C60" w14:textId="77777777" w:rsidR="00F91A69" w:rsidRDefault="00F91A69" w:rsidP="009C3C24">
      <w:pPr>
        <w:pStyle w:val="ListParagraph"/>
        <w:numPr>
          <w:ilvl w:val="0"/>
          <w:numId w:val="13"/>
        </w:numPr>
      </w:pPr>
      <w:r>
        <w:t>Instrument Department</w:t>
      </w:r>
    </w:p>
    <w:p w14:paraId="039C8D4B" w14:textId="77777777" w:rsidR="00F91A69" w:rsidRDefault="00F91A69" w:rsidP="009C3C24">
      <w:pPr>
        <w:pStyle w:val="ListParagraph"/>
        <w:numPr>
          <w:ilvl w:val="0"/>
          <w:numId w:val="13"/>
        </w:numPr>
      </w:pPr>
      <w:r>
        <w:t>Parts/Shipping Department</w:t>
      </w:r>
    </w:p>
    <w:p w14:paraId="6278E2AA" w14:textId="77777777" w:rsidR="00F91A69" w:rsidRDefault="00A57F2B" w:rsidP="00CD44D5">
      <w:pPr>
        <w:pStyle w:val="Heading4"/>
      </w:pPr>
      <w:r>
        <w:t>Frequency</w:t>
      </w:r>
    </w:p>
    <w:p w14:paraId="529C7996" w14:textId="77777777" w:rsidR="00F91A69" w:rsidRDefault="00F91A69" w:rsidP="009C3C24">
      <w:pPr>
        <w:pStyle w:val="ListParagraph"/>
        <w:numPr>
          <w:ilvl w:val="0"/>
          <w:numId w:val="15"/>
        </w:numPr>
      </w:pPr>
      <w:r>
        <w:t>Internal audits will be scheduled annually</w:t>
      </w:r>
    </w:p>
    <w:p w14:paraId="57F14390" w14:textId="77777777" w:rsidR="00F91A69" w:rsidRDefault="00F91A69" w:rsidP="009C3C24">
      <w:pPr>
        <w:pStyle w:val="ListParagraph"/>
        <w:numPr>
          <w:ilvl w:val="0"/>
          <w:numId w:val="15"/>
        </w:numPr>
      </w:pPr>
      <w:r>
        <w:t>External audits will be scheduled according to the category assigned to the vendor</w:t>
      </w:r>
      <w:r w:rsidR="00A57F2B">
        <w:t xml:space="preserve"> </w:t>
      </w:r>
      <w:r>
        <w:t>(see External Audits in this manual)</w:t>
      </w:r>
    </w:p>
    <w:p w14:paraId="5DB9BD82" w14:textId="77777777" w:rsidR="00F91A69" w:rsidRDefault="00F91A69" w:rsidP="009C3C24">
      <w:pPr>
        <w:pStyle w:val="ListParagraph"/>
        <w:numPr>
          <w:ilvl w:val="0"/>
          <w:numId w:val="15"/>
        </w:numPr>
      </w:pPr>
      <w:r>
        <w:t>Scheduling frequency may be adjusted by the Chief Inspector to allow for</w:t>
      </w:r>
      <w:r w:rsidR="00A57F2B">
        <w:t xml:space="preserve"> </w:t>
      </w:r>
      <w:r>
        <w:t>problems in manpower, workload, or time limitations, however, every attempt</w:t>
      </w:r>
      <w:r w:rsidR="00A57F2B">
        <w:t xml:space="preserve"> </w:t>
      </w:r>
      <w:r>
        <w:t>will be made to adhere to the established schedule</w:t>
      </w:r>
    </w:p>
    <w:p w14:paraId="39A80808" w14:textId="77777777" w:rsidR="00F91A69" w:rsidRDefault="00F91A69" w:rsidP="009C3C24">
      <w:pPr>
        <w:pStyle w:val="ListParagraph"/>
        <w:numPr>
          <w:ilvl w:val="0"/>
          <w:numId w:val="15"/>
        </w:numPr>
      </w:pPr>
      <w:r>
        <w:t>In addition to scheduled audits, the Chief Inspector may direct additional audits of</w:t>
      </w:r>
      <w:r w:rsidR="00A57F2B">
        <w:t xml:space="preserve"> </w:t>
      </w:r>
      <w:r>
        <w:t>any phase of operation</w:t>
      </w:r>
    </w:p>
    <w:p w14:paraId="7E48F2A5" w14:textId="77777777" w:rsidR="00F91A69" w:rsidRDefault="00A57F2B" w:rsidP="00CD44D5">
      <w:pPr>
        <w:pStyle w:val="Heading3"/>
      </w:pPr>
      <w:bookmarkStart w:id="53" w:name="_Toc68018467"/>
      <w:r>
        <w:t>Pre-Audit Procedures</w:t>
      </w:r>
      <w:bookmarkEnd w:id="53"/>
    </w:p>
    <w:p w14:paraId="4F9198AE" w14:textId="77777777" w:rsidR="00F91A69" w:rsidRDefault="00F91A69" w:rsidP="00F91A69">
      <w:r>
        <w:t>Before the auditor contacts the vendor or department manager concerning an</w:t>
      </w:r>
      <w:r w:rsidR="00A57F2B">
        <w:t xml:space="preserve"> </w:t>
      </w:r>
      <w:r>
        <w:t>audit, the auditor should perform the following:</w:t>
      </w:r>
    </w:p>
    <w:p w14:paraId="1F9B250D" w14:textId="77777777" w:rsidR="00F91A69" w:rsidRDefault="00F91A69" w:rsidP="009C3C24">
      <w:pPr>
        <w:pStyle w:val="ListParagraph"/>
        <w:numPr>
          <w:ilvl w:val="0"/>
          <w:numId w:val="16"/>
        </w:numPr>
      </w:pPr>
      <w:r>
        <w:t>Research the audit files for previous audits on the vendor or department’</w:t>
      </w:r>
    </w:p>
    <w:p w14:paraId="1DE93566" w14:textId="77777777" w:rsidR="00F91A69" w:rsidRDefault="00F91A69" w:rsidP="009C3C24">
      <w:pPr>
        <w:pStyle w:val="ListParagraph"/>
        <w:numPr>
          <w:ilvl w:val="0"/>
          <w:numId w:val="16"/>
        </w:numPr>
      </w:pPr>
      <w:r>
        <w:t>If a previous audit is found, take notes on discrepancies found, and corrective</w:t>
      </w:r>
      <w:r w:rsidR="00A57F2B">
        <w:t xml:space="preserve"> </w:t>
      </w:r>
      <w:r>
        <w:t>action taken to prevent a recurrence, if any;</w:t>
      </w:r>
    </w:p>
    <w:p w14:paraId="16B23D15" w14:textId="77777777" w:rsidR="00F91A69" w:rsidRDefault="00F91A69" w:rsidP="009C3C24">
      <w:pPr>
        <w:pStyle w:val="ListParagraph"/>
        <w:numPr>
          <w:ilvl w:val="0"/>
          <w:numId w:val="16"/>
        </w:numPr>
      </w:pPr>
      <w:r>
        <w:t>If an audit history does not exist for a vendor, ask the vendor for the name of an</w:t>
      </w:r>
      <w:r w:rsidR="00A57F2B">
        <w:t xml:space="preserve"> </w:t>
      </w:r>
      <w:r>
        <w:t>existing customer; contact that customer to see if they are satisfied with the</w:t>
      </w:r>
      <w:r w:rsidR="00A57F2B">
        <w:t xml:space="preserve"> </w:t>
      </w:r>
      <w:r>
        <w:t>vendor’s performance</w:t>
      </w:r>
    </w:p>
    <w:p w14:paraId="4EDE1CDA" w14:textId="77777777" w:rsidR="00A57F2B" w:rsidRDefault="00A57F2B">
      <w:pPr>
        <w:spacing w:before="0" w:after="160"/>
        <w:rPr>
          <w:rFonts w:eastAsia="Times New Roman" w:cs="Times New Roman"/>
          <w:color w:val="auto"/>
          <w:szCs w:val="20"/>
        </w:rPr>
      </w:pPr>
      <w:r>
        <w:br w:type="page"/>
      </w:r>
    </w:p>
    <w:p w14:paraId="3A05C950" w14:textId="77777777" w:rsidR="00F91A69" w:rsidRDefault="00A57F2B" w:rsidP="00CD44D5">
      <w:pPr>
        <w:pStyle w:val="Heading3"/>
      </w:pPr>
      <w:bookmarkStart w:id="54" w:name="_Toc68018468"/>
      <w:r>
        <w:lastRenderedPageBreak/>
        <w:t>Audit Requirements</w:t>
      </w:r>
      <w:bookmarkEnd w:id="54"/>
    </w:p>
    <w:p w14:paraId="0B08CE0B" w14:textId="77777777" w:rsidR="00A57F2B" w:rsidRDefault="00F91A69" w:rsidP="009C3C24">
      <w:pPr>
        <w:pStyle w:val="ListParagraph"/>
        <w:numPr>
          <w:ilvl w:val="0"/>
          <w:numId w:val="17"/>
        </w:numPr>
      </w:pPr>
      <w:r>
        <w:t>The auditor will review the requirements in this manual for the type of audit to be</w:t>
      </w:r>
      <w:r w:rsidR="00A57F2B">
        <w:t xml:space="preserve"> </w:t>
      </w:r>
      <w:r>
        <w:t>performed;</w:t>
      </w:r>
    </w:p>
    <w:p w14:paraId="6BD53683" w14:textId="189B9B87" w:rsidR="00A57F2B" w:rsidRDefault="00F91A69" w:rsidP="009C3C24">
      <w:pPr>
        <w:pStyle w:val="ListParagraph"/>
        <w:numPr>
          <w:ilvl w:val="0"/>
          <w:numId w:val="17"/>
        </w:numPr>
      </w:pPr>
      <w:r>
        <w:t xml:space="preserve">The </w:t>
      </w:r>
      <w:r w:rsidR="006F1C53">
        <w:t xml:space="preserve">appropriate </w:t>
      </w:r>
      <w:r>
        <w:t>audit forms should be obtained (see Forms Manual);</w:t>
      </w:r>
    </w:p>
    <w:p w14:paraId="6D993A78" w14:textId="77777777" w:rsidR="00A57F2B" w:rsidRDefault="00F91A69" w:rsidP="009C3C24">
      <w:pPr>
        <w:pStyle w:val="ListParagraph"/>
        <w:numPr>
          <w:ilvl w:val="0"/>
          <w:numId w:val="17"/>
        </w:numPr>
      </w:pPr>
      <w:r>
        <w:t>An appointment should be made with the vendor, or department manager, unless a</w:t>
      </w:r>
      <w:r w:rsidR="00A57F2B">
        <w:t xml:space="preserve"> </w:t>
      </w:r>
      <w:r>
        <w:t>situation dictates otherwise.</w:t>
      </w:r>
    </w:p>
    <w:p w14:paraId="2A65099A" w14:textId="77777777" w:rsidR="006A3B4E" w:rsidRDefault="00F91A69" w:rsidP="009C3C24">
      <w:pPr>
        <w:pStyle w:val="ListParagraph"/>
        <w:numPr>
          <w:ilvl w:val="0"/>
          <w:numId w:val="17"/>
        </w:numPr>
      </w:pPr>
      <w:r>
        <w:t xml:space="preserve">If time and availability permit, determine if </w:t>
      </w:r>
      <w:proofErr w:type="gramStart"/>
      <w:r>
        <w:t>a</w:t>
      </w:r>
      <w:proofErr w:type="gramEnd"/>
      <w:r>
        <w:t xml:space="preserve"> </w:t>
      </w:r>
      <w:r w:rsidR="001E5F81">
        <w:t>Alta Avionics, LLC</w:t>
      </w:r>
      <w:r>
        <w:t xml:space="preserve"> component is</w:t>
      </w:r>
      <w:r w:rsidR="00A57F2B">
        <w:t xml:space="preserve"> </w:t>
      </w:r>
      <w:r>
        <w:t>at the repair/overhaul vendor for maintenance. While at the vendor, the identified</w:t>
      </w:r>
      <w:r w:rsidR="00A57F2B">
        <w:t xml:space="preserve"> </w:t>
      </w:r>
      <w:r>
        <w:t>component(s) may be used to verify the agencies program;</w:t>
      </w:r>
    </w:p>
    <w:p w14:paraId="012E241A" w14:textId="77777777" w:rsidR="006A3B4E" w:rsidRDefault="00F91A69" w:rsidP="009C3C24">
      <w:pPr>
        <w:pStyle w:val="ListParagraph"/>
        <w:numPr>
          <w:ilvl w:val="0"/>
          <w:numId w:val="17"/>
        </w:numPr>
      </w:pPr>
      <w:r>
        <w:t>The auditor will be experienced, and/or trained in the subjects included in the</w:t>
      </w:r>
      <w:r w:rsidR="00A57F2B">
        <w:t xml:space="preserve"> </w:t>
      </w:r>
      <w:r>
        <w:t>audit. If not, a company technical specialist may be needed to evaluate specialty</w:t>
      </w:r>
      <w:r w:rsidR="00A57F2B">
        <w:t xml:space="preserve"> </w:t>
      </w:r>
      <w:r>
        <w:t>areas;</w:t>
      </w:r>
    </w:p>
    <w:p w14:paraId="622BB40A" w14:textId="77777777" w:rsidR="006A3B4E" w:rsidRDefault="00F91A69" w:rsidP="009C3C24">
      <w:pPr>
        <w:pStyle w:val="ListParagraph"/>
        <w:numPr>
          <w:ilvl w:val="0"/>
          <w:numId w:val="17"/>
        </w:numPr>
      </w:pPr>
      <w:r>
        <w:t>Auditors will be trained in the use of audit checklists, and completing audit</w:t>
      </w:r>
      <w:r w:rsidR="00A57F2B">
        <w:t xml:space="preserve"> </w:t>
      </w:r>
      <w:r>
        <w:t>reports;</w:t>
      </w:r>
    </w:p>
    <w:p w14:paraId="41A6BF1F" w14:textId="77777777" w:rsidR="006A3B4E" w:rsidRDefault="00F91A69" w:rsidP="009C3C24">
      <w:pPr>
        <w:pStyle w:val="ListParagraph"/>
        <w:numPr>
          <w:ilvl w:val="0"/>
          <w:numId w:val="17"/>
        </w:numPr>
      </w:pPr>
      <w:r>
        <w:t>The end result of an audit should not be limited to the identification of areas that</w:t>
      </w:r>
      <w:r w:rsidR="00A57F2B">
        <w:t xml:space="preserve"> </w:t>
      </w:r>
      <w:r>
        <w:t>need improvement;</w:t>
      </w:r>
    </w:p>
    <w:p w14:paraId="34FEE540" w14:textId="77777777" w:rsidR="006A3B4E" w:rsidRDefault="00F91A69" w:rsidP="009C3C24">
      <w:pPr>
        <w:pStyle w:val="ListParagraph"/>
        <w:numPr>
          <w:ilvl w:val="1"/>
          <w:numId w:val="17"/>
        </w:numPr>
      </w:pPr>
      <w:r>
        <w:t>The audit process should also be extended to include corrective action, the</w:t>
      </w:r>
      <w:r w:rsidR="00A57F2B">
        <w:t xml:space="preserve"> </w:t>
      </w:r>
      <w:r>
        <w:t>root cause of the problem, and procedures to prevent a recurrence of the</w:t>
      </w:r>
      <w:r w:rsidR="00A57F2B">
        <w:t xml:space="preserve"> </w:t>
      </w:r>
      <w:r>
        <w:t>problem</w:t>
      </w:r>
    </w:p>
    <w:p w14:paraId="31AD8BB0" w14:textId="77777777" w:rsidR="006A3B4E" w:rsidRDefault="00F91A69" w:rsidP="009C3C24">
      <w:pPr>
        <w:pStyle w:val="ListParagraph"/>
        <w:numPr>
          <w:ilvl w:val="0"/>
          <w:numId w:val="17"/>
        </w:numPr>
      </w:pPr>
      <w:r>
        <w:t>Follow-up evaluations should be conducted in a timely manner to assure that the</w:t>
      </w:r>
      <w:r w:rsidR="00A57F2B">
        <w:t xml:space="preserve"> </w:t>
      </w:r>
      <w:r>
        <w:t>corrective action(s) have been effective, and have solved the problem(s)</w:t>
      </w:r>
    </w:p>
    <w:p w14:paraId="69D4A4B2" w14:textId="77777777" w:rsidR="006A3B4E" w:rsidRDefault="00F91A69" w:rsidP="009C3C24">
      <w:pPr>
        <w:pStyle w:val="ListParagraph"/>
        <w:numPr>
          <w:ilvl w:val="0"/>
          <w:numId w:val="17"/>
        </w:numPr>
      </w:pPr>
      <w:r>
        <w:t>Auditors will be mindful that capabilities and maintenance programs vary greatly</w:t>
      </w:r>
      <w:r w:rsidR="00A57F2B">
        <w:t xml:space="preserve"> </w:t>
      </w:r>
      <w:r>
        <w:t>in complexity and application among various vendors;</w:t>
      </w:r>
    </w:p>
    <w:p w14:paraId="1DBF1EA0" w14:textId="77777777" w:rsidR="006A3B4E" w:rsidRDefault="00F91A69" w:rsidP="009C3C24">
      <w:pPr>
        <w:pStyle w:val="ListParagraph"/>
        <w:numPr>
          <w:ilvl w:val="1"/>
          <w:numId w:val="17"/>
        </w:numPr>
      </w:pPr>
      <w:r>
        <w:t>The key element to evaluate is compliance with the program described in</w:t>
      </w:r>
      <w:r w:rsidR="00A57F2B">
        <w:t xml:space="preserve"> </w:t>
      </w:r>
      <w:r>
        <w:t>the vendor’s own manual;</w:t>
      </w:r>
    </w:p>
    <w:p w14:paraId="4806B16C" w14:textId="3A9C67E7" w:rsidR="006A3B4E" w:rsidRDefault="00F91A69" w:rsidP="009C3C24">
      <w:pPr>
        <w:pStyle w:val="ListParagraph"/>
        <w:numPr>
          <w:ilvl w:val="1"/>
          <w:numId w:val="17"/>
        </w:numPr>
      </w:pPr>
      <w:r>
        <w:t xml:space="preserve">Failure to follow published procedures, is a </w:t>
      </w:r>
      <w:r w:rsidR="006F1C53">
        <w:t>“</w:t>
      </w:r>
      <w:r>
        <w:t>significant non-compliance</w:t>
      </w:r>
      <w:r w:rsidR="006F1C53">
        <w:t>”</w:t>
      </w:r>
      <w:r w:rsidR="00A57F2B">
        <w:t xml:space="preserve"> </w:t>
      </w:r>
      <w:r>
        <w:t>finding.</w:t>
      </w:r>
    </w:p>
    <w:p w14:paraId="43D15925" w14:textId="77777777" w:rsidR="006A3B4E" w:rsidRDefault="006A3B4E" w:rsidP="006A3B4E">
      <w:pPr>
        <w:rPr>
          <w:rFonts w:eastAsia="Times New Roman" w:cs="Times New Roman"/>
          <w:color w:val="auto"/>
          <w:szCs w:val="20"/>
        </w:rPr>
      </w:pPr>
      <w:r>
        <w:br w:type="page"/>
      </w:r>
    </w:p>
    <w:p w14:paraId="5155C345" w14:textId="77777777" w:rsidR="00F91A69" w:rsidRDefault="006A3B4E" w:rsidP="00CD44D5">
      <w:pPr>
        <w:pStyle w:val="Heading3"/>
      </w:pPr>
      <w:bookmarkStart w:id="55" w:name="_Ref68014883"/>
      <w:bookmarkStart w:id="56" w:name="_Toc68018469"/>
      <w:r>
        <w:lastRenderedPageBreak/>
        <w:t>External Audits</w:t>
      </w:r>
      <w:bookmarkEnd w:id="55"/>
      <w:bookmarkEnd w:id="56"/>
    </w:p>
    <w:p w14:paraId="62311E4F" w14:textId="68F3BBAB" w:rsidR="00F91A69" w:rsidRDefault="00F91A69" w:rsidP="00F91A69">
      <w:r w:rsidRPr="0021770B">
        <w:t>Scheduled audits shall be conducted on the following types of vendors conducting</w:t>
      </w:r>
      <w:r w:rsidR="006A3B4E" w:rsidRPr="0021770B">
        <w:t xml:space="preserve"> </w:t>
      </w:r>
      <w:r w:rsidRPr="0021770B">
        <w:t xml:space="preserve">business with </w:t>
      </w:r>
      <w:r w:rsidR="006A3B4E" w:rsidRPr="0021770B">
        <w:t>Alta</w:t>
      </w:r>
      <w:r w:rsidRPr="0021770B">
        <w:t xml:space="preserve"> Avionics, </w:t>
      </w:r>
      <w:r w:rsidR="006A3B4E" w:rsidRPr="0021770B">
        <w:t>LLC</w:t>
      </w:r>
      <w:r w:rsidRPr="0021770B">
        <w:t xml:space="preserve">, utilizing Form </w:t>
      </w:r>
      <w:r w:rsidR="0021770B" w:rsidRPr="0021770B">
        <w:t>AA</w:t>
      </w:r>
      <w:r w:rsidRPr="0021770B">
        <w:t>-AUD-</w:t>
      </w:r>
      <w:r w:rsidR="0021770B" w:rsidRPr="0021770B">
        <w:t>VA</w:t>
      </w:r>
      <w:r w:rsidRPr="0021770B">
        <w:t xml:space="preserve"> (Vendor Audit), or</w:t>
      </w:r>
      <w:r w:rsidR="006A3B4E" w:rsidRPr="0021770B">
        <w:t xml:space="preserve"> </w:t>
      </w:r>
      <w:r w:rsidRPr="0021770B">
        <w:t xml:space="preserve">Form </w:t>
      </w:r>
      <w:r w:rsidR="005C4708" w:rsidRPr="0021770B">
        <w:t>AA</w:t>
      </w:r>
      <w:r w:rsidRPr="0021770B">
        <w:t>-AUD-</w:t>
      </w:r>
      <w:r w:rsidR="005C4708" w:rsidRPr="0021770B">
        <w:t>CVA</w:t>
      </w:r>
      <w:r w:rsidRPr="0021770B">
        <w:t xml:space="preserve"> (Calibration Vendor Audit) as applicable. (Samples of these</w:t>
      </w:r>
      <w:r w:rsidR="006A3B4E" w:rsidRPr="0021770B">
        <w:t xml:space="preserve"> </w:t>
      </w:r>
      <w:r w:rsidRPr="0021770B">
        <w:t>forms are found in the Forms Manual).</w:t>
      </w:r>
    </w:p>
    <w:p w14:paraId="11649A4A" w14:textId="77777777" w:rsidR="006A3B4E" w:rsidRDefault="00F91A69" w:rsidP="009C3C24">
      <w:pPr>
        <w:pStyle w:val="ListParagraph"/>
        <w:numPr>
          <w:ilvl w:val="0"/>
          <w:numId w:val="18"/>
        </w:numPr>
      </w:pPr>
      <w:r>
        <w:t>Repair Stations certified under 14 CFR Part 145</w:t>
      </w:r>
    </w:p>
    <w:p w14:paraId="5B7FB756" w14:textId="77777777" w:rsidR="006A3B4E" w:rsidRDefault="00F91A69" w:rsidP="009C3C24">
      <w:pPr>
        <w:pStyle w:val="ListParagraph"/>
        <w:numPr>
          <w:ilvl w:val="0"/>
          <w:numId w:val="18"/>
        </w:numPr>
      </w:pPr>
      <w:r>
        <w:t>Repair facilities not certified under 14 CFR Part 145, such as</w:t>
      </w:r>
      <w:r w:rsidR="006A3B4E">
        <w:t xml:space="preserve"> </w:t>
      </w:r>
      <w:r>
        <w:t>equipment/tool calibration facilities, or contract maintenance facilities</w:t>
      </w:r>
    </w:p>
    <w:p w14:paraId="4DA94FC2" w14:textId="4E9D2FB0" w:rsidR="006A3B4E" w:rsidRDefault="006F1C53" w:rsidP="009C3C24">
      <w:pPr>
        <w:pStyle w:val="ListParagraph"/>
        <w:numPr>
          <w:ilvl w:val="0"/>
          <w:numId w:val="18"/>
        </w:numPr>
      </w:pPr>
      <w:r>
        <w:t>Original Equipment Manufacturers (</w:t>
      </w:r>
      <w:r w:rsidR="00F91A69">
        <w:t>OEMs</w:t>
      </w:r>
      <w:r>
        <w:t>)</w:t>
      </w:r>
      <w:r w:rsidR="00F91A69">
        <w:t xml:space="preserve"> such as FAA </w:t>
      </w:r>
      <w:r>
        <w:t>Part Manufacture Approval (</w:t>
      </w:r>
      <w:r w:rsidR="00F91A69">
        <w:t>PMA</w:t>
      </w:r>
      <w:r>
        <w:t>)</w:t>
      </w:r>
      <w:r w:rsidR="00F91A69">
        <w:t xml:space="preserve"> holders</w:t>
      </w:r>
    </w:p>
    <w:p w14:paraId="7365A66E" w14:textId="77777777" w:rsidR="00F91A69" w:rsidRDefault="00F91A69" w:rsidP="009C3C24">
      <w:pPr>
        <w:pStyle w:val="ListParagraph"/>
        <w:numPr>
          <w:ilvl w:val="0"/>
          <w:numId w:val="18"/>
        </w:numPr>
      </w:pPr>
      <w:r>
        <w:t>New and overhaul/repair parts vendors</w:t>
      </w:r>
    </w:p>
    <w:p w14:paraId="1DAECBD0" w14:textId="1D4AE5C2" w:rsidR="00F91A69" w:rsidRDefault="00F91A69" w:rsidP="00F91A69">
      <w:r>
        <w:t xml:space="preserve">If </w:t>
      </w:r>
      <w:r w:rsidR="006A3B4E">
        <w:t>Alta</w:t>
      </w:r>
      <w:r>
        <w:t xml:space="preserve"> Avionics, </w:t>
      </w:r>
      <w:r w:rsidR="006A3B4E">
        <w:t>LLC</w:t>
      </w:r>
      <w:r>
        <w:t xml:space="preserve"> intends to utilize a vendor on a continuing basis that is not</w:t>
      </w:r>
      <w:r w:rsidR="006A3B4E">
        <w:t xml:space="preserve"> </w:t>
      </w:r>
      <w:r>
        <w:t xml:space="preserve">on </w:t>
      </w:r>
      <w:r w:rsidRPr="005C4708">
        <w:t>the Approved Vendor List, the Chief Inspector, or his/her designee, must be</w:t>
      </w:r>
      <w:r w:rsidR="006A3B4E" w:rsidRPr="005C4708">
        <w:t xml:space="preserve"> </w:t>
      </w:r>
      <w:r w:rsidRPr="005C4708">
        <w:t xml:space="preserve">notified using Form </w:t>
      </w:r>
      <w:r w:rsidR="005C4708" w:rsidRPr="005C4708">
        <w:t>AA</w:t>
      </w:r>
      <w:r w:rsidRPr="005C4708">
        <w:t>-AUD-</w:t>
      </w:r>
      <w:r w:rsidR="005C4708" w:rsidRPr="005C4708">
        <w:t>AR</w:t>
      </w:r>
      <w:r w:rsidRPr="005C4708">
        <w:t xml:space="preserve"> (Audit Request) (sample found in the Forms</w:t>
      </w:r>
      <w:r w:rsidR="006A3B4E" w:rsidRPr="005C4708">
        <w:t xml:space="preserve"> </w:t>
      </w:r>
      <w:r w:rsidRPr="005C4708">
        <w:t>Manual).</w:t>
      </w:r>
    </w:p>
    <w:p w14:paraId="55CDBC29" w14:textId="77777777" w:rsidR="00F91A69" w:rsidRDefault="00F91A69" w:rsidP="00F91A69">
      <w:r>
        <w:t>The Chief Inspector, or his/her designee, will forward the applicable Vendor</w:t>
      </w:r>
      <w:r w:rsidR="006A3B4E">
        <w:t xml:space="preserve"> </w:t>
      </w:r>
      <w:r>
        <w:t>Audit form to the vendor for completion within thirty (30) days. All questions</w:t>
      </w:r>
      <w:r w:rsidR="006A3B4E">
        <w:t xml:space="preserve"> </w:t>
      </w:r>
      <w:r>
        <w:t>shall be addressed as required, to assess the capabilities of the vendor to meet the</w:t>
      </w:r>
      <w:r w:rsidR="006A3B4E">
        <w:t xml:space="preserve"> </w:t>
      </w:r>
      <w:r>
        <w:t>standards established in this manual. Upon return of the audit, the vendor may be</w:t>
      </w:r>
      <w:r w:rsidR="006A3B4E">
        <w:t xml:space="preserve"> </w:t>
      </w:r>
      <w:r>
        <w:t>temporarily added to the Approved Vendor List, and scheduled for an on-site</w:t>
      </w:r>
      <w:r w:rsidR="006A3B4E">
        <w:t xml:space="preserve"> </w:t>
      </w:r>
      <w:r>
        <w:t>audit, if required. If the vendor is found acceptable as a result of the audit</w:t>
      </w:r>
      <w:r w:rsidR="006A3B4E">
        <w:t xml:space="preserve"> </w:t>
      </w:r>
      <w:r>
        <w:t>questionnaire, or on-site audit, it may be permanently added to the Approved</w:t>
      </w:r>
      <w:r w:rsidR="006A3B4E">
        <w:t xml:space="preserve"> </w:t>
      </w:r>
      <w:r>
        <w:t>Vendor List.</w:t>
      </w:r>
    </w:p>
    <w:p w14:paraId="50B84351" w14:textId="77777777" w:rsidR="00F91A69" w:rsidRDefault="00F91A69" w:rsidP="00F91A69">
      <w:r>
        <w:t>An interim update of a vendor’s capabilities and personnel may be made phone,</w:t>
      </w:r>
      <w:r w:rsidR="00AF1899">
        <w:t xml:space="preserve"> </w:t>
      </w:r>
      <w:r>
        <w:t>FAX, or mail by using the Vendor Audit form. Completed updates will be placed</w:t>
      </w:r>
      <w:r w:rsidR="00AF1899">
        <w:t xml:space="preserve"> </w:t>
      </w:r>
      <w:r>
        <w:t>in the vendor’s file, and will be kept until the on-site audit is performed again, if</w:t>
      </w:r>
      <w:r w:rsidR="00AF1899">
        <w:t xml:space="preserve"> </w:t>
      </w:r>
      <w:r>
        <w:t>necessary.</w:t>
      </w:r>
    </w:p>
    <w:p w14:paraId="47FB4CC6" w14:textId="77777777" w:rsidR="00F91A69" w:rsidRDefault="00F91A69" w:rsidP="00F91A69">
      <w:r>
        <w:t>The Chief Inspector will assign a category to each vendor based on an evaluation</w:t>
      </w:r>
      <w:r w:rsidR="00AF1899">
        <w:t xml:space="preserve"> </w:t>
      </w:r>
      <w:r>
        <w:t>of the function and/or materials they provide. Vendors are classified as follows:</w:t>
      </w:r>
    </w:p>
    <w:p w14:paraId="0EBD1350" w14:textId="77777777" w:rsidR="00F91A69" w:rsidRDefault="00F91A69" w:rsidP="00CD44D5">
      <w:pPr>
        <w:pStyle w:val="Heading4"/>
      </w:pPr>
      <w:r>
        <w:t>Category A:</w:t>
      </w:r>
    </w:p>
    <w:p w14:paraId="069A8D34" w14:textId="77777777" w:rsidR="00F91A69" w:rsidRDefault="00F91A69" w:rsidP="00F91A69">
      <w:r>
        <w:t>Vendors in this category will receive and complete a Vendor Audit form</w:t>
      </w:r>
      <w:r w:rsidR="00AF1899">
        <w:t xml:space="preserve"> </w:t>
      </w:r>
      <w:r>
        <w:t>biennially, or have an on-site audit performed. If no discrepancies are</w:t>
      </w:r>
      <w:r w:rsidR="00AF1899">
        <w:t xml:space="preserve"> </w:t>
      </w:r>
      <w:r>
        <w:t>noted, the vendor is placed on the Approved Vendor List pending the next</w:t>
      </w:r>
      <w:r w:rsidR="00AF1899">
        <w:t xml:space="preserve"> </w:t>
      </w:r>
      <w:r>
        <w:t>audit. Category A vendors will include, but are not limited to the</w:t>
      </w:r>
      <w:r w:rsidR="00AF1899">
        <w:t xml:space="preserve"> </w:t>
      </w:r>
      <w:r>
        <w:t>following:</w:t>
      </w:r>
    </w:p>
    <w:p w14:paraId="7227ACA6" w14:textId="1F4853A0" w:rsidR="00F91A69" w:rsidRDefault="00F91A69" w:rsidP="009C3C24">
      <w:pPr>
        <w:pStyle w:val="ListParagraph"/>
        <w:numPr>
          <w:ilvl w:val="0"/>
          <w:numId w:val="19"/>
        </w:numPr>
      </w:pPr>
      <w:r>
        <w:t xml:space="preserve">Repair/Overhaul </w:t>
      </w:r>
      <w:r w:rsidR="006F1C53">
        <w:t>V</w:t>
      </w:r>
      <w:r>
        <w:t>endors (ROV)</w:t>
      </w:r>
    </w:p>
    <w:p w14:paraId="77175550" w14:textId="77777777" w:rsidR="00F91A69" w:rsidRDefault="00F91A69" w:rsidP="009C3C24">
      <w:pPr>
        <w:pStyle w:val="ListParagraph"/>
        <w:numPr>
          <w:ilvl w:val="0"/>
          <w:numId w:val="19"/>
        </w:numPr>
      </w:pPr>
      <w:r>
        <w:t>Airframe maintenance repair stations</w:t>
      </w:r>
    </w:p>
    <w:p w14:paraId="5530C563" w14:textId="77777777" w:rsidR="00F91A69" w:rsidRDefault="00F91A69" w:rsidP="009C3C24">
      <w:pPr>
        <w:pStyle w:val="ListParagraph"/>
        <w:numPr>
          <w:ilvl w:val="0"/>
          <w:numId w:val="19"/>
        </w:numPr>
      </w:pPr>
      <w:r>
        <w:t xml:space="preserve">New </w:t>
      </w:r>
      <w:proofErr w:type="spellStart"/>
      <w:r>
        <w:t>rotable</w:t>
      </w:r>
      <w:proofErr w:type="spellEnd"/>
      <w:r>
        <w:t xml:space="preserve"> parts distributor</w:t>
      </w:r>
    </w:p>
    <w:p w14:paraId="4B115363" w14:textId="77777777" w:rsidR="00AF1899" w:rsidRDefault="00F91A69" w:rsidP="009C3C24">
      <w:pPr>
        <w:pStyle w:val="ListParagraph"/>
        <w:numPr>
          <w:ilvl w:val="0"/>
          <w:numId w:val="19"/>
        </w:numPr>
      </w:pPr>
      <w:r>
        <w:t>Calibration vendors</w:t>
      </w:r>
    </w:p>
    <w:p w14:paraId="72B8D06F" w14:textId="77777777" w:rsidR="00AF1899" w:rsidRDefault="00AF1899">
      <w:pPr>
        <w:spacing w:before="0" w:after="160"/>
        <w:rPr>
          <w:rFonts w:eastAsia="Times New Roman" w:cs="Times New Roman"/>
          <w:color w:val="auto"/>
          <w:szCs w:val="20"/>
        </w:rPr>
      </w:pPr>
    </w:p>
    <w:p w14:paraId="37211980" w14:textId="77777777" w:rsidR="00F91A69" w:rsidRDefault="00F91A69" w:rsidP="00CD44D5">
      <w:pPr>
        <w:pStyle w:val="Heading4"/>
      </w:pPr>
      <w:r>
        <w:lastRenderedPageBreak/>
        <w:t>Category B:</w:t>
      </w:r>
    </w:p>
    <w:p w14:paraId="0BDC21FD" w14:textId="77777777" w:rsidR="00F91A69" w:rsidRDefault="00F91A69" w:rsidP="00F91A69">
      <w:r>
        <w:t>Vendors in this category are required to complete the Vendor Audit form,</w:t>
      </w:r>
      <w:r w:rsidR="00AF1899">
        <w:t xml:space="preserve"> </w:t>
      </w:r>
      <w:r>
        <w:t>or have an on-site audit performed. If no major discrepancies are noted,</w:t>
      </w:r>
      <w:r w:rsidR="00AF1899">
        <w:t xml:space="preserve"> </w:t>
      </w:r>
      <w:r>
        <w:t>the vendor is placed on the Approved Vendor List. No further audits are</w:t>
      </w:r>
      <w:r w:rsidR="00AF1899">
        <w:t xml:space="preserve"> </w:t>
      </w:r>
      <w:r>
        <w:t>required unless deemed necessary by the Chief Inspector, or his/her</w:t>
      </w:r>
      <w:r w:rsidR="00AF1899">
        <w:t xml:space="preserve"> </w:t>
      </w:r>
      <w:r>
        <w:t>designee. Category B vendors will include, but are not limited to the</w:t>
      </w:r>
      <w:r w:rsidR="00AF1899">
        <w:t xml:space="preserve"> </w:t>
      </w:r>
      <w:r>
        <w:t>following:</w:t>
      </w:r>
    </w:p>
    <w:p w14:paraId="17109C43" w14:textId="77777777" w:rsidR="00F91A69" w:rsidRDefault="00F91A69" w:rsidP="009C3C24">
      <w:pPr>
        <w:pStyle w:val="ListParagraph"/>
        <w:numPr>
          <w:ilvl w:val="0"/>
          <w:numId w:val="20"/>
        </w:numPr>
      </w:pPr>
      <w:r>
        <w:t>Mechanical hardware distributors</w:t>
      </w:r>
    </w:p>
    <w:p w14:paraId="73477667" w14:textId="77777777" w:rsidR="00F91A69" w:rsidRDefault="00F91A69" w:rsidP="009C3C24">
      <w:pPr>
        <w:pStyle w:val="ListParagraph"/>
        <w:numPr>
          <w:ilvl w:val="0"/>
          <w:numId w:val="20"/>
        </w:numPr>
      </w:pPr>
      <w:r>
        <w:t>Electrical hardware distributors</w:t>
      </w:r>
    </w:p>
    <w:p w14:paraId="179632E0" w14:textId="77777777" w:rsidR="00F91A69" w:rsidRDefault="00F91A69" w:rsidP="009C3C24">
      <w:pPr>
        <w:pStyle w:val="ListParagraph"/>
        <w:numPr>
          <w:ilvl w:val="0"/>
          <w:numId w:val="20"/>
        </w:numPr>
      </w:pPr>
      <w:r>
        <w:t>Avionics sub-component parts distributors</w:t>
      </w:r>
    </w:p>
    <w:p w14:paraId="782A6CC0" w14:textId="77777777" w:rsidR="00F91A69" w:rsidRDefault="00F91A69" w:rsidP="00CD44D5">
      <w:pPr>
        <w:pStyle w:val="Heading4"/>
      </w:pPr>
      <w:r>
        <w:t>Category C:</w:t>
      </w:r>
    </w:p>
    <w:p w14:paraId="0E9AF67E" w14:textId="77777777" w:rsidR="00F91A69" w:rsidRDefault="00F91A69" w:rsidP="00F91A69">
      <w:r>
        <w:t>Vendors in this category are requested to complete Vendor Audit form. An onsite</w:t>
      </w:r>
      <w:r w:rsidR="00AF1899">
        <w:t xml:space="preserve"> </w:t>
      </w:r>
      <w:r>
        <w:t>audit is not required. Upon completion of the audit, the vendor is placed on</w:t>
      </w:r>
      <w:r w:rsidR="00AF1899">
        <w:t xml:space="preserve"> </w:t>
      </w:r>
      <w:r>
        <w:t>the Approved Vendor List. No further audits are required unless deemed</w:t>
      </w:r>
      <w:r w:rsidR="00AF1899">
        <w:t xml:space="preserve"> </w:t>
      </w:r>
      <w:r>
        <w:t>necessary by the Chief Inspector, or his/her designee.</w:t>
      </w:r>
    </w:p>
    <w:p w14:paraId="69EEF33F" w14:textId="77777777" w:rsidR="00F91A69" w:rsidRDefault="00F91A69" w:rsidP="00F91A69">
      <w:r>
        <w:t>Category C vendors will include, but are not limited to:</w:t>
      </w:r>
    </w:p>
    <w:p w14:paraId="0EF6AFED" w14:textId="77777777" w:rsidR="00AF1899" w:rsidRDefault="00F91A69" w:rsidP="009C3C24">
      <w:pPr>
        <w:pStyle w:val="ListParagraph"/>
        <w:numPr>
          <w:ilvl w:val="0"/>
          <w:numId w:val="21"/>
        </w:numPr>
      </w:pPr>
      <w:r>
        <w:t>Distributors of non-critical/non-safety of flight items such as, paints,</w:t>
      </w:r>
      <w:r w:rsidR="00AF1899">
        <w:t xml:space="preserve"> </w:t>
      </w:r>
      <w:r>
        <w:t>primers, cleaners, etc.</w:t>
      </w:r>
    </w:p>
    <w:p w14:paraId="28C7CA20" w14:textId="77777777" w:rsidR="00AF1899" w:rsidRDefault="00F91A69" w:rsidP="009C3C24">
      <w:pPr>
        <w:pStyle w:val="ListParagraph"/>
        <w:numPr>
          <w:ilvl w:val="0"/>
          <w:numId w:val="21"/>
        </w:numPr>
      </w:pPr>
      <w:r>
        <w:t>Factory authorized distributors of electrical/mechanical hardware</w:t>
      </w:r>
    </w:p>
    <w:p w14:paraId="13A1FBDA" w14:textId="77777777" w:rsidR="00AF1899" w:rsidRDefault="00F91A69" w:rsidP="009C3C24">
      <w:pPr>
        <w:pStyle w:val="ListParagraph"/>
        <w:numPr>
          <w:ilvl w:val="0"/>
          <w:numId w:val="21"/>
        </w:numPr>
      </w:pPr>
      <w:r>
        <w:t>Factory authorized distributors of adhesives, and sealants</w:t>
      </w:r>
    </w:p>
    <w:p w14:paraId="4847A5F3" w14:textId="77777777" w:rsidR="00AF1899" w:rsidRDefault="00F91A69" w:rsidP="009C3C24">
      <w:pPr>
        <w:pStyle w:val="ListParagraph"/>
        <w:numPr>
          <w:ilvl w:val="0"/>
          <w:numId w:val="21"/>
        </w:numPr>
      </w:pPr>
      <w:r>
        <w:t>Manufacturers of paints</w:t>
      </w:r>
    </w:p>
    <w:p w14:paraId="7FB62740" w14:textId="77777777" w:rsidR="00AF1899" w:rsidRDefault="00F91A69" w:rsidP="009C3C24">
      <w:pPr>
        <w:pStyle w:val="ListParagraph"/>
        <w:numPr>
          <w:ilvl w:val="0"/>
          <w:numId w:val="21"/>
        </w:numPr>
      </w:pPr>
      <w:r>
        <w:t>OEM who manufactures parts under TSO (Technical Standard Order) or</w:t>
      </w:r>
      <w:r w:rsidR="00AF1899">
        <w:t xml:space="preserve"> </w:t>
      </w:r>
      <w:r>
        <w:t>PC (Production Certificate)</w:t>
      </w:r>
    </w:p>
    <w:p w14:paraId="0A0CC980" w14:textId="77777777" w:rsidR="00F91A69" w:rsidRDefault="00F91A69" w:rsidP="009C3C24">
      <w:pPr>
        <w:pStyle w:val="ListParagraph"/>
        <w:numPr>
          <w:ilvl w:val="0"/>
          <w:numId w:val="21"/>
        </w:numPr>
      </w:pPr>
      <w:r>
        <w:t>Manufacturers of raw material such as aluminum, electrical wire,</w:t>
      </w:r>
      <w:r w:rsidR="00AF1899">
        <w:t xml:space="preserve"> </w:t>
      </w:r>
      <w:r>
        <w:t>adhesives, etc.</w:t>
      </w:r>
    </w:p>
    <w:p w14:paraId="279AE1BC" w14:textId="77777777" w:rsidR="00F91A69" w:rsidRDefault="00F91A69" w:rsidP="00F91A69">
      <w:r>
        <w:t>Vendor audits will be scheduled according to the following priorities:</w:t>
      </w:r>
    </w:p>
    <w:p w14:paraId="7BD29F8B" w14:textId="77777777" w:rsidR="00F91A69" w:rsidRPr="00AF1899" w:rsidRDefault="00F91A69" w:rsidP="00F91A69">
      <w:pPr>
        <w:rPr>
          <w:b/>
        </w:rPr>
      </w:pPr>
      <w:r w:rsidRPr="00AF1899">
        <w:rPr>
          <w:b/>
        </w:rPr>
        <w:t>Priority I:</w:t>
      </w:r>
    </w:p>
    <w:p w14:paraId="5A3F84D1" w14:textId="77777777" w:rsidR="00AF1899" w:rsidRDefault="00F91A69" w:rsidP="009C3C24">
      <w:pPr>
        <w:pStyle w:val="ListParagraph"/>
        <w:numPr>
          <w:ilvl w:val="0"/>
          <w:numId w:val="22"/>
        </w:numPr>
      </w:pPr>
      <w:r>
        <w:t>Category A vendors with reliability or warranty problems</w:t>
      </w:r>
    </w:p>
    <w:p w14:paraId="51D7205D" w14:textId="77777777" w:rsidR="00AF1899" w:rsidRDefault="00F91A69" w:rsidP="009C3C24">
      <w:pPr>
        <w:pStyle w:val="ListParagraph"/>
        <w:numPr>
          <w:ilvl w:val="0"/>
          <w:numId w:val="22"/>
        </w:numPr>
      </w:pPr>
      <w:r>
        <w:t>New Category A vendors</w:t>
      </w:r>
    </w:p>
    <w:p w14:paraId="450172D7" w14:textId="77777777" w:rsidR="00F91A69" w:rsidRDefault="00F91A69" w:rsidP="009C3C24">
      <w:pPr>
        <w:pStyle w:val="ListParagraph"/>
        <w:numPr>
          <w:ilvl w:val="0"/>
          <w:numId w:val="22"/>
        </w:numPr>
      </w:pPr>
      <w:r>
        <w:t>Category A audit updates</w:t>
      </w:r>
    </w:p>
    <w:p w14:paraId="639F80E3" w14:textId="77777777" w:rsidR="00F91A69" w:rsidRPr="00AF1899" w:rsidRDefault="00F91A69" w:rsidP="00F91A69">
      <w:pPr>
        <w:rPr>
          <w:b/>
        </w:rPr>
      </w:pPr>
      <w:r w:rsidRPr="00AF1899">
        <w:rPr>
          <w:b/>
        </w:rPr>
        <w:t>Priority II:</w:t>
      </w:r>
    </w:p>
    <w:p w14:paraId="79207C0C" w14:textId="77777777" w:rsidR="00AF1899" w:rsidRDefault="00F91A69" w:rsidP="009C3C24">
      <w:pPr>
        <w:pStyle w:val="ListParagraph"/>
        <w:numPr>
          <w:ilvl w:val="0"/>
          <w:numId w:val="23"/>
        </w:numPr>
      </w:pPr>
      <w:r>
        <w:t>Category B vendors with reliability or warranty problems</w:t>
      </w:r>
    </w:p>
    <w:p w14:paraId="6E43D4AA" w14:textId="77777777" w:rsidR="00F91A69" w:rsidRDefault="00F91A69" w:rsidP="009C3C24">
      <w:pPr>
        <w:pStyle w:val="ListParagraph"/>
        <w:numPr>
          <w:ilvl w:val="0"/>
          <w:numId w:val="23"/>
        </w:numPr>
      </w:pPr>
      <w:r>
        <w:t>New Category B vendors</w:t>
      </w:r>
    </w:p>
    <w:p w14:paraId="3B4264C9" w14:textId="77777777" w:rsidR="00F91A69" w:rsidRPr="00AF1899" w:rsidRDefault="00F91A69" w:rsidP="00F91A69">
      <w:pPr>
        <w:rPr>
          <w:b/>
        </w:rPr>
      </w:pPr>
      <w:r w:rsidRPr="00AF1899">
        <w:rPr>
          <w:b/>
        </w:rPr>
        <w:t>Priority III:</w:t>
      </w:r>
    </w:p>
    <w:p w14:paraId="7D214390" w14:textId="77777777" w:rsidR="00AF1899" w:rsidRDefault="00F91A69" w:rsidP="009C3C24">
      <w:pPr>
        <w:pStyle w:val="ListParagraph"/>
        <w:numPr>
          <w:ilvl w:val="0"/>
          <w:numId w:val="24"/>
        </w:numPr>
      </w:pPr>
      <w:r>
        <w:t>All remaining vendors</w:t>
      </w:r>
    </w:p>
    <w:p w14:paraId="0029F5A2" w14:textId="77777777" w:rsidR="00AF1899" w:rsidRDefault="00AF1899">
      <w:pPr>
        <w:spacing w:before="0" w:after="160"/>
        <w:rPr>
          <w:rFonts w:eastAsia="Times New Roman" w:cs="Times New Roman"/>
          <w:color w:val="auto"/>
          <w:szCs w:val="20"/>
        </w:rPr>
      </w:pPr>
      <w:r>
        <w:br w:type="page"/>
      </w:r>
    </w:p>
    <w:p w14:paraId="64C10750" w14:textId="77777777" w:rsidR="00AF1899" w:rsidRDefault="00F91A69" w:rsidP="00F91A69">
      <w:r>
        <w:lastRenderedPageBreak/>
        <w:t>Audits that reveal serious discrepancies may be increased in frequency, until such</w:t>
      </w:r>
      <w:r w:rsidR="00AF1899">
        <w:t xml:space="preserve"> </w:t>
      </w:r>
      <w:r>
        <w:t>time that continuing audits indicate corrective action has been implemented. The</w:t>
      </w:r>
      <w:r w:rsidR="00AF1899">
        <w:t xml:space="preserve"> </w:t>
      </w:r>
      <w:r>
        <w:t>Chief Inspector, or his/her designee will determine this audit frequency.</w:t>
      </w:r>
      <w:r w:rsidR="00AF1899">
        <w:t xml:space="preserve"> </w:t>
      </w:r>
    </w:p>
    <w:p w14:paraId="5C42827F" w14:textId="77777777" w:rsidR="00AF1899" w:rsidRDefault="00AF1899">
      <w:pPr>
        <w:spacing w:before="0" w:after="160"/>
      </w:pPr>
      <w:r>
        <w:br w:type="page"/>
      </w:r>
    </w:p>
    <w:p w14:paraId="7E9522B7" w14:textId="77777777" w:rsidR="00F91A69" w:rsidRDefault="00AF1899" w:rsidP="00CD44D5">
      <w:pPr>
        <w:pStyle w:val="Heading3"/>
      </w:pPr>
      <w:bookmarkStart w:id="57" w:name="_Ref68014761"/>
      <w:bookmarkStart w:id="58" w:name="_Toc68018470"/>
      <w:r>
        <w:lastRenderedPageBreak/>
        <w:t>Internal Audits</w:t>
      </w:r>
      <w:bookmarkEnd w:id="57"/>
      <w:bookmarkEnd w:id="58"/>
    </w:p>
    <w:p w14:paraId="3A61CBDA" w14:textId="0FE0CE62" w:rsidR="00F91A69" w:rsidRDefault="00F91A69" w:rsidP="00F91A69">
      <w:r>
        <w:t xml:space="preserve">The following departments/areas of </w:t>
      </w:r>
      <w:r w:rsidR="001E5F81">
        <w:t>Alta Avionics, LLC</w:t>
      </w:r>
      <w:r>
        <w:t xml:space="preserve"> shall be subject to</w:t>
      </w:r>
      <w:r w:rsidR="00AF1899">
        <w:t xml:space="preserve"> </w:t>
      </w:r>
      <w:r>
        <w:t xml:space="preserve">ongoing scheduled audits utilizing </w:t>
      </w:r>
      <w:r w:rsidRPr="0021770B">
        <w:t xml:space="preserve">Form </w:t>
      </w:r>
      <w:r w:rsidR="005C4708">
        <w:t>AA-AUD-IA</w:t>
      </w:r>
      <w:r>
        <w:t xml:space="preserve"> (Internal Audit). (A sample of</w:t>
      </w:r>
      <w:r w:rsidR="00AF1899">
        <w:t xml:space="preserve"> </w:t>
      </w:r>
      <w:r>
        <w:t>this form is found in the Forms Manual).</w:t>
      </w:r>
    </w:p>
    <w:p w14:paraId="54D65052" w14:textId="77777777" w:rsidR="00F91A69" w:rsidRDefault="00F91A69" w:rsidP="009C3C24">
      <w:pPr>
        <w:pStyle w:val="ListParagraph"/>
        <w:numPr>
          <w:ilvl w:val="0"/>
          <w:numId w:val="25"/>
        </w:numPr>
      </w:pPr>
      <w:r>
        <w:t>Service Department</w:t>
      </w:r>
    </w:p>
    <w:p w14:paraId="3CD449BC" w14:textId="77777777" w:rsidR="00F91A69" w:rsidRDefault="00F91A69" w:rsidP="009C3C24">
      <w:pPr>
        <w:pStyle w:val="ListParagraph"/>
        <w:numPr>
          <w:ilvl w:val="0"/>
          <w:numId w:val="25"/>
        </w:numPr>
      </w:pPr>
      <w:r>
        <w:t>Installation Department</w:t>
      </w:r>
    </w:p>
    <w:p w14:paraId="371D7303" w14:textId="77777777" w:rsidR="00F91A69" w:rsidRDefault="00F91A69" w:rsidP="009C3C24">
      <w:pPr>
        <w:pStyle w:val="ListParagraph"/>
        <w:numPr>
          <w:ilvl w:val="0"/>
          <w:numId w:val="25"/>
        </w:numPr>
      </w:pPr>
      <w:r>
        <w:t>Instrument Department</w:t>
      </w:r>
    </w:p>
    <w:p w14:paraId="7FD1F907" w14:textId="77777777" w:rsidR="00F91A69" w:rsidRDefault="00F91A69" w:rsidP="009C3C24">
      <w:pPr>
        <w:pStyle w:val="ListParagraph"/>
        <w:numPr>
          <w:ilvl w:val="0"/>
          <w:numId w:val="25"/>
        </w:numPr>
      </w:pPr>
      <w:r>
        <w:t>Parts/Shipping Department</w:t>
      </w:r>
    </w:p>
    <w:p w14:paraId="354B7190" w14:textId="77777777" w:rsidR="00AF1899" w:rsidRDefault="00F91A69" w:rsidP="00F91A69">
      <w:r>
        <w:t>The Internal Audit form shall be used as a guide to determine, and correct, any</w:t>
      </w:r>
      <w:r w:rsidR="00AF1899">
        <w:t xml:space="preserve"> </w:t>
      </w:r>
      <w:r>
        <w:t xml:space="preserve">existing deficiencies in the operation of </w:t>
      </w:r>
      <w:r w:rsidR="001E5F81">
        <w:t>Alta Avionics, LLC</w:t>
      </w:r>
      <w:r>
        <w:t>, relating to the</w:t>
      </w:r>
      <w:r w:rsidR="00AF1899">
        <w:t xml:space="preserve"> </w:t>
      </w:r>
      <w:r>
        <w:t xml:space="preserve">procedures in the manuals used by </w:t>
      </w:r>
      <w:r w:rsidR="001E5F81">
        <w:t>Alta Avionics, LLC.</w:t>
      </w:r>
      <w:r w:rsidR="00AF1899">
        <w:t xml:space="preserve"> </w:t>
      </w:r>
    </w:p>
    <w:p w14:paraId="2A506A12" w14:textId="77777777" w:rsidR="00F91A69" w:rsidRDefault="00F91A69" w:rsidP="00F91A69">
      <w:r>
        <w:t>All questions shall be addressed, as required, for the department/area being</w:t>
      </w:r>
      <w:r w:rsidR="00AF1899">
        <w:t xml:space="preserve"> </w:t>
      </w:r>
      <w:r>
        <w:t>audited. Any question that is not applicable to the particular department/area</w:t>
      </w:r>
      <w:r w:rsidR="00AF1899">
        <w:t xml:space="preserve"> </w:t>
      </w:r>
      <w:r>
        <w:t>being audited will be marked N/A.</w:t>
      </w:r>
    </w:p>
    <w:p w14:paraId="6A01F653" w14:textId="77777777" w:rsidR="00AF1899" w:rsidRDefault="00F91A69" w:rsidP="00F91A69">
      <w:r>
        <w:t>The audit will be an “on-the-scene” observation by the Chief Inspector, or his/her</w:t>
      </w:r>
      <w:r w:rsidR="00AF1899">
        <w:t xml:space="preserve"> </w:t>
      </w:r>
      <w:r>
        <w:t>designee.</w:t>
      </w:r>
      <w:r w:rsidR="00AF1899">
        <w:t xml:space="preserve"> </w:t>
      </w:r>
    </w:p>
    <w:p w14:paraId="6853BA6C" w14:textId="77777777" w:rsidR="00F91A69" w:rsidRDefault="00F91A69" w:rsidP="00F91A69">
      <w:r>
        <w:t>The auditor should inform the appropriate supervisor at least one day in advance</w:t>
      </w:r>
      <w:r w:rsidR="00AF1899">
        <w:t xml:space="preserve"> </w:t>
      </w:r>
      <w:r>
        <w:t>of the scheduled audit.</w:t>
      </w:r>
    </w:p>
    <w:p w14:paraId="6F23AD21" w14:textId="77777777" w:rsidR="00F91A69" w:rsidRDefault="00F91A69" w:rsidP="00F91A69">
      <w:r>
        <w:t>The audit will be conducted using the audit standard for that department. The</w:t>
      </w:r>
      <w:r w:rsidR="00AF1899">
        <w:t xml:space="preserve"> </w:t>
      </w:r>
      <w:r>
        <w:t xml:space="preserve">auditor will also check to see how the procedures of the </w:t>
      </w:r>
      <w:r w:rsidR="001E5F81">
        <w:t>Alta Avionics, LLC</w:t>
      </w:r>
      <w:r w:rsidR="00AF1899">
        <w:t xml:space="preserve"> </w:t>
      </w:r>
      <w:r>
        <w:t>repair station manuals are followed, to confirm compliance with the CFRs, and</w:t>
      </w:r>
      <w:r w:rsidR="00AF1899">
        <w:t xml:space="preserve"> </w:t>
      </w:r>
      <w:r>
        <w:t>company policies.</w:t>
      </w:r>
    </w:p>
    <w:p w14:paraId="46B5BA68" w14:textId="16F44DF3" w:rsidR="00F91A69" w:rsidRDefault="00F91A69" w:rsidP="00F91A69">
      <w:r>
        <w:t xml:space="preserve">After completing the audit, the auditor will issue Form </w:t>
      </w:r>
      <w:r w:rsidR="005C4708">
        <w:t>AA</w:t>
      </w:r>
      <w:r>
        <w:t>-AUD-</w:t>
      </w:r>
      <w:r w:rsidR="005C4708">
        <w:t>AFCA</w:t>
      </w:r>
      <w:r>
        <w:t xml:space="preserve"> (Audit</w:t>
      </w:r>
      <w:r w:rsidR="00AF1899">
        <w:t xml:space="preserve"> </w:t>
      </w:r>
      <w:r>
        <w:t>Findings/Corrective Action) (sample found in the Forms Manual) to the</w:t>
      </w:r>
      <w:r w:rsidR="00AF1899">
        <w:t xml:space="preserve"> </w:t>
      </w:r>
      <w:r>
        <w:t>department supervisor for follow-up, comments, and/or corrective action.</w:t>
      </w:r>
    </w:p>
    <w:p w14:paraId="44BD0584" w14:textId="77777777" w:rsidR="00AF1899" w:rsidRDefault="00F91A69" w:rsidP="00F91A69">
      <w:r>
        <w:t>Department supervisors shall respond within ten (10) working days from</w:t>
      </w:r>
      <w:r w:rsidR="00AF1899">
        <w:t xml:space="preserve"> </w:t>
      </w:r>
      <w:r>
        <w:t>receiving the report of the audit. A copy of the report will be forwarded to the</w:t>
      </w:r>
      <w:r w:rsidR="00AF1899">
        <w:t xml:space="preserve"> </w:t>
      </w:r>
      <w:r>
        <w:t>Chief Inspector for follow-up reporting and tracking.</w:t>
      </w:r>
    </w:p>
    <w:p w14:paraId="22897BB6" w14:textId="77777777" w:rsidR="00AF1899" w:rsidRDefault="00AF1899">
      <w:pPr>
        <w:spacing w:before="0" w:after="160"/>
      </w:pPr>
      <w:r>
        <w:br w:type="page"/>
      </w:r>
    </w:p>
    <w:p w14:paraId="0F5BB808" w14:textId="77777777" w:rsidR="00F91A69" w:rsidRDefault="00AF1899" w:rsidP="00CD44D5">
      <w:pPr>
        <w:pStyle w:val="Heading3"/>
      </w:pPr>
      <w:bookmarkStart w:id="59" w:name="_Toc68018471"/>
      <w:r>
        <w:lastRenderedPageBreak/>
        <w:t>Audit Follow-Up Procedures</w:t>
      </w:r>
      <w:bookmarkEnd w:id="59"/>
    </w:p>
    <w:p w14:paraId="4CAFC640" w14:textId="77777777" w:rsidR="00AF1899" w:rsidRDefault="00F91A69" w:rsidP="00F91A69">
      <w:r>
        <w:t xml:space="preserve">The </w:t>
      </w:r>
      <w:r w:rsidR="001E5F81">
        <w:t>Alta Avionics, LLC</w:t>
      </w:r>
      <w:r>
        <w:t xml:space="preserve"> audit program has been designed to quickly and efficiently</w:t>
      </w:r>
      <w:r w:rsidR="00AF1899">
        <w:t xml:space="preserve"> </w:t>
      </w:r>
      <w:r>
        <w:t>identify discrepancies found during audits of different operational areas, and facilities.</w:t>
      </w:r>
      <w:r w:rsidR="00AF1899">
        <w:t xml:space="preserve"> </w:t>
      </w:r>
    </w:p>
    <w:p w14:paraId="0E5559B3" w14:textId="40890085" w:rsidR="00F91A69" w:rsidRDefault="00F91A69" w:rsidP="00F91A69">
      <w:r>
        <w:t>The Chief Inspector, or his/her designee, will review the discrepancies, and prepare a</w:t>
      </w:r>
      <w:r w:rsidR="00AF1899">
        <w:t xml:space="preserve"> </w:t>
      </w:r>
      <w:r>
        <w:t xml:space="preserve">letter, or memo, to the department, agency, or vendor involved to </w:t>
      </w:r>
      <w:r w:rsidR="0021770B">
        <w:t>e</w:t>
      </w:r>
      <w:r>
        <w:t>nsure corrective</w:t>
      </w:r>
      <w:r w:rsidR="00AF1899">
        <w:t xml:space="preserve"> </w:t>
      </w:r>
      <w:r>
        <w:t>actions are being implemented if required. He/she will determine the depth of any</w:t>
      </w:r>
      <w:r w:rsidR="00AF1899">
        <w:t xml:space="preserve"> </w:t>
      </w:r>
      <w:r>
        <w:t>discrepancy, and how it directly affects, or could affect, the airworthiness of customer</w:t>
      </w:r>
      <w:r w:rsidR="00AF1899">
        <w:t xml:space="preserve"> </w:t>
      </w:r>
      <w:r>
        <w:t>aircraft. He/she will notify the General Manager of the audit results as required.</w:t>
      </w:r>
    </w:p>
    <w:p w14:paraId="7B5ED056" w14:textId="77777777" w:rsidR="00F91A69" w:rsidRDefault="00F91A69" w:rsidP="00F91A69">
      <w:r>
        <w:t>Company departments/areas must implement corrective action within ten (10) days</w:t>
      </w:r>
      <w:r w:rsidR="00AF1899">
        <w:t xml:space="preserve"> </w:t>
      </w:r>
      <w:r>
        <w:t>following notification of a discrepancy. All discrepancies and corrective actions will be</w:t>
      </w:r>
      <w:r w:rsidR="00AF1899">
        <w:t xml:space="preserve"> </w:t>
      </w:r>
      <w:r>
        <w:t>given to the General Manager for review.</w:t>
      </w:r>
    </w:p>
    <w:p w14:paraId="7F6B68CD" w14:textId="77777777" w:rsidR="00AF1899" w:rsidRDefault="00F91A69" w:rsidP="00F91A69">
      <w:r>
        <w:t>Vendors must respond within thirty (30) days after receipt of the information outlining</w:t>
      </w:r>
      <w:r w:rsidR="00AF1899">
        <w:t xml:space="preserve"> </w:t>
      </w:r>
      <w:r>
        <w:t>the discrepancy, advising what corrective action is being taken.</w:t>
      </w:r>
      <w:r w:rsidR="00AF1899">
        <w:t xml:space="preserve"> </w:t>
      </w:r>
    </w:p>
    <w:p w14:paraId="56A08086" w14:textId="77777777" w:rsidR="00F91A69" w:rsidRDefault="00F91A69" w:rsidP="00F91A69">
      <w:r>
        <w:t>A re-audit may be scheduled to determine if the vendor corrected the problem. A very</w:t>
      </w:r>
      <w:r w:rsidR="00AF1899">
        <w:t xml:space="preserve"> </w:t>
      </w:r>
      <w:r>
        <w:t>serious problem may result in the vendor or agency being removed from the Approved</w:t>
      </w:r>
      <w:r w:rsidR="00AF1899">
        <w:t xml:space="preserve"> </w:t>
      </w:r>
      <w:r>
        <w:t>Vendor List.</w:t>
      </w:r>
    </w:p>
    <w:p w14:paraId="5E6259CB" w14:textId="7F87E498" w:rsidR="00AF1899" w:rsidRDefault="00F91A69" w:rsidP="00F91A69">
      <w:r>
        <w:t>If a re-audit of a department/area shows that no corrective action was taken, or the</w:t>
      </w:r>
      <w:r w:rsidR="00AF1899">
        <w:t xml:space="preserve"> </w:t>
      </w:r>
      <w:r>
        <w:t>corrective action taken did not fix the discrepancy, the problem will be sent to the</w:t>
      </w:r>
      <w:r w:rsidR="00FB3203">
        <w:t xml:space="preserve"> </w:t>
      </w:r>
      <w:r>
        <w:t>General Manager for resolution.</w:t>
      </w:r>
    </w:p>
    <w:p w14:paraId="4C0D270C" w14:textId="1A418AFF" w:rsidR="00AF1899" w:rsidRDefault="00AF1899" w:rsidP="003A5706">
      <w:pPr>
        <w:spacing w:before="0" w:after="160"/>
        <w:sectPr w:rsidR="00AF1899" w:rsidSect="00981196">
          <w:pgSz w:w="12240" w:h="15840"/>
          <w:pgMar w:top="1440" w:right="1440" w:bottom="1440" w:left="1440" w:header="720" w:footer="720" w:gutter="0"/>
          <w:pgNumType w:start="1" w:chapStyle="1"/>
          <w:cols w:space="720"/>
          <w:docGrid w:linePitch="360"/>
        </w:sectPr>
      </w:pPr>
    </w:p>
    <w:p w14:paraId="2F9FC31D" w14:textId="77777777" w:rsidR="00AF1899" w:rsidRPr="00AF1899" w:rsidRDefault="00AF1899" w:rsidP="00AF1899">
      <w:pPr>
        <w:pStyle w:val="Heading1"/>
      </w:pPr>
      <w:bookmarkStart w:id="60" w:name="_Toc68018472"/>
      <w:r w:rsidRPr="00AF1899">
        <w:lastRenderedPageBreak/>
        <w:t>Hazardous Materials</w:t>
      </w:r>
      <w:bookmarkEnd w:id="60"/>
    </w:p>
    <w:p w14:paraId="1F0CFB84" w14:textId="118D9805" w:rsidR="00AF1899" w:rsidRPr="00AF1899" w:rsidRDefault="001E5F81" w:rsidP="00AF1899">
      <w:r>
        <w:t>Alta</w:t>
      </w:r>
      <w:r w:rsidR="00AF1899" w:rsidRPr="00AF1899">
        <w:t xml:space="preserve"> Avionics </w:t>
      </w:r>
      <w:r>
        <w:t xml:space="preserve">LLC </w:t>
      </w:r>
      <w:r w:rsidR="00AF1899" w:rsidRPr="00AF1899">
        <w:t>will adhere to all requirements set forth under CFR145;</w:t>
      </w:r>
      <w:r w:rsidR="00AF1899">
        <w:t xml:space="preserve"> </w:t>
      </w:r>
      <w:r w:rsidR="00AF1899" w:rsidRPr="00AF1899">
        <w:t>§145.165(a), and §145.165(b)</w:t>
      </w:r>
      <w:r w:rsidR="00AD2878">
        <w:t xml:space="preserve">, </w:t>
      </w:r>
      <w:r w:rsidR="00AD2878" w:rsidRPr="00AF1899">
        <w:t>§145.</w:t>
      </w:r>
      <w:r w:rsidR="00AD2878">
        <w:t>103</w:t>
      </w:r>
      <w:r w:rsidR="00AF1899" w:rsidRPr="00AF1899">
        <w:t>.</w:t>
      </w:r>
    </w:p>
    <w:p w14:paraId="5019B179" w14:textId="5810159D" w:rsidR="00AF1899" w:rsidRDefault="00AF1899" w:rsidP="00AF1899">
      <w:r w:rsidRPr="00AF1899">
        <w:t>All employees will be trained during initial training and will be responsible</w:t>
      </w:r>
      <w:r w:rsidR="003A5706">
        <w:t xml:space="preserve"> to know and understand these requirements while employed by Alta Avionics LLC.</w:t>
      </w:r>
    </w:p>
    <w:p w14:paraId="04BA437B" w14:textId="77777777" w:rsidR="00AF1899" w:rsidRDefault="00AF1899" w:rsidP="00AF1899">
      <w:pPr>
        <w:sectPr w:rsidR="00AF1899" w:rsidSect="00981196">
          <w:pgSz w:w="12240" w:h="15840"/>
          <w:pgMar w:top="1440" w:right="1440" w:bottom="1440" w:left="1440" w:header="720" w:footer="720" w:gutter="0"/>
          <w:pgNumType w:start="1" w:chapStyle="1"/>
          <w:cols w:space="720"/>
          <w:docGrid w:linePitch="360"/>
        </w:sectPr>
      </w:pPr>
    </w:p>
    <w:p w14:paraId="78BB74F6" w14:textId="0261DDC6" w:rsidR="00AF1899" w:rsidRDefault="00AF1899" w:rsidP="00AF1899">
      <w:pPr>
        <w:pStyle w:val="Heading1"/>
      </w:pPr>
      <w:bookmarkStart w:id="61" w:name="_Toc68018473"/>
      <w:r>
        <w:lastRenderedPageBreak/>
        <w:t xml:space="preserve">Test Equipment </w:t>
      </w:r>
      <w:r w:rsidR="009F6335">
        <w:t>and</w:t>
      </w:r>
      <w:r>
        <w:t xml:space="preserve"> Test Equipment Equivalency</w:t>
      </w:r>
      <w:bookmarkEnd w:id="61"/>
    </w:p>
    <w:p w14:paraId="4A82F2CF" w14:textId="1B59A77D" w:rsidR="00AF1899" w:rsidRDefault="00AF1899" w:rsidP="00AF1899">
      <w:r>
        <w:t xml:space="preserve">All new test equipment will be assigned an ID by </w:t>
      </w:r>
      <w:r w:rsidR="001E5F81">
        <w:t>Alta Avionics, LLC</w:t>
      </w:r>
      <w:r>
        <w:t xml:space="preserve"> at the time of acquisition.</w:t>
      </w:r>
    </w:p>
    <w:p w14:paraId="1CA9C957" w14:textId="10D39204" w:rsidR="00AF1899" w:rsidRDefault="00AF1899" w:rsidP="00AF1899">
      <w:r>
        <w:t xml:space="preserve">All Documentation required for currency of calibration and calibration requirements will be found </w:t>
      </w:r>
      <w:r w:rsidR="00FB3203">
        <w:t>at</w:t>
      </w:r>
      <w:r>
        <w:t xml:space="preserve"> </w:t>
      </w:r>
      <w:r w:rsidR="001E5F81">
        <w:t>Alta Avionics, LLC</w:t>
      </w:r>
      <w:r w:rsidR="00FB3203">
        <w:t>.</w:t>
      </w:r>
      <w:r w:rsidR="003A5706">
        <w:t xml:space="preserve"> Proper documentation will be recorded in logbook labeled “Test Equipment Equivalency Log” and will be stored in main repair facility area for documentation and reference</w:t>
      </w:r>
    </w:p>
    <w:p w14:paraId="389DD5CA" w14:textId="1122DD75" w:rsidR="00AF1899" w:rsidRDefault="001E5F81" w:rsidP="00AF1899">
      <w:r>
        <w:t>Alta Avionics, LLC</w:t>
      </w:r>
      <w:r w:rsidR="00AF1899">
        <w:t xml:space="preserve"> reserves the right to use equivalent test equipment when deemed </w:t>
      </w:r>
      <w:r w:rsidR="003760F2">
        <w:t>necessary.</w:t>
      </w:r>
    </w:p>
    <w:p w14:paraId="1A1F6F4A" w14:textId="77777777" w:rsidR="00AF1899" w:rsidRDefault="00AF1899" w:rsidP="00AF1899">
      <w:r>
        <w:t>Procedures for the evaluation and suitability of equivalent test equipment are contained in the Repair Station’s Detailed Procedures Manual.</w:t>
      </w:r>
    </w:p>
    <w:p w14:paraId="42FD399B" w14:textId="77777777" w:rsidR="00AF1899" w:rsidRDefault="00AF1899" w:rsidP="00AF1899">
      <w:pPr>
        <w:sectPr w:rsidR="00AF1899" w:rsidSect="00CC4FE7">
          <w:pgSz w:w="12240" w:h="15840"/>
          <w:pgMar w:top="1440" w:right="1440" w:bottom="1440" w:left="1440" w:header="720" w:footer="720" w:gutter="0"/>
          <w:pgNumType w:start="1" w:chapStyle="1"/>
          <w:cols w:space="720"/>
          <w:docGrid w:linePitch="360"/>
        </w:sectPr>
      </w:pPr>
    </w:p>
    <w:p w14:paraId="0797D357" w14:textId="77777777" w:rsidR="00AF1899" w:rsidRDefault="00AF1899" w:rsidP="00AF1899">
      <w:pPr>
        <w:pStyle w:val="Heading1"/>
      </w:pPr>
      <w:bookmarkStart w:id="62" w:name="_Toc68018474"/>
      <w:r>
        <w:lastRenderedPageBreak/>
        <w:t>Electronic Records</w:t>
      </w:r>
      <w:bookmarkEnd w:id="62"/>
    </w:p>
    <w:p w14:paraId="669376E3" w14:textId="77777777" w:rsidR="00AF1899" w:rsidRDefault="00AF1899" w:rsidP="00AF1899">
      <w:r>
        <w:t>To ensure compliance of all FAA requirements for electronic recordkeeping, the following procedures will be implemented:</w:t>
      </w:r>
    </w:p>
    <w:p w14:paraId="4244CAD7" w14:textId="77777777" w:rsidR="00AF1899" w:rsidRDefault="001E5F81" w:rsidP="009C3C24">
      <w:pPr>
        <w:pStyle w:val="ListParagraph"/>
        <w:numPr>
          <w:ilvl w:val="0"/>
          <w:numId w:val="26"/>
        </w:numPr>
      </w:pPr>
      <w:r>
        <w:t>Alta Avionics, LLC</w:t>
      </w:r>
      <w:r w:rsidR="00AF1899">
        <w:t xml:space="preserve"> will make all required records available to both the NTSB and the FAA personnel if requested.</w:t>
      </w:r>
    </w:p>
    <w:p w14:paraId="642674EB" w14:textId="7F1E6E81" w:rsidR="00AF1899" w:rsidRDefault="00AF1899" w:rsidP="009C3C24">
      <w:pPr>
        <w:pStyle w:val="ListParagraph"/>
        <w:numPr>
          <w:ilvl w:val="1"/>
          <w:numId w:val="26"/>
        </w:numPr>
      </w:pPr>
      <w:r>
        <w:t xml:space="preserve">The </w:t>
      </w:r>
      <w:r w:rsidR="003A5706">
        <w:t>a</w:t>
      </w:r>
      <w:r>
        <w:t xml:space="preserve">ccountable </w:t>
      </w:r>
      <w:r w:rsidR="003A5706">
        <w:t>m</w:t>
      </w:r>
      <w:r>
        <w:t>anger or his/her designee will be made available to the NTSB and/or FAA personnel to assist in accessing the necessary information</w:t>
      </w:r>
      <w:r w:rsidR="00E573AB">
        <w:t xml:space="preserve"> including computerized information</w:t>
      </w:r>
      <w:r>
        <w:t>.</w:t>
      </w:r>
    </w:p>
    <w:p w14:paraId="32603AE8" w14:textId="77777777" w:rsidR="00AF1899" w:rsidRDefault="00AF1899" w:rsidP="009C3C24">
      <w:pPr>
        <w:pStyle w:val="ListParagraph"/>
        <w:numPr>
          <w:ilvl w:val="1"/>
          <w:numId w:val="26"/>
        </w:numPr>
      </w:pPr>
      <w:r>
        <w:t>Any computerized documentation requested will be supplied in either electronic form (PDF), or paper copy.</w:t>
      </w:r>
    </w:p>
    <w:p w14:paraId="30C0A076" w14:textId="77777777" w:rsidR="00AF1899" w:rsidRDefault="00AF1899" w:rsidP="009C3C24">
      <w:pPr>
        <w:pStyle w:val="ListParagraph"/>
        <w:numPr>
          <w:ilvl w:val="0"/>
          <w:numId w:val="26"/>
        </w:numPr>
      </w:pPr>
      <w:r>
        <w:t>To ensure security for electronic signature and records, the computer system will automatically require each individual to change their password every 30 days.</w:t>
      </w:r>
    </w:p>
    <w:p w14:paraId="68D8A1F6" w14:textId="77777777" w:rsidR="00AF1899" w:rsidRDefault="001E5F81" w:rsidP="009C3C24">
      <w:pPr>
        <w:pStyle w:val="ListParagraph"/>
        <w:numPr>
          <w:ilvl w:val="1"/>
          <w:numId w:val="26"/>
        </w:numPr>
      </w:pPr>
      <w:r>
        <w:t>Alta Avionics, LLC</w:t>
      </w:r>
      <w:r w:rsidR="00AF1899">
        <w:t xml:space="preserve"> computer system will not permit personal identification duplication.</w:t>
      </w:r>
    </w:p>
    <w:p w14:paraId="59CA4510" w14:textId="17D4C17E" w:rsidR="00AF1899" w:rsidRDefault="001E5F81" w:rsidP="009C3C24">
      <w:pPr>
        <w:pStyle w:val="ListParagraph"/>
        <w:numPr>
          <w:ilvl w:val="0"/>
          <w:numId w:val="26"/>
        </w:numPr>
      </w:pPr>
      <w:r>
        <w:t xml:space="preserve">Alta Avionics’ </w:t>
      </w:r>
      <w:r w:rsidR="00AF1899">
        <w:t xml:space="preserve">computer system is designed to conduct a weekly back up and a monthly system analysis. If during the system analysis a problem occurs </w:t>
      </w:r>
      <w:r w:rsidR="004C5C71">
        <w:t>the</w:t>
      </w:r>
      <w:r w:rsidR="00AF1899">
        <w:t xml:space="preserve"> </w:t>
      </w:r>
      <w:r w:rsidR="004C5C71">
        <w:t>audit</w:t>
      </w:r>
      <w:r w:rsidR="00AF1899">
        <w:t xml:space="preserve"> is sent to the IT</w:t>
      </w:r>
      <w:r w:rsidR="00652866">
        <w:t xml:space="preserve"> department</w:t>
      </w:r>
      <w:r w:rsidR="00AF1899">
        <w:t xml:space="preserve"> and is address</w:t>
      </w:r>
      <w:r w:rsidR="004C5C71">
        <w:t>ed</w:t>
      </w:r>
      <w:r w:rsidR="00AF1899">
        <w:t xml:space="preserve"> immediately.</w:t>
      </w:r>
    </w:p>
    <w:p w14:paraId="3FC869D4" w14:textId="77777777" w:rsidR="00AF1899" w:rsidRDefault="00AF1899" w:rsidP="009C3C24">
      <w:pPr>
        <w:pStyle w:val="ListParagraph"/>
        <w:numPr>
          <w:ilvl w:val="1"/>
          <w:numId w:val="26"/>
        </w:numPr>
      </w:pPr>
      <w:r>
        <w:t>A report of this audit is kept on file and is will be available on request.</w:t>
      </w:r>
    </w:p>
    <w:p w14:paraId="0690BCE4" w14:textId="6E920AA4" w:rsidR="00AF1899" w:rsidRDefault="00AF1899" w:rsidP="009C3C24">
      <w:pPr>
        <w:pStyle w:val="ListParagraph"/>
        <w:numPr>
          <w:ilvl w:val="0"/>
          <w:numId w:val="26"/>
        </w:numPr>
      </w:pPr>
      <w:r>
        <w:t xml:space="preserve">Procedures addressing transmission of computerized records to customers or another operator are described in the Quality </w:t>
      </w:r>
      <w:r w:rsidR="00652866">
        <w:t>C</w:t>
      </w:r>
      <w:r>
        <w:t>ontrol Manual under inspection procedures.</w:t>
      </w:r>
    </w:p>
    <w:p w14:paraId="327AF286" w14:textId="2B93CF14" w:rsidR="004F3913" w:rsidRPr="008B2782" w:rsidRDefault="00AF1899" w:rsidP="003A5706">
      <w:pPr>
        <w:pStyle w:val="ListParagraph"/>
        <w:numPr>
          <w:ilvl w:val="0"/>
          <w:numId w:val="26"/>
        </w:numPr>
        <w:rPr>
          <w:b/>
          <w:bCs/>
        </w:rPr>
      </w:pPr>
      <w:r>
        <w:t>Training procedures for authorized personnel are addressed in the Training Manual, under initial training.</w:t>
      </w:r>
      <w:r w:rsidR="003A5706" w:rsidRPr="008B2782">
        <w:rPr>
          <w:b/>
          <w:bCs/>
        </w:rPr>
        <w:t xml:space="preserve"> </w:t>
      </w:r>
    </w:p>
    <w:sectPr w:rsidR="004F3913" w:rsidRPr="008B2782" w:rsidSect="00BF0F86">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486FB" w14:textId="77777777" w:rsidR="00645B8F" w:rsidRDefault="00645B8F" w:rsidP="004436FE">
      <w:pPr>
        <w:spacing w:before="0" w:after="0" w:line="240" w:lineRule="auto"/>
      </w:pPr>
      <w:r>
        <w:separator/>
      </w:r>
    </w:p>
  </w:endnote>
  <w:endnote w:type="continuationSeparator" w:id="0">
    <w:p w14:paraId="75BD40B3" w14:textId="77777777" w:rsidR="00645B8F" w:rsidRDefault="00645B8F"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0000000000000000000"/>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Segoe UI">
    <w:panose1 w:val="020B0604020202020204"/>
    <w:charset w:val="00"/>
    <w:family w:val="swiss"/>
    <w:pitch w:val="variable"/>
    <w:sig w:usb0="E4002EFF" w:usb1="C000E47F"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1123151"/>
      <w:docPartObj>
        <w:docPartGallery w:val="Page Numbers (Bottom of Page)"/>
        <w:docPartUnique/>
      </w:docPartObj>
    </w:sdtPr>
    <w:sdtEndPr>
      <w:rPr>
        <w:rStyle w:val="PageNumber"/>
      </w:rPr>
    </w:sdtEndPr>
    <w:sdtContent>
      <w:p w14:paraId="34010A64" w14:textId="22F65483" w:rsidR="005C755B" w:rsidRDefault="005C755B" w:rsidP="00C9416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627C4C" w14:textId="77777777" w:rsidR="005C755B" w:rsidRDefault="005C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1AB2" w14:textId="77777777" w:rsidR="005C755B" w:rsidRDefault="005C755B" w:rsidP="00E86863">
    <w:pPr>
      <w:pStyle w:val="Footer"/>
      <w:pBdr>
        <w:bottom w:val="single" w:sz="6" w:space="1" w:color="auto"/>
      </w:pBdr>
    </w:pPr>
  </w:p>
  <w:p w14:paraId="40121859" w14:textId="7ADEA56B" w:rsidR="005C755B" w:rsidRDefault="005C755B" w:rsidP="00E86863">
    <w:pPr>
      <w:pStyle w:val="Footer"/>
    </w:pPr>
    <w:r>
      <w:t xml:space="preserve">Rev </w:t>
    </w:r>
    <w:bookmarkStart w:id="1" w:name="coverPagePage"/>
    <w:bookmarkStart w:id="2" w:name="coverPageRevision"/>
    <w:r>
      <w:t>1.0</w:t>
    </w:r>
    <w:bookmarkEnd w:id="1"/>
    <w:bookmarkEnd w:id="2"/>
    <w:r>
      <w:ptab w:relativeTo="margin" w:alignment="center" w:leader="none"/>
    </w:r>
    <w:r>
      <w:t>COVER PAGE-</w:t>
    </w:r>
    <w:sdt>
      <w:sdtPr>
        <w:rPr>
          <w:rStyle w:val="PageNumber"/>
        </w:rPr>
        <w:id w:val="1093204110"/>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sdtContent>
    </w:sdt>
    <w:r>
      <w:rPr>
        <w:rStyle w:val="PageNumber"/>
      </w:rPr>
      <w:tab/>
    </w:r>
    <w:r>
      <w:t xml:space="preserve">Dated </w:t>
    </w:r>
    <w:bookmarkStart w:id="3" w:name="coverPageDate"/>
    <w:r>
      <w:t>04/202</w:t>
    </w:r>
    <w:bookmarkEnd w:id="3"/>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86147" w14:textId="4C33A94B" w:rsidR="005C755B" w:rsidRPr="00E62B10" w:rsidRDefault="005C755B">
    <w:pPr>
      <w:pStyle w:val="Footer"/>
      <w:rPr>
        <w:rFonts w:ascii="Palatino Linotype" w:hAnsi="Palatino Linotype"/>
      </w:rPr>
    </w:pPr>
    <w:r w:rsidRPr="00E62B10">
      <w:rPr>
        <w:rFonts w:ascii="Palatino Linotype" w:hAnsi="Palatino Linotype"/>
      </w:rPr>
      <w:t xml:space="preserve">Rev </w:t>
    </w:r>
    <w:bookmarkStart w:id="6" w:name="TOCPageRevision"/>
    <w:r w:rsidRPr="00E62B10">
      <w:rPr>
        <w:rFonts w:ascii="Palatino Linotype" w:hAnsi="Palatino Linotype"/>
      </w:rPr>
      <w:t>1.0</w:t>
    </w:r>
    <w:bookmarkEnd w:id="6"/>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7" w:name="TOCPageDate"/>
    <w:r w:rsidRPr="00E62B10">
      <w:rPr>
        <w:rFonts w:ascii="Palatino Linotype" w:hAnsi="Palatino Linotype"/>
      </w:rPr>
      <w:t>0</w:t>
    </w:r>
    <w:r>
      <w:rPr>
        <w:rFonts w:ascii="Palatino Linotype" w:hAnsi="Palatino Linotype"/>
      </w:rPr>
      <w:t>4</w:t>
    </w:r>
    <w:r w:rsidRPr="00E62B10">
      <w:rPr>
        <w:rFonts w:ascii="Palatino Linotype" w:hAnsi="Palatino Linotype"/>
      </w:rPr>
      <w:t>/202</w:t>
    </w:r>
    <w:bookmarkEnd w:id="7"/>
    <w:r>
      <w:rPr>
        <w:rFonts w:ascii="Palatino Linotype" w:hAnsi="Palatino Linotype"/>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51E7D" w14:textId="77777777" w:rsidR="005C755B" w:rsidRDefault="005C755B" w:rsidP="00E86863">
    <w:pPr>
      <w:pStyle w:val="Footer"/>
      <w:rPr>
        <w:rFonts w:ascii="Palatino Linotype" w:hAnsi="Palatino Linotype"/>
      </w:rPr>
    </w:pPr>
  </w:p>
  <w:p w14:paraId="13A1A2D7" w14:textId="6B25D0DA" w:rsidR="005C755B" w:rsidRPr="00E62B10" w:rsidRDefault="005C755B" w:rsidP="00E86863">
    <w:pPr>
      <w:pStyle w:val="Footer"/>
      <w:rPr>
        <w:rFonts w:ascii="Palatino Linotype" w:hAnsi="Palatino Linotype"/>
      </w:rPr>
    </w:pPr>
    <w:r w:rsidRPr="00E62B10">
      <w:rPr>
        <w:rFonts w:ascii="Palatino Linotype" w:hAnsi="Palatino Linotype"/>
      </w:rPr>
      <w:t>Rev 1.0</w:t>
    </w:r>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3</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Dated 0</w:t>
    </w:r>
    <w:r>
      <w:rPr>
        <w:rFonts w:ascii="Palatino Linotype" w:hAnsi="Palatino Linotype"/>
      </w:rPr>
      <w:t>4</w:t>
    </w:r>
    <w:r w:rsidRPr="00E62B10">
      <w:rPr>
        <w:rFonts w:ascii="Palatino Linotype" w:hAnsi="Palatino Linotype"/>
      </w:rPr>
      <w:t>/202</w:t>
    </w:r>
    <w:r>
      <w:rPr>
        <w:rFonts w:ascii="Palatino Linotype" w:hAnsi="Palatino Linotype"/>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4ACAB" w14:textId="54DD6F21" w:rsidR="005C755B" w:rsidRDefault="005C755B"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04/2021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2E757" w14:textId="77777777" w:rsidR="00645B8F" w:rsidRDefault="00645B8F" w:rsidP="004436FE">
      <w:pPr>
        <w:spacing w:before="0" w:after="0" w:line="240" w:lineRule="auto"/>
      </w:pPr>
      <w:r>
        <w:separator/>
      </w:r>
    </w:p>
  </w:footnote>
  <w:footnote w:type="continuationSeparator" w:id="0">
    <w:p w14:paraId="6BEEAF94" w14:textId="77777777" w:rsidR="00645B8F" w:rsidRDefault="00645B8F"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54E8" w14:textId="77777777" w:rsidR="005C755B" w:rsidRDefault="005C755B" w:rsidP="00E86863">
    <w:pPr>
      <w:jc w:val="center"/>
    </w:pPr>
    <w:r>
      <w:t>Alta Avionics, LLC</w:t>
    </w:r>
  </w:p>
  <w:p w14:paraId="21291037" w14:textId="77777777" w:rsidR="005C755B" w:rsidRDefault="005C755B" w:rsidP="00E86863">
    <w:pPr>
      <w:pBdr>
        <w:bottom w:val="single" w:sz="6" w:space="1" w:color="auto"/>
      </w:pBdr>
      <w:jc w:val="center"/>
    </w:pPr>
    <w:r>
      <w:t>Quality Control Manual (QCM)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89AF4" w14:textId="77777777" w:rsidR="005C755B" w:rsidRDefault="005C755B" w:rsidP="008B2782">
    <w:pPr>
      <w:jc w:val="center"/>
    </w:pPr>
    <w:r>
      <w:t>Alta Avionics, LLC</w:t>
    </w:r>
  </w:p>
  <w:p w14:paraId="2CDD3DC3" w14:textId="344991EA" w:rsidR="005C755B" w:rsidRDefault="005C755B" w:rsidP="008B2782">
    <w:pPr>
      <w:pBdr>
        <w:bottom w:val="single" w:sz="6" w:space="1" w:color="auto"/>
      </w:pBdr>
      <w:jc w:val="center"/>
    </w:pPr>
    <w:r>
      <w:t>Quality Control Manual (QCM)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05BC"/>
    <w:multiLevelType w:val="hybridMultilevel"/>
    <w:tmpl w:val="BE1CD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C95"/>
    <w:multiLevelType w:val="hybridMultilevel"/>
    <w:tmpl w:val="8A90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C6B31"/>
    <w:multiLevelType w:val="hybridMultilevel"/>
    <w:tmpl w:val="F81AA622"/>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D3CCC"/>
    <w:multiLevelType w:val="hybridMultilevel"/>
    <w:tmpl w:val="3114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1F0A"/>
    <w:multiLevelType w:val="hybridMultilevel"/>
    <w:tmpl w:val="0AC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1910"/>
    <w:multiLevelType w:val="hybridMultilevel"/>
    <w:tmpl w:val="59B4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34337"/>
    <w:multiLevelType w:val="hybridMultilevel"/>
    <w:tmpl w:val="B046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91B45"/>
    <w:multiLevelType w:val="hybridMultilevel"/>
    <w:tmpl w:val="BC1E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32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7B506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B284C79"/>
    <w:multiLevelType w:val="hybridMultilevel"/>
    <w:tmpl w:val="0810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7660C"/>
    <w:multiLevelType w:val="multilevel"/>
    <w:tmpl w:val="EF9E0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E0B2631"/>
    <w:multiLevelType w:val="hybridMultilevel"/>
    <w:tmpl w:val="BA66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750F8"/>
    <w:multiLevelType w:val="hybridMultilevel"/>
    <w:tmpl w:val="23781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D3C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6946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52EE3"/>
    <w:multiLevelType w:val="hybridMultilevel"/>
    <w:tmpl w:val="E4EC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E493A"/>
    <w:multiLevelType w:val="hybridMultilevel"/>
    <w:tmpl w:val="EF18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50A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04079"/>
    <w:multiLevelType w:val="hybridMultilevel"/>
    <w:tmpl w:val="219E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C6175"/>
    <w:multiLevelType w:val="hybridMultilevel"/>
    <w:tmpl w:val="23F4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F76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6EC2CB6"/>
    <w:multiLevelType w:val="hybridMultilevel"/>
    <w:tmpl w:val="F0C8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104DC3"/>
    <w:multiLevelType w:val="hybridMultilevel"/>
    <w:tmpl w:val="055E5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5357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442E8"/>
    <w:multiLevelType w:val="hybridMultilevel"/>
    <w:tmpl w:val="E1BA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0"/>
  </w:num>
  <w:num w:numId="5">
    <w:abstractNumId w:val="19"/>
  </w:num>
  <w:num w:numId="6">
    <w:abstractNumId w:val="18"/>
  </w:num>
  <w:num w:numId="7">
    <w:abstractNumId w:val="30"/>
  </w:num>
  <w:num w:numId="8">
    <w:abstractNumId w:val="26"/>
  </w:num>
  <w:num w:numId="9">
    <w:abstractNumId w:val="25"/>
  </w:num>
  <w:num w:numId="10">
    <w:abstractNumId w:val="8"/>
  </w:num>
  <w:num w:numId="11">
    <w:abstractNumId w:val="15"/>
  </w:num>
  <w:num w:numId="12">
    <w:abstractNumId w:val="28"/>
  </w:num>
  <w:num w:numId="13">
    <w:abstractNumId w:val="29"/>
  </w:num>
  <w:num w:numId="14">
    <w:abstractNumId w:val="24"/>
  </w:num>
  <w:num w:numId="15">
    <w:abstractNumId w:val="13"/>
  </w:num>
  <w:num w:numId="16">
    <w:abstractNumId w:val="38"/>
  </w:num>
  <w:num w:numId="17">
    <w:abstractNumId w:val="11"/>
  </w:num>
  <w:num w:numId="18">
    <w:abstractNumId w:val="12"/>
  </w:num>
  <w:num w:numId="19">
    <w:abstractNumId w:val="7"/>
  </w:num>
  <w:num w:numId="20">
    <w:abstractNumId w:val="40"/>
  </w:num>
  <w:num w:numId="21">
    <w:abstractNumId w:val="9"/>
  </w:num>
  <w:num w:numId="22">
    <w:abstractNumId w:val="17"/>
  </w:num>
  <w:num w:numId="23">
    <w:abstractNumId w:val="5"/>
  </w:num>
  <w:num w:numId="24">
    <w:abstractNumId w:val="31"/>
  </w:num>
  <w:num w:numId="25">
    <w:abstractNumId w:val="4"/>
  </w:num>
  <w:num w:numId="26">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7"/>
    <w:rsid w:val="00006F7B"/>
    <w:rsid w:val="0001369D"/>
    <w:rsid w:val="000203EB"/>
    <w:rsid w:val="000419F0"/>
    <w:rsid w:val="00045BBD"/>
    <w:rsid w:val="00052457"/>
    <w:rsid w:val="00074755"/>
    <w:rsid w:val="000A0F57"/>
    <w:rsid w:val="000A55C6"/>
    <w:rsid w:val="000B4848"/>
    <w:rsid w:val="000C349A"/>
    <w:rsid w:val="000C7F9F"/>
    <w:rsid w:val="000F14C6"/>
    <w:rsid w:val="00102300"/>
    <w:rsid w:val="001030E3"/>
    <w:rsid w:val="00104864"/>
    <w:rsid w:val="00106395"/>
    <w:rsid w:val="00107681"/>
    <w:rsid w:val="00117652"/>
    <w:rsid w:val="001313C7"/>
    <w:rsid w:val="00137C1B"/>
    <w:rsid w:val="001707BA"/>
    <w:rsid w:val="0018486B"/>
    <w:rsid w:val="00185C69"/>
    <w:rsid w:val="001C02F7"/>
    <w:rsid w:val="001E45F4"/>
    <w:rsid w:val="001E5F81"/>
    <w:rsid w:val="001E6CD2"/>
    <w:rsid w:val="002069EA"/>
    <w:rsid w:val="00211888"/>
    <w:rsid w:val="0021559F"/>
    <w:rsid w:val="0021770B"/>
    <w:rsid w:val="00227DDE"/>
    <w:rsid w:val="00253BFB"/>
    <w:rsid w:val="00270A22"/>
    <w:rsid w:val="00273BE5"/>
    <w:rsid w:val="00283E86"/>
    <w:rsid w:val="00287E67"/>
    <w:rsid w:val="002E1540"/>
    <w:rsid w:val="002E3816"/>
    <w:rsid w:val="0031306A"/>
    <w:rsid w:val="00324E40"/>
    <w:rsid w:val="00325692"/>
    <w:rsid w:val="0034005F"/>
    <w:rsid w:val="003468BB"/>
    <w:rsid w:val="003760F2"/>
    <w:rsid w:val="003902C1"/>
    <w:rsid w:val="003A0931"/>
    <w:rsid w:val="003A0973"/>
    <w:rsid w:val="003A0B1C"/>
    <w:rsid w:val="003A5706"/>
    <w:rsid w:val="003F1E8E"/>
    <w:rsid w:val="003F2B29"/>
    <w:rsid w:val="0040013E"/>
    <w:rsid w:val="00400AE2"/>
    <w:rsid w:val="004121F9"/>
    <w:rsid w:val="004436FE"/>
    <w:rsid w:val="004545F9"/>
    <w:rsid w:val="00480BEE"/>
    <w:rsid w:val="004863A8"/>
    <w:rsid w:val="004C5C71"/>
    <w:rsid w:val="004C6185"/>
    <w:rsid w:val="004D7BF8"/>
    <w:rsid w:val="004E0F51"/>
    <w:rsid w:val="004F3913"/>
    <w:rsid w:val="004F5BEC"/>
    <w:rsid w:val="00506B8B"/>
    <w:rsid w:val="005232FF"/>
    <w:rsid w:val="00535F18"/>
    <w:rsid w:val="0053765A"/>
    <w:rsid w:val="00545F14"/>
    <w:rsid w:val="00553320"/>
    <w:rsid w:val="005557F9"/>
    <w:rsid w:val="00577A8E"/>
    <w:rsid w:val="00584D17"/>
    <w:rsid w:val="00585BD5"/>
    <w:rsid w:val="005965E2"/>
    <w:rsid w:val="005A3221"/>
    <w:rsid w:val="005C4708"/>
    <w:rsid w:val="005C5A13"/>
    <w:rsid w:val="005C755B"/>
    <w:rsid w:val="005D3286"/>
    <w:rsid w:val="005D67F6"/>
    <w:rsid w:val="005E66D8"/>
    <w:rsid w:val="005E7CFE"/>
    <w:rsid w:val="005F3713"/>
    <w:rsid w:val="005F4940"/>
    <w:rsid w:val="00601AE5"/>
    <w:rsid w:val="0062353D"/>
    <w:rsid w:val="00645B8F"/>
    <w:rsid w:val="006472C8"/>
    <w:rsid w:val="00652866"/>
    <w:rsid w:val="00654029"/>
    <w:rsid w:val="00687CE3"/>
    <w:rsid w:val="00690A1B"/>
    <w:rsid w:val="006A3B4E"/>
    <w:rsid w:val="006B3BAF"/>
    <w:rsid w:val="006C25B4"/>
    <w:rsid w:val="006D244E"/>
    <w:rsid w:val="006D3C68"/>
    <w:rsid w:val="006F1C53"/>
    <w:rsid w:val="006F3DAF"/>
    <w:rsid w:val="006F633D"/>
    <w:rsid w:val="00702CA5"/>
    <w:rsid w:val="00713237"/>
    <w:rsid w:val="00742B1E"/>
    <w:rsid w:val="00743C2D"/>
    <w:rsid w:val="00756A7D"/>
    <w:rsid w:val="00762FEE"/>
    <w:rsid w:val="00770D44"/>
    <w:rsid w:val="007956D3"/>
    <w:rsid w:val="007D2BF9"/>
    <w:rsid w:val="007D5AB0"/>
    <w:rsid w:val="007E7A51"/>
    <w:rsid w:val="00804EB4"/>
    <w:rsid w:val="00813A10"/>
    <w:rsid w:val="00813C31"/>
    <w:rsid w:val="008173E5"/>
    <w:rsid w:val="00830D0B"/>
    <w:rsid w:val="00837AA4"/>
    <w:rsid w:val="0084112D"/>
    <w:rsid w:val="008420C9"/>
    <w:rsid w:val="00845E0D"/>
    <w:rsid w:val="00855FAD"/>
    <w:rsid w:val="00887544"/>
    <w:rsid w:val="00890AD1"/>
    <w:rsid w:val="008A5831"/>
    <w:rsid w:val="008B0F4F"/>
    <w:rsid w:val="008B2782"/>
    <w:rsid w:val="008C4729"/>
    <w:rsid w:val="008D0E86"/>
    <w:rsid w:val="008E5EF1"/>
    <w:rsid w:val="008E77A6"/>
    <w:rsid w:val="008F32F0"/>
    <w:rsid w:val="00910428"/>
    <w:rsid w:val="00926103"/>
    <w:rsid w:val="00932884"/>
    <w:rsid w:val="00943FCD"/>
    <w:rsid w:val="0095410B"/>
    <w:rsid w:val="00957E4B"/>
    <w:rsid w:val="00961926"/>
    <w:rsid w:val="0096654B"/>
    <w:rsid w:val="00966A29"/>
    <w:rsid w:val="00981196"/>
    <w:rsid w:val="009B165C"/>
    <w:rsid w:val="009C1A8B"/>
    <w:rsid w:val="009C3C24"/>
    <w:rsid w:val="009C6E87"/>
    <w:rsid w:val="009F349C"/>
    <w:rsid w:val="009F6335"/>
    <w:rsid w:val="009F6AF5"/>
    <w:rsid w:val="00A01A9A"/>
    <w:rsid w:val="00A0317C"/>
    <w:rsid w:val="00A05B42"/>
    <w:rsid w:val="00A21BC9"/>
    <w:rsid w:val="00A23AB5"/>
    <w:rsid w:val="00A2540C"/>
    <w:rsid w:val="00A55A41"/>
    <w:rsid w:val="00A57F2B"/>
    <w:rsid w:val="00A71080"/>
    <w:rsid w:val="00AC396E"/>
    <w:rsid w:val="00AC729A"/>
    <w:rsid w:val="00AD1598"/>
    <w:rsid w:val="00AD2878"/>
    <w:rsid w:val="00AE3FC6"/>
    <w:rsid w:val="00AF17B6"/>
    <w:rsid w:val="00AF1899"/>
    <w:rsid w:val="00B0336A"/>
    <w:rsid w:val="00B33420"/>
    <w:rsid w:val="00B372E1"/>
    <w:rsid w:val="00B410FB"/>
    <w:rsid w:val="00B56832"/>
    <w:rsid w:val="00B67510"/>
    <w:rsid w:val="00B7028E"/>
    <w:rsid w:val="00B76352"/>
    <w:rsid w:val="00BC2AB3"/>
    <w:rsid w:val="00BD1F2A"/>
    <w:rsid w:val="00BE349D"/>
    <w:rsid w:val="00BE63E0"/>
    <w:rsid w:val="00BF0F86"/>
    <w:rsid w:val="00C0072E"/>
    <w:rsid w:val="00C20889"/>
    <w:rsid w:val="00C310DD"/>
    <w:rsid w:val="00C36B99"/>
    <w:rsid w:val="00C4588C"/>
    <w:rsid w:val="00C9416F"/>
    <w:rsid w:val="00CC4FE7"/>
    <w:rsid w:val="00CD44D5"/>
    <w:rsid w:val="00CE32C1"/>
    <w:rsid w:val="00CF01B1"/>
    <w:rsid w:val="00CF5227"/>
    <w:rsid w:val="00D022B4"/>
    <w:rsid w:val="00D07891"/>
    <w:rsid w:val="00D102E6"/>
    <w:rsid w:val="00D168D6"/>
    <w:rsid w:val="00D25954"/>
    <w:rsid w:val="00D31B87"/>
    <w:rsid w:val="00D65074"/>
    <w:rsid w:val="00D661E9"/>
    <w:rsid w:val="00D744D5"/>
    <w:rsid w:val="00D82724"/>
    <w:rsid w:val="00DB52DF"/>
    <w:rsid w:val="00DD386E"/>
    <w:rsid w:val="00DE2561"/>
    <w:rsid w:val="00E04824"/>
    <w:rsid w:val="00E11DFE"/>
    <w:rsid w:val="00E573AB"/>
    <w:rsid w:val="00E6156D"/>
    <w:rsid w:val="00E62B10"/>
    <w:rsid w:val="00E72FAC"/>
    <w:rsid w:val="00E83BAE"/>
    <w:rsid w:val="00E86863"/>
    <w:rsid w:val="00E948E6"/>
    <w:rsid w:val="00E96FCF"/>
    <w:rsid w:val="00EB7E42"/>
    <w:rsid w:val="00EC78FB"/>
    <w:rsid w:val="00EE0AED"/>
    <w:rsid w:val="00EE1EFC"/>
    <w:rsid w:val="00EF1A3B"/>
    <w:rsid w:val="00F14E68"/>
    <w:rsid w:val="00F15C31"/>
    <w:rsid w:val="00F40833"/>
    <w:rsid w:val="00F4371B"/>
    <w:rsid w:val="00F5317A"/>
    <w:rsid w:val="00F572DF"/>
    <w:rsid w:val="00F62C34"/>
    <w:rsid w:val="00F72486"/>
    <w:rsid w:val="00F86923"/>
    <w:rsid w:val="00F91A69"/>
    <w:rsid w:val="00FB3203"/>
    <w:rsid w:val="00FC52AE"/>
    <w:rsid w:val="00FD7C19"/>
    <w:rsid w:val="00FF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B3F4A"/>
  <w15:chartTrackingRefBased/>
  <w15:docId w15:val="{6FD7FC14-CDEC-F44D-BE34-3E909360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8D0E86"/>
    <w:pPr>
      <w:widowControl w:val="0"/>
      <w:numPr>
        <w:numId w:val="2"/>
      </w:numPr>
      <w:spacing w:before="240" w:after="0" w:line="240" w:lineRule="auto"/>
      <w:outlineLvl w:val="0"/>
    </w:pPr>
    <w:rPr>
      <w:b/>
      <w:sz w:val="28"/>
    </w:rPr>
  </w:style>
  <w:style w:type="paragraph" w:styleId="Heading2">
    <w:name w:val="heading 2"/>
    <w:basedOn w:val="Normal"/>
    <w:next w:val="Normal"/>
    <w:link w:val="Heading2Char"/>
    <w:autoRedefine/>
    <w:qFormat/>
    <w:rsid w:val="00324E40"/>
    <w:pPr>
      <w:keepNext/>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autoRedefine/>
    <w:uiPriority w:val="8"/>
    <w:unhideWhenUsed/>
    <w:qFormat/>
    <w:rsid w:val="00A57F2B"/>
    <w:pPr>
      <w:keepNext/>
      <w:keepLines/>
      <w:numPr>
        <w:ilvl w:val="2"/>
        <w:numId w:val="2"/>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8"/>
    <w:unhideWhenUsed/>
    <w:qFormat/>
    <w:rsid w:val="00A57F2B"/>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8"/>
    <w:unhideWhenUsed/>
    <w:qFormat/>
    <w:rsid w:val="003468B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8D0E86"/>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character" w:customStyle="1" w:styleId="Heading3Char">
    <w:name w:val="Heading 3 Char"/>
    <w:basedOn w:val="DefaultParagraphFont"/>
    <w:link w:val="Heading3"/>
    <w:uiPriority w:val="8"/>
    <w:rsid w:val="00A57F2B"/>
    <w:rPr>
      <w:rFonts w:ascii="Palatino Linotype" w:eastAsiaTheme="majorEastAsia" w:hAnsi="Palatino Linotype" w:cstheme="majorBidi"/>
      <w:color w:val="000000" w:themeColor="text1"/>
      <w:sz w:val="24"/>
      <w:szCs w:val="24"/>
    </w:rPr>
  </w:style>
  <w:style w:type="character" w:customStyle="1" w:styleId="Heading4Char">
    <w:name w:val="Heading 4 Char"/>
    <w:basedOn w:val="DefaultParagraphFont"/>
    <w:link w:val="Heading4"/>
    <w:uiPriority w:val="8"/>
    <w:rsid w:val="00A57F2B"/>
    <w:rPr>
      <w:rFonts w:ascii="Palatino Linotype" w:eastAsiaTheme="majorEastAsia" w:hAnsi="Palatino Linotype" w:cstheme="majorBidi"/>
      <w:i/>
      <w:iCs/>
      <w:color w:val="000000" w:themeColor="text1"/>
    </w:rPr>
  </w:style>
  <w:style w:type="character" w:customStyle="1" w:styleId="Heading5Char">
    <w:name w:val="Heading 5 Char"/>
    <w:basedOn w:val="DefaultParagraphFont"/>
    <w:link w:val="Heading5"/>
    <w:uiPriority w:val="8"/>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3F2B29"/>
    <w:pPr>
      <w:spacing w:after="0" w:line="240" w:lineRule="auto"/>
    </w:pPr>
    <w:rPr>
      <w:rFonts w:ascii="Palatino Linotype" w:eastAsiaTheme="minorEastAsia" w:hAnsi="Palatino Linotype"/>
    </w:rPr>
  </w:style>
  <w:style w:type="character" w:customStyle="1" w:styleId="NoSpacingChar">
    <w:name w:val="No Spacing Char"/>
    <w:basedOn w:val="DefaultParagraphFont"/>
    <w:link w:val="NoSpacing"/>
    <w:uiPriority w:val="1"/>
    <w:rsid w:val="003F2B29"/>
    <w:rPr>
      <w:rFonts w:ascii="Palatino Linotype" w:eastAsiaTheme="minorEastAsia" w:hAnsi="Palatino Linotype"/>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TOC3">
    <w:name w:val="toc 3"/>
    <w:basedOn w:val="Normal"/>
    <w:next w:val="Normal"/>
    <w:autoRedefine/>
    <w:uiPriority w:val="39"/>
    <w:unhideWhenUsed/>
    <w:rsid w:val="00813A10"/>
    <w:pPr>
      <w:spacing w:after="100"/>
      <w:ind w:left="440"/>
    </w:pPr>
  </w:style>
  <w:style w:type="paragraph" w:styleId="BalloonText">
    <w:name w:val="Balloon Text"/>
    <w:basedOn w:val="Normal"/>
    <w:link w:val="BalloonTextChar"/>
    <w:uiPriority w:val="99"/>
    <w:semiHidden/>
    <w:unhideWhenUsed/>
    <w:rsid w:val="00CC4FE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FE7"/>
    <w:rPr>
      <w:rFonts w:ascii="Segoe UI" w:hAnsi="Segoe UI" w:cs="Segoe UI"/>
      <w:color w:val="000000" w:themeColor="text1"/>
      <w:sz w:val="18"/>
      <w:szCs w:val="18"/>
    </w:rPr>
  </w:style>
  <w:style w:type="character" w:styleId="PageNumber">
    <w:name w:val="page number"/>
    <w:basedOn w:val="DefaultParagraphFont"/>
    <w:uiPriority w:val="99"/>
    <w:semiHidden/>
    <w:unhideWhenUsed/>
    <w:rsid w:val="008B0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1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5FA18-073B-394A-BC64-7DF9CEF5A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48</Pages>
  <Words>9137</Words>
  <Characters>52084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48</cp:revision>
  <cp:lastPrinted>2021-01-07T17:42:00Z</cp:lastPrinted>
  <dcterms:created xsi:type="dcterms:W3CDTF">2020-03-26T17:09:00Z</dcterms:created>
  <dcterms:modified xsi:type="dcterms:W3CDTF">2021-06-20T14:49:00Z</dcterms:modified>
</cp:coreProperties>
</file>