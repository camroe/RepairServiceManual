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FB" w:rsidRDefault="006660FB">
      <w:pPr>
        <w:pStyle w:val="Subtitle"/>
        <w:outlineLvl w:val="0"/>
      </w:pPr>
      <w:r>
        <w:t>File this copy with the Work Order</w:t>
      </w:r>
    </w:p>
    <w:p w:rsidR="006660FB" w:rsidRPr="00E06838" w:rsidRDefault="0057290F" w:rsidP="00E06838">
      <w:pPr>
        <w:pStyle w:val="Subtitle"/>
        <w:rPr>
          <w:b w:val="0"/>
          <w:i w:val="0"/>
          <w:u w:val="single"/>
        </w:rPr>
      </w:pPr>
      <w:r w:rsidRPr="0057290F">
        <w:rPr>
          <w:b w:val="0"/>
        </w:rPr>
        <w:tab/>
      </w:r>
      <w:r w:rsidRPr="0057290F">
        <w:rPr>
          <w:b w:val="0"/>
        </w:rPr>
        <w:tab/>
      </w:r>
      <w:r w:rsidRPr="0057290F">
        <w:rPr>
          <w:b w:val="0"/>
        </w:rPr>
        <w:tab/>
      </w:r>
      <w:r w:rsidRPr="0057290F">
        <w:rPr>
          <w:b w:val="0"/>
        </w:rPr>
        <w:tab/>
        <w:t xml:space="preserve"> </w:t>
      </w:r>
      <w:r w:rsidRPr="0057290F">
        <w:rPr>
          <w:b w:val="0"/>
        </w:rPr>
        <w:tab/>
      </w:r>
      <w:r w:rsidRPr="0057290F">
        <w:rPr>
          <w:b w:val="0"/>
        </w:rPr>
        <w:tab/>
      </w:r>
      <w:r w:rsidR="00CF2389" w:rsidRPr="00CF2389">
        <w:rPr>
          <w:b w:val="0"/>
        </w:rPr>
        <w:t xml:space="preserve">           </w:t>
      </w:r>
      <w:r w:rsidR="001630D4" w:rsidRPr="00CF2389">
        <w:rPr>
          <w:b w:val="0"/>
        </w:rPr>
        <w:t xml:space="preserve">  A/C TT</w:t>
      </w:r>
      <w:r w:rsidR="00861DFF">
        <w:rPr>
          <w:b w:val="0"/>
        </w:rPr>
        <w:t>___________________</w:t>
      </w:r>
      <w:r w:rsidR="00E06838">
        <w:rPr>
          <w:b w:val="0"/>
          <w:i w:val="0"/>
        </w:rPr>
        <w:t>_</w:t>
      </w:r>
    </w:p>
    <w:p w:rsidR="006660FB" w:rsidRDefault="006660FB">
      <w:pPr>
        <w:pStyle w:val="Subtitle"/>
        <w:tabs>
          <w:tab w:val="left" w:pos="0"/>
        </w:tabs>
        <w:ind w:hanging="1260"/>
        <w:jc w:val="left"/>
        <w:rPr>
          <w:b w:val="0"/>
          <w:i w:val="0"/>
        </w:rPr>
      </w:pPr>
      <w:r>
        <w:rPr>
          <w:i w:val="0"/>
        </w:rPr>
        <w:t>*</w:t>
      </w:r>
      <w:r>
        <w:rPr>
          <w:b w:val="0"/>
          <w:i w:val="0"/>
        </w:rPr>
        <w:t xml:space="preserve">Date__________ </w:t>
      </w:r>
      <w:r>
        <w:rPr>
          <w:i w:val="0"/>
        </w:rPr>
        <w:t>*</w:t>
      </w:r>
      <w:r>
        <w:rPr>
          <w:b w:val="0"/>
          <w:i w:val="0"/>
        </w:rPr>
        <w:t>WO #</w:t>
      </w:r>
      <w:r w:rsidR="00CF2389">
        <w:rPr>
          <w:b w:val="0"/>
          <w:i w:val="0"/>
        </w:rPr>
        <w:t>___</w:t>
      </w:r>
      <w:r>
        <w:rPr>
          <w:b w:val="0"/>
          <w:i w:val="0"/>
        </w:rPr>
        <w:t>____________</w:t>
      </w:r>
      <w:r w:rsidR="00CF2389">
        <w:rPr>
          <w:b w:val="0"/>
          <w:i w:val="0"/>
        </w:rPr>
        <w:t>__</w:t>
      </w:r>
      <w:r>
        <w:rPr>
          <w:b w:val="0"/>
          <w:i w:val="0"/>
        </w:rPr>
        <w:t xml:space="preserve"> </w:t>
      </w:r>
      <w:r>
        <w:rPr>
          <w:i w:val="0"/>
        </w:rPr>
        <w:t>*</w:t>
      </w:r>
      <w:r>
        <w:rPr>
          <w:b w:val="0"/>
          <w:i w:val="0"/>
        </w:rPr>
        <w:t>A/C N#</w:t>
      </w:r>
      <w:r w:rsidR="00CF2389">
        <w:rPr>
          <w:b w:val="0"/>
          <w:i w:val="0"/>
        </w:rPr>
        <w:t>__</w:t>
      </w:r>
      <w:r>
        <w:rPr>
          <w:b w:val="0"/>
          <w:i w:val="0"/>
        </w:rPr>
        <w:t>___________*A/C S/N</w:t>
      </w:r>
      <w:r w:rsidR="00CF2389">
        <w:rPr>
          <w:b w:val="0"/>
          <w:i w:val="0"/>
        </w:rPr>
        <w:t>______</w:t>
      </w:r>
      <w:r>
        <w:rPr>
          <w:b w:val="0"/>
          <w:i w:val="0"/>
        </w:rPr>
        <w:t>_____________</w:t>
      </w:r>
    </w:p>
    <w:p w:rsidR="006660FB" w:rsidRDefault="006660FB">
      <w:pPr>
        <w:pStyle w:val="Subtitle"/>
        <w:tabs>
          <w:tab w:val="left" w:pos="0"/>
        </w:tabs>
        <w:ind w:hanging="1260"/>
      </w:pPr>
      <w:r>
        <w:rPr>
          <w:b w:val="0"/>
          <w:sz w:val="18"/>
        </w:rPr>
        <w:t>* NOTE:  REQUIRED INFORMATION</w:t>
      </w:r>
    </w:p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9810"/>
      </w:tblGrid>
      <w:tr w:rsidR="006660FB">
        <w:trPr>
          <w:cantSplit/>
          <w:trHeight w:val="170"/>
        </w:trPr>
        <w:tc>
          <w:tcPr>
            <w:tcW w:w="1440" w:type="dxa"/>
          </w:tcPr>
          <w:p w:rsidR="006660FB" w:rsidRDefault="006660FB">
            <w:pPr>
              <w:pStyle w:val="Subtitle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Final</w:t>
            </w:r>
          </w:p>
        </w:tc>
        <w:tc>
          <w:tcPr>
            <w:tcW w:w="9810" w:type="dxa"/>
            <w:vMerge w:val="restart"/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I.  Mechanical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Aircraft walk-around (Pre-flight inspection plates).</w:t>
            </w:r>
          </w:p>
        </w:tc>
      </w:tr>
      <w:tr w:rsidR="006660FB">
        <w:trPr>
          <w:cantSplit/>
          <w:trHeight w:val="255"/>
        </w:trPr>
        <w:tc>
          <w:tcPr>
            <w:tcW w:w="1440" w:type="dxa"/>
          </w:tcPr>
          <w:p w:rsidR="006660FB" w:rsidRDefault="006660FB">
            <w:pPr>
              <w:pStyle w:val="Subtitle"/>
              <w:rPr>
                <w:i w:val="0"/>
                <w:sz w:val="20"/>
              </w:rPr>
            </w:pPr>
          </w:p>
        </w:tc>
        <w:tc>
          <w:tcPr>
            <w:tcW w:w="9810" w:type="dxa"/>
            <w:vMerge/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Radios and remote boxes latched tight.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Antennas in place and unbroken.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Controls free and clear.</w:t>
            </w:r>
          </w:p>
        </w:tc>
      </w:tr>
      <w:tr w:rsidR="006660FB">
        <w:trPr>
          <w:cantSplit/>
          <w:trHeight w:val="350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Panel screws and tighteners tight and secure.</w:t>
            </w:r>
          </w:p>
        </w:tc>
      </w:tr>
      <w:tr w:rsidR="006660FB">
        <w:trPr>
          <w:cantSplit/>
          <w:trHeight w:val="90"/>
        </w:trPr>
        <w:tc>
          <w:tcPr>
            <w:tcW w:w="144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Control lock in place.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II.  Tie-up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All harnesses in place.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Appearance.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III.  Operations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Post Lights, Panel Lights, and Flood Lights.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Pitot Heat.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Radio Readouts and Displays.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IV.  Radio and Instrument Checks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 P-T-T Marker Lights.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Check all Audio Selections on panel speakers &amp; phones.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Com—check squelch action. check on appropriate frequencies depending on location. #1_____  #2______  #3______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Altimeter—check reading against field elevation.  Check Barometric adjustment.         #1_____  #2______  #3______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Radar—check test, and returns if aircraft is outside and clear of obstructions.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Weather Detection System Operative - self test.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tabs>
                <w:tab w:val="left" w:pos="6912"/>
              </w:tabs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Radar Altimeter—check test and DH.                                                                              #1______  #2______  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Nav  – check on local frequencies, self-test, or Nav Tester.                                             #1______  #2______  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check digital display.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DME – check on appropriate frequencies depending on location.                                   #1______  #2______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RNAV – check on appropriate frequencies depending on location.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ADF – less than seven seconds point, check all quadrants; check audio.                         #1______  #2______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(check on appropriate frequencies depending on location).                                                           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Transponder – check test and reply light.                                                                         #1______  #2______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TCAS self test.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RMI – check operation of needles and heading card.                                                       #1______  #2______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ind w:right="-288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H.S.I. – check slaving and NAV function.                                                                        #1______  #2______                                           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tabs>
                <w:tab w:val="left" w:pos="7002"/>
                <w:tab w:val="left" w:pos="7092"/>
              </w:tabs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FMS                                                                                                                                   #1______  #2______  #3______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EFIS/MFD - self test.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Glideslope – check on local frequencies, self-test, or Nav Tester.                                   #1______   #2______</w:t>
            </w:r>
          </w:p>
        </w:tc>
      </w:tr>
      <w:tr w:rsidR="006660FB">
        <w:trPr>
          <w:cantSplit/>
          <w:trHeight w:val="460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660FB" w:rsidRDefault="006660FB">
            <w:pPr>
              <w:pStyle w:val="Subtitle"/>
              <w:jc w:val="left"/>
              <w:rPr>
                <w:i w:val="0"/>
                <w:sz w:val="18"/>
              </w:rPr>
            </w:pPr>
          </w:p>
        </w:tc>
        <w:tc>
          <w:tcPr>
            <w:tcW w:w="9810" w:type="dxa"/>
            <w:tcBorders>
              <w:bottom w:val="sing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i w:val="0"/>
                <w:sz w:val="20"/>
              </w:rPr>
              <w:t>Autopilot</w:t>
            </w:r>
            <w:r>
              <w:rPr>
                <w:b w:val="0"/>
                <w:i w:val="0"/>
                <w:sz w:val="20"/>
              </w:rPr>
              <w:t xml:space="preserve"> –  1)  A/P Flight Director; engage; check left; right; up; down; manual; heading; course 1 &amp;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 xml:space="preserve">                           2; needle 1 &amp; 2; Altitude Hold; Yaw damp.      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Check aircraft trim centering; roll, pitch &amp; yaw.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Wheel switch checkout – Pilot and Co-Pilot.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Long-range NAV checkout.  Moving Map &amp; Annunciator functions, if applicable.       #1______  #2______ #3______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Check Suction.   L/H_____    R/H_____    STDBY_____</w:t>
            </w:r>
          </w:p>
        </w:tc>
      </w:tr>
      <w:tr w:rsidR="006660FB">
        <w:trPr>
          <w:cantSplit/>
          <w:trHeight w:val="125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Static Check.        #1_____          #2_____          #3_____          #4______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nil"/>
            </w:tcBorders>
          </w:tcPr>
          <w:p w:rsidR="006660FB" w:rsidRDefault="006660FB">
            <w:pPr>
              <w:pStyle w:val="Subtitle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Final</w:t>
            </w:r>
          </w:p>
          <w:p w:rsidR="006660FB" w:rsidRDefault="006660FB">
            <w:pPr>
              <w:pStyle w:val="Subtitle"/>
              <w:rPr>
                <w:i w:val="0"/>
                <w:sz w:val="20"/>
              </w:rPr>
            </w:pPr>
          </w:p>
        </w:tc>
        <w:tc>
          <w:tcPr>
            <w:tcW w:w="981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Att. Gyro switch.  (for applicable autopilots)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CVR – self test.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GPWS – self test.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nil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Other.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Circuit Breakers - checked and set.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top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V.  Appearance</w:t>
            </w:r>
          </w:p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Panel Paint, Interior as received, all loose items in A/C arranged as found.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“Do Not Fly” tag removed.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“Report Card” completed and attached.</w:t>
            </w:r>
          </w:p>
        </w:tc>
      </w:tr>
      <w:tr w:rsidR="006660FB">
        <w:trPr>
          <w:cantSplit/>
          <w:trHeight w:val="287"/>
        </w:trPr>
        <w:tc>
          <w:tcPr>
            <w:tcW w:w="144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i w:val="0"/>
              </w:rPr>
            </w:pPr>
          </w:p>
        </w:tc>
        <w:tc>
          <w:tcPr>
            <w:tcW w:w="9810" w:type="dxa"/>
            <w:tcBorders>
              <w:bottom w:val="double" w:sz="4" w:space="0" w:color="auto"/>
            </w:tcBorders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Advise Maintenance Control of status/NAME:</w:t>
            </w:r>
          </w:p>
        </w:tc>
      </w:tr>
    </w:tbl>
    <w:p w:rsidR="006660FB" w:rsidRDefault="006660FB">
      <w:pPr>
        <w:pStyle w:val="Subtitle"/>
        <w:ind w:left="-1080"/>
        <w:rPr>
          <w:b w:val="0"/>
          <w:i w:val="0"/>
        </w:rPr>
      </w:pPr>
      <w:r>
        <w:rPr>
          <w:b w:val="0"/>
          <w:i w:val="0"/>
        </w:rPr>
        <w:t>* N/A – Not Applicable                         **  NWA – Not Working Area</w:t>
      </w:r>
    </w:p>
    <w:p w:rsidR="006660FB" w:rsidRDefault="006660FB">
      <w:pPr>
        <w:pStyle w:val="Subtitle"/>
        <w:ind w:left="-1080"/>
        <w:jc w:val="left"/>
        <w:rPr>
          <w:b w:val="0"/>
          <w:i w:val="0"/>
        </w:rPr>
      </w:pPr>
    </w:p>
    <w:p w:rsidR="006660FB" w:rsidRDefault="006660FB">
      <w:pPr>
        <w:pStyle w:val="Subtitle"/>
        <w:ind w:left="-1080"/>
        <w:jc w:val="left"/>
        <w:rPr>
          <w:b w:val="0"/>
          <w:i w:val="0"/>
        </w:rPr>
      </w:pPr>
    </w:p>
    <w:p w:rsidR="006660FB" w:rsidRDefault="006660FB">
      <w:pPr>
        <w:pStyle w:val="Subtitle"/>
        <w:ind w:left="-1080"/>
        <w:rPr>
          <w:b w:val="0"/>
          <w:i w:val="0"/>
        </w:rPr>
      </w:pPr>
      <w:r>
        <w:rPr>
          <w:b w:val="0"/>
          <w:i w:val="0"/>
        </w:rPr>
        <w:t>Technician Initials________</w:t>
      </w:r>
      <w:r>
        <w:rPr>
          <w:b w:val="0"/>
          <w:i w:val="0"/>
        </w:rPr>
        <w:tab/>
      </w:r>
      <w:r>
        <w:rPr>
          <w:b w:val="0"/>
          <w:i w:val="0"/>
        </w:rPr>
        <w:tab/>
        <w:t>Supervisor Initials________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  <w:t>Date________________</w:t>
      </w:r>
    </w:p>
    <w:p w:rsidR="006660FB" w:rsidRDefault="006660FB">
      <w:pPr>
        <w:pStyle w:val="Subtitle"/>
        <w:ind w:left="-1080"/>
        <w:rPr>
          <w:b w:val="0"/>
          <w:i w:val="0"/>
        </w:rPr>
      </w:pPr>
    </w:p>
    <w:p w:rsidR="006660FB" w:rsidRDefault="006660FB">
      <w:pPr>
        <w:pStyle w:val="Subtitle"/>
        <w:ind w:left="-1080"/>
        <w:outlineLvl w:val="0"/>
        <w:rPr>
          <w:b w:val="0"/>
          <w:i w:val="0"/>
        </w:rPr>
      </w:pPr>
      <w:r>
        <w:rPr>
          <w:b w:val="0"/>
          <w:i w:val="0"/>
        </w:rPr>
        <w:t>COMMENTS</w:t>
      </w:r>
    </w:p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0"/>
      </w:tblGrid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  <w:tr w:rsidR="006660FB">
        <w:trPr>
          <w:cantSplit/>
          <w:trHeight w:val="342"/>
        </w:trPr>
        <w:tc>
          <w:tcPr>
            <w:tcW w:w="11340" w:type="dxa"/>
          </w:tcPr>
          <w:p w:rsidR="006660FB" w:rsidRDefault="006660FB">
            <w:pPr>
              <w:pStyle w:val="Subtitle"/>
              <w:jc w:val="left"/>
              <w:rPr>
                <w:b w:val="0"/>
                <w:i w:val="0"/>
              </w:rPr>
            </w:pPr>
          </w:p>
        </w:tc>
      </w:tr>
    </w:tbl>
    <w:p w:rsidR="006660FB" w:rsidRDefault="006660FB">
      <w:pPr>
        <w:pStyle w:val="Subtitle"/>
        <w:ind w:left="-1440"/>
        <w:jc w:val="left"/>
      </w:pPr>
    </w:p>
    <w:sectPr w:rsidR="006660FB" w:rsidSect="0057290F">
      <w:headerReference w:type="default" r:id="rId7"/>
      <w:footerReference w:type="default" r:id="rId8"/>
      <w:pgSz w:w="12240" w:h="15840" w:code="1"/>
      <w:pgMar w:top="360" w:right="547" w:bottom="130" w:left="180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C61" w:rsidRDefault="00997C61">
      <w:r>
        <w:separator/>
      </w:r>
    </w:p>
  </w:endnote>
  <w:endnote w:type="continuationSeparator" w:id="0">
    <w:p w:rsidR="00997C61" w:rsidRDefault="00997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0FB" w:rsidRDefault="006660FB">
    <w:pPr>
      <w:pStyle w:val="Footer"/>
      <w:tabs>
        <w:tab w:val="clear" w:pos="8640"/>
        <w:tab w:val="right" w:pos="9900"/>
      </w:tabs>
      <w:ind w:left="-1440"/>
    </w:pPr>
    <w:r>
      <w:tab/>
    </w:r>
    <w:r>
      <w:tab/>
      <w:t>K-ATC</w:t>
    </w:r>
  </w:p>
  <w:p w:rsidR="006660FB" w:rsidRDefault="006660FB">
    <w:pPr>
      <w:pStyle w:val="Footer"/>
      <w:tabs>
        <w:tab w:val="clear" w:pos="8640"/>
        <w:tab w:val="right" w:pos="9900"/>
      </w:tabs>
      <w:ind w:left="-1440"/>
    </w:pPr>
    <w:r>
      <w:t>REV. 1</w:t>
    </w:r>
    <w:r>
      <w:tab/>
    </w:r>
    <w:r>
      <w:tab/>
      <w:t xml:space="preserve">PAGE </w:t>
    </w:r>
    <w:r w:rsidR="0057290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7290F">
      <w:rPr>
        <w:rStyle w:val="PageNumber"/>
      </w:rPr>
      <w:fldChar w:fldCharType="separate"/>
    </w:r>
    <w:r w:rsidR="00970900">
      <w:rPr>
        <w:rStyle w:val="PageNumber"/>
        <w:noProof/>
      </w:rPr>
      <w:t>1</w:t>
    </w:r>
    <w:r w:rsidR="0057290F">
      <w:rPr>
        <w:rStyle w:val="PageNumber"/>
      </w:rPr>
      <w:fldChar w:fldCharType="end"/>
    </w:r>
  </w:p>
  <w:p w:rsidR="006660FB" w:rsidRDefault="006660FB">
    <w:pPr>
      <w:pStyle w:val="Footer"/>
      <w:tabs>
        <w:tab w:val="clear" w:pos="8640"/>
        <w:tab w:val="right" w:pos="9900"/>
      </w:tabs>
      <w:ind w:left="-1440"/>
    </w:pPr>
    <w:r>
      <w:tab/>
    </w:r>
    <w:r>
      <w:tab/>
      <w:t>DATED 03/2004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C61" w:rsidRDefault="00997C61">
      <w:r>
        <w:separator/>
      </w:r>
    </w:p>
  </w:footnote>
  <w:footnote w:type="continuationSeparator" w:id="0">
    <w:p w:rsidR="00997C61" w:rsidRDefault="00997C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0FB" w:rsidRDefault="006660FB">
    <w:pPr>
      <w:pStyle w:val="Header"/>
      <w:jc w:val="center"/>
      <w:rPr>
        <w:b/>
        <w:sz w:val="28"/>
      </w:rPr>
    </w:pPr>
    <w:r>
      <w:rPr>
        <w:b/>
        <w:sz w:val="28"/>
      </w:rPr>
      <w:t>AIRCRAFT TASK COMPLETION CHECKLIST</w:t>
    </w:r>
  </w:p>
  <w:p w:rsidR="006660FB" w:rsidRDefault="006660FB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7EDF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F22F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602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AA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240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1E38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AA0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4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44A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56B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A4"/>
    <w:rsid w:val="001630D4"/>
    <w:rsid w:val="005376A4"/>
    <w:rsid w:val="0057290F"/>
    <w:rsid w:val="00626298"/>
    <w:rsid w:val="006660FB"/>
    <w:rsid w:val="00686A83"/>
    <w:rsid w:val="00861DFF"/>
    <w:rsid w:val="00970900"/>
    <w:rsid w:val="00997C61"/>
    <w:rsid w:val="009F21CA"/>
    <w:rsid w:val="00CE75BC"/>
    <w:rsid w:val="00CF2389"/>
    <w:rsid w:val="00E06838"/>
    <w:rsid w:val="00EB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0F"/>
  </w:style>
  <w:style w:type="paragraph" w:styleId="Heading1">
    <w:name w:val="heading 1"/>
    <w:basedOn w:val="Normal"/>
    <w:next w:val="Normal"/>
    <w:qFormat/>
    <w:rsid w:val="0057290F"/>
    <w:pPr>
      <w:keepNext/>
      <w:ind w:left="-720"/>
      <w:outlineLvl w:val="0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290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57290F"/>
    <w:pPr>
      <w:jc w:val="center"/>
    </w:pPr>
    <w:rPr>
      <w:b/>
      <w:i/>
      <w:sz w:val="24"/>
    </w:rPr>
  </w:style>
  <w:style w:type="paragraph" w:styleId="Header">
    <w:name w:val="header"/>
    <w:basedOn w:val="Normal"/>
    <w:semiHidden/>
    <w:rsid w:val="00572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7290F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57290F"/>
    <w:rPr>
      <w:b/>
    </w:rPr>
  </w:style>
  <w:style w:type="paragraph" w:styleId="DocumentMap">
    <w:name w:val="Document Map"/>
    <w:basedOn w:val="Normal"/>
    <w:semiHidden/>
    <w:rsid w:val="0057290F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57290F"/>
  </w:style>
  <w:style w:type="paragraph" w:styleId="BalloonText">
    <w:name w:val="Balloon Text"/>
    <w:basedOn w:val="Normal"/>
    <w:link w:val="BalloonTextChar"/>
    <w:uiPriority w:val="99"/>
    <w:semiHidden/>
    <w:unhideWhenUsed/>
    <w:rsid w:val="00970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TO SERVICE CHECKLIST</vt:lpstr>
    </vt:vector>
  </TitlesOfParts>
  <Company> 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TO SERVICE CHECKLIST</dc:title>
  <dc:subject/>
  <dc:creator>Lynn Mitchell</dc:creator>
  <cp:keywords/>
  <cp:lastModifiedBy>shannanh</cp:lastModifiedBy>
  <cp:revision>3</cp:revision>
  <cp:lastPrinted>2009-11-10T18:23:00Z</cp:lastPrinted>
  <dcterms:created xsi:type="dcterms:W3CDTF">2010-03-07T04:04:00Z</dcterms:created>
  <dcterms:modified xsi:type="dcterms:W3CDTF">2010-03-23T15:02:00Z</dcterms:modified>
</cp:coreProperties>
</file>